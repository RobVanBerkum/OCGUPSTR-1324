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3DC8" w14:textId="46C96AF3" w:rsidR="005243D7" w:rsidRDefault="00FB0D43" w:rsidP="00233351">
      <w:pPr>
        <w:pStyle w:val="Heading1"/>
        <w:jc w:val="center"/>
      </w:pPr>
      <w:bookmarkStart w:id="0" w:name="_Toc59204127"/>
      <w:r>
        <w:t xml:space="preserve">Contents </w:t>
      </w:r>
      <w:r w:rsidR="00D64C83">
        <w:fldChar w:fldCharType="begin"/>
      </w:r>
      <w:r w:rsidR="00D64C83">
        <w:instrText xml:space="preserve"> FILENAME   \* MERGEFORMAT </w:instrText>
      </w:r>
      <w:r w:rsidR="00D64C83">
        <w:fldChar w:fldCharType="separate"/>
      </w:r>
      <w:r w:rsidR="001F3FE6">
        <w:rPr>
          <w:noProof/>
        </w:rPr>
        <w:t>OCGUPSTR-1324 Dependabot alerts GenServer Development Working Notes.docx</w:t>
      </w:r>
      <w:bookmarkEnd w:id="0"/>
      <w:r w:rsidR="00D64C83">
        <w:rPr>
          <w:noProof/>
        </w:rPr>
        <w:fldChar w:fldCharType="end"/>
      </w:r>
    </w:p>
    <w:p w14:paraId="4428321A" w14:textId="77777777" w:rsidR="002023FF" w:rsidRDefault="005243D7" w:rsidP="007D71A7">
      <w:pPr>
        <w:pStyle w:val="TOC3"/>
        <w:rPr>
          <w:noProof/>
        </w:rPr>
      </w:pPr>
      <w:r>
        <w:t xml:space="preserve">   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5516FB31" w14:textId="0354259F" w:rsidR="002023FF" w:rsidRDefault="002023FF">
      <w:pPr>
        <w:pStyle w:val="TOC1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 w:eastAsia="nl-NL"/>
        </w:rPr>
      </w:pPr>
      <w:hyperlink w:anchor="_Toc59204127" w:history="1">
        <w:r w:rsidRPr="00364EB7">
          <w:rPr>
            <w:rStyle w:val="Hyperlink"/>
            <w:noProof/>
          </w:rPr>
          <w:t>Contents OCGUPSTR-1324 Dependabot alerts GenServer Development Working Notes.docx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AF6848" w14:textId="6420EDDB" w:rsidR="002023FF" w:rsidRDefault="002023FF">
      <w:pPr>
        <w:pStyle w:val="TOC1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 w:eastAsia="nl-NL"/>
        </w:rPr>
      </w:pPr>
      <w:hyperlink w:anchor="_Toc59204128" w:history="1">
        <w:r w:rsidRPr="00364EB7">
          <w:rPr>
            <w:rStyle w:val="Hyperlink"/>
            <w:noProof/>
            <w:highlight w:val="green"/>
          </w:rPr>
          <w:t>Issue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40780E" w14:textId="3A6B4387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29" w:history="1">
        <w:r w:rsidRPr="00364EB7">
          <w:rPr>
            <w:rStyle w:val="Hyperlink"/>
            <w:noProof/>
          </w:rPr>
          <w:t>npm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4AB27D" w14:textId="1DB89484" w:rsidR="002023FF" w:rsidRDefault="002023FF">
      <w:pPr>
        <w:pStyle w:val="TOC1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 w:eastAsia="nl-NL"/>
        </w:rPr>
      </w:pPr>
      <w:hyperlink w:anchor="_Toc59204130" w:history="1">
        <w:r w:rsidRPr="00364EB7">
          <w:rPr>
            <w:rStyle w:val="Hyperlink"/>
            <w:noProof/>
            <w:highlight w:val="green"/>
          </w:rPr>
          <w:t>Initial analysis by &lt;Name1&gt; and &lt;Name2&gt;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AE3390" w14:textId="6954D85F" w:rsidR="002023FF" w:rsidRDefault="002023FF">
      <w:pPr>
        <w:pStyle w:val="TOC1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 w:eastAsia="nl-NL"/>
        </w:rPr>
      </w:pPr>
      <w:hyperlink w:anchor="_Toc59204131" w:history="1">
        <w:r w:rsidRPr="00364EB7">
          <w:rPr>
            <w:rStyle w:val="Hyperlink"/>
            <w:rFonts w:ascii="Arial" w:hAnsi="Arial" w:cs="Arial"/>
            <w:b/>
            <w:bCs/>
            <w:noProof/>
            <w:kern w:val="36"/>
          </w:rPr>
          <w:t>Keep all your packages up to date with Dependabot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FCE019" w14:textId="7F719C7D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32" w:history="1">
        <w:r w:rsidRPr="00364EB7">
          <w:rPr>
            <w:rStyle w:val="Hyperlink"/>
            <w:rFonts w:ascii="Arial" w:hAnsi="Arial" w:cs="Arial"/>
            <w:b/>
            <w:bCs/>
            <w:noProof/>
          </w:rPr>
          <w:t>Keep all your dependencies 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2DEF2E" w14:textId="0304163A" w:rsidR="002023FF" w:rsidRDefault="002023FF">
      <w:pPr>
        <w:pStyle w:val="TOC1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 w:eastAsia="nl-NL"/>
        </w:rPr>
      </w:pPr>
      <w:hyperlink w:anchor="_Toc59204133" w:history="1">
        <w:r w:rsidRPr="00364EB7">
          <w:rPr>
            <w:rStyle w:val="Hyperlink"/>
            <w:noProof/>
            <w:highlight w:val="green"/>
          </w:rPr>
          <w:t>Development notes by Rob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3D9838" w14:textId="7906279E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34" w:history="1">
        <w:r w:rsidRPr="00364EB7">
          <w:rPr>
            <w:rStyle w:val="Hyperlink"/>
            <w:noProof/>
            <w:highlight w:val="green"/>
          </w:rPr>
          <w:t>(Include debug information to showcase Root Cause)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57462" w14:textId="36FDCC0C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35" w:history="1">
        <w:r w:rsidRPr="00364EB7">
          <w:rPr>
            <w:rStyle w:val="Hyperlink"/>
            <w:noProof/>
          </w:rPr>
          <w:t>Branch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4EBDD9" w14:textId="5BA1D0C1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36" w:history="1">
        <w:r w:rsidRPr="00364EB7">
          <w:rPr>
            <w:rStyle w:val="Hyperlink"/>
            <w:noProof/>
          </w:rPr>
          <w:t>npm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D61D8D" w14:textId="13FFC052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37" w:history="1">
        <w:r w:rsidRPr="00364EB7">
          <w:rPr>
            <w:rStyle w:val="Hyperlink"/>
            <w:noProof/>
          </w:rPr>
          <w:t>Initial rebuild GenServer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387D64" w14:textId="34020A53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38" w:history="1">
        <w:r w:rsidRPr="00364EB7">
          <w:rPr>
            <w:rStyle w:val="Hyperlink"/>
            <w:noProof/>
          </w:rPr>
          <w:t>npm audit fix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2F56FE" w14:textId="5A57658D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39" w:history="1">
        <w:r w:rsidRPr="00364EB7">
          <w:rPr>
            <w:rStyle w:val="Hyperlink"/>
            <w:noProof/>
          </w:rPr>
          <w:t>Npm audit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293D2B" w14:textId="427BAAAA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40" w:history="1">
        <w:r w:rsidRPr="00364EB7">
          <w:rPr>
            <w:rStyle w:val="Hyperlink"/>
            <w:noProof/>
            <w:highlight w:val="red"/>
          </w:rPr>
          <w:t xml:space="preserve">npm </w:t>
        </w:r>
        <w:r w:rsidRPr="00364EB7">
          <w:rPr>
            <w:rStyle w:val="Hyperlink"/>
            <w:noProof/>
            <w:highlight w:val="green"/>
          </w:rPr>
          <w:t>install --save-dev webpack-stream@6.1.1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1C6DDE" w14:textId="6E9BF4E0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41" w:history="1">
        <w:r w:rsidRPr="00364EB7">
          <w:rPr>
            <w:rStyle w:val="Hyperlink"/>
            <w:noProof/>
            <w:highlight w:val="green"/>
          </w:rPr>
          <w:t>gulp Dev_Rebuild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AFAFEB" w14:textId="2948812F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42" w:history="1">
        <w:r w:rsidRPr="00364EB7">
          <w:rPr>
            <w:rStyle w:val="Hyperlink"/>
            <w:noProof/>
          </w:rPr>
          <w:t>Npm outdated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FCB525" w14:textId="45E20124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43" w:history="1">
        <w:r w:rsidRPr="00364EB7">
          <w:rPr>
            <w:rStyle w:val="Hyperlink"/>
            <w:noProof/>
            <w:highlight w:val="yellow"/>
          </w:rPr>
          <w:t>uninstall yargs-parser@20.2.4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BE2022" w14:textId="2AFC2646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44" w:history="1">
        <w:r w:rsidRPr="00364EB7">
          <w:rPr>
            <w:rStyle w:val="Hyperlink"/>
            <w:noProof/>
            <w:highlight w:val="green"/>
          </w:rPr>
          <w:t>gulp Dev_Rebuild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BE3B46F" w14:textId="258C6E95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45" w:history="1">
        <w:r w:rsidRPr="00364EB7">
          <w:rPr>
            <w:rStyle w:val="Hyperlink"/>
            <w:noProof/>
            <w:highlight w:val="yellow"/>
          </w:rPr>
          <w:t>npm update react-dom@17.0.1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8DD860" w14:textId="5D9B8F98" w:rsidR="002023FF" w:rsidRDefault="002023FF">
      <w:pPr>
        <w:pStyle w:val="TOC2"/>
        <w:tabs>
          <w:tab w:val="right" w:leader="dot" w:pos="15623"/>
        </w:tabs>
        <w:rPr>
          <w:rFonts w:asciiTheme="minorHAnsi" w:eastAsiaTheme="minorEastAsia" w:hAnsiTheme="minorHAnsi" w:cstheme="minorBidi"/>
          <w:noProof/>
          <w:sz w:val="22"/>
          <w:szCs w:val="22"/>
          <w:lang w:val="nl-NL"/>
        </w:rPr>
      </w:pPr>
      <w:hyperlink w:anchor="_Toc59204146" w:history="1">
        <w:r w:rsidRPr="00364EB7">
          <w:rPr>
            <w:rStyle w:val="Hyperlink"/>
            <w:noProof/>
            <w:highlight w:val="green"/>
          </w:rPr>
          <w:t>gulp Dev_Rebuild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_Toc59204146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2C94FD" w14:textId="77777777" w:rsidR="00233351" w:rsidRDefault="005243D7" w:rsidP="000256E3">
      <w:r>
        <w:fldChar w:fldCharType="end"/>
      </w:r>
      <w:r>
        <w:rPr>
          <w:highlight w:val="magenta"/>
        </w:rPr>
        <w:br w:type="page"/>
      </w:r>
      <w:bookmarkStart w:id="1" w:name="_MailOriginal"/>
    </w:p>
    <w:p w14:paraId="155C710D" w14:textId="77777777" w:rsidR="00233351" w:rsidRDefault="00854D38" w:rsidP="00233351">
      <w:pPr>
        <w:pStyle w:val="Heading1"/>
      </w:pPr>
      <w:bookmarkStart w:id="2" w:name="_Toc59204128"/>
      <w:r w:rsidRPr="00854D38">
        <w:rPr>
          <w:highlight w:val="green"/>
        </w:rPr>
        <w:lastRenderedPageBreak/>
        <w:t>Issue description</w:t>
      </w:r>
      <w:bookmarkEnd w:id="2"/>
    </w:p>
    <w:p w14:paraId="1669A99C" w14:textId="282AAA09" w:rsidR="00854D38" w:rsidRDefault="00807F10" w:rsidP="00854D38">
      <w:r>
        <w:t>&lt;What is required to work on. Should be a clear description, for example a copy of the pseudo replied email from NAM so that sender and times are included as well.&gt;</w:t>
      </w:r>
    </w:p>
    <w:p w14:paraId="07C9EC32" w14:textId="12379D05" w:rsidR="000B63D6" w:rsidRDefault="000B63D6" w:rsidP="00854D38"/>
    <w:p w14:paraId="44E130D0" w14:textId="70DB6F1B" w:rsidR="000B63D6" w:rsidRDefault="000B63D6" w:rsidP="00854D38">
      <w:hyperlink r:id="rId8" w:history="1">
        <w:r w:rsidRPr="0089418D">
          <w:rPr>
            <w:rStyle w:val="Hyperlink"/>
          </w:rPr>
          <w:t>https://github.com/sede-x/nam-nft-genserver/security/dependabot</w:t>
        </w:r>
      </w:hyperlink>
    </w:p>
    <w:p w14:paraId="36E32EE2" w14:textId="4877A534" w:rsidR="000B63D6" w:rsidRDefault="000B63D6" w:rsidP="00854D38"/>
    <w:p w14:paraId="31098F10" w14:textId="4FF05E35" w:rsidR="000B63D6" w:rsidRDefault="000B63D6" w:rsidP="000B63D6"/>
    <w:p w14:paraId="535AE999" w14:textId="61C08452" w:rsidR="000B63D6" w:rsidRDefault="000B63D6" w:rsidP="000B63D6"/>
    <w:p w14:paraId="31A133A7" w14:textId="56770648" w:rsidR="000B63D6" w:rsidRDefault="000B63D6" w:rsidP="00F27B5F">
      <w:pPr>
        <w:pStyle w:val="Heading2"/>
      </w:pPr>
      <w:bookmarkStart w:id="3" w:name="_Toc59204129"/>
      <w:proofErr w:type="spellStart"/>
      <w:r>
        <w:t>npm</w:t>
      </w:r>
      <w:proofErr w:type="spellEnd"/>
      <w:r>
        <w:t xml:space="preserve"> documentation</w:t>
      </w:r>
      <w:bookmarkEnd w:id="3"/>
    </w:p>
    <w:p w14:paraId="2F38E5ED" w14:textId="34D992E9" w:rsidR="000B63D6" w:rsidRDefault="000B63D6" w:rsidP="000B63D6"/>
    <w:p w14:paraId="19E5B802" w14:textId="2759D0D5" w:rsidR="000B63D6" w:rsidRDefault="000B63D6" w:rsidP="000B63D6">
      <w:pPr>
        <w:ind w:left="708"/>
      </w:pPr>
      <w:hyperlink r:id="rId9" w:history="1">
        <w:r w:rsidRPr="0089418D">
          <w:rPr>
            <w:rStyle w:val="Hyperlink"/>
          </w:rPr>
          <w:t>https://docs.npmjs.com/</w:t>
        </w:r>
      </w:hyperlink>
    </w:p>
    <w:p w14:paraId="1730C5DF" w14:textId="77777777" w:rsidR="000B63D6" w:rsidRDefault="000B63D6" w:rsidP="000B63D6">
      <w:pPr>
        <w:ind w:left="708"/>
      </w:pPr>
    </w:p>
    <w:p w14:paraId="0761D815" w14:textId="77777777" w:rsidR="000B63D6" w:rsidRDefault="000B63D6" w:rsidP="000B63D6">
      <w:pPr>
        <w:ind w:left="708"/>
      </w:pPr>
    </w:p>
    <w:p w14:paraId="2ACB4F2F" w14:textId="77777777" w:rsidR="001F3FE6" w:rsidRDefault="001F3FE6"/>
    <w:p w14:paraId="72472290" w14:textId="10BF7902" w:rsidR="000B63D6" w:rsidRDefault="000B63D6">
      <w:pPr>
        <w:rPr>
          <w:rFonts w:ascii="Arial" w:hAnsi="Arial" w:cs="Arial"/>
          <w:b/>
          <w:bCs/>
          <w:kern w:val="32"/>
          <w:sz w:val="32"/>
          <w:szCs w:val="32"/>
          <w:highlight w:val="green"/>
        </w:rPr>
      </w:pPr>
      <w:r>
        <w:rPr>
          <w:highlight w:val="green"/>
        </w:rPr>
        <w:br w:type="page"/>
      </w:r>
    </w:p>
    <w:p w14:paraId="06F6F4EA" w14:textId="243A792B" w:rsidR="00807F10" w:rsidRDefault="00AD3EC0" w:rsidP="00807F10">
      <w:pPr>
        <w:pStyle w:val="Heading1"/>
      </w:pPr>
      <w:bookmarkStart w:id="4" w:name="_Toc59204130"/>
      <w:r>
        <w:rPr>
          <w:highlight w:val="green"/>
        </w:rPr>
        <w:lastRenderedPageBreak/>
        <w:t>Initial a</w:t>
      </w:r>
      <w:r w:rsidR="00807F10" w:rsidRPr="00807F10">
        <w:rPr>
          <w:highlight w:val="green"/>
        </w:rPr>
        <w:t>nalysis by &lt;Name1&gt; and &lt;Name2&gt;</w:t>
      </w:r>
      <w:bookmarkEnd w:id="4"/>
      <w:r w:rsidR="00807F10">
        <w:br/>
      </w:r>
    </w:p>
    <w:p w14:paraId="4B1E79B7" w14:textId="16F2E124" w:rsidR="00854D38" w:rsidRDefault="0046126C" w:rsidP="00854D38">
      <w:hyperlink r:id="rId10" w:history="1">
        <w:r w:rsidRPr="0089418D">
          <w:rPr>
            <w:rStyle w:val="Hyperlink"/>
          </w:rPr>
          <w:t>https://github.blog/2020-06-01-keep-all-your-packages-up-to-date-with-dependabot/</w:t>
        </w:r>
      </w:hyperlink>
    </w:p>
    <w:p w14:paraId="64B3FE4E" w14:textId="57888551" w:rsidR="0046126C" w:rsidRDefault="0046126C" w:rsidP="00854D38"/>
    <w:p w14:paraId="094C6AC2" w14:textId="77777777" w:rsidR="000B63D6" w:rsidRPr="000B63D6" w:rsidRDefault="000B63D6" w:rsidP="000B63D6">
      <w:pPr>
        <w:spacing w:before="100" w:beforeAutospacing="1" w:after="100" w:afterAutospacing="1"/>
        <w:ind w:left="708"/>
        <w:outlineLvl w:val="0"/>
        <w:rPr>
          <w:rFonts w:ascii="Arial" w:hAnsi="Arial" w:cs="Arial"/>
          <w:b/>
          <w:bCs/>
          <w:kern w:val="36"/>
          <w:sz w:val="48"/>
          <w:szCs w:val="48"/>
        </w:rPr>
      </w:pPr>
      <w:bookmarkStart w:id="5" w:name="_Toc59204131"/>
      <w:r w:rsidRPr="000B63D6">
        <w:rPr>
          <w:rFonts w:ascii="Arial" w:hAnsi="Arial" w:cs="Arial"/>
          <w:b/>
          <w:bCs/>
          <w:kern w:val="36"/>
          <w:sz w:val="48"/>
          <w:szCs w:val="48"/>
        </w:rPr>
        <w:t xml:space="preserve">Keep all your packages up to date with </w:t>
      </w:r>
      <w:proofErr w:type="spellStart"/>
      <w:r w:rsidRPr="000B63D6">
        <w:rPr>
          <w:rFonts w:ascii="Arial" w:hAnsi="Arial" w:cs="Arial"/>
          <w:b/>
          <w:bCs/>
          <w:kern w:val="36"/>
          <w:sz w:val="48"/>
          <w:szCs w:val="48"/>
        </w:rPr>
        <w:t>Dependabot</w:t>
      </w:r>
      <w:bookmarkEnd w:id="5"/>
      <w:proofErr w:type="spellEnd"/>
    </w:p>
    <w:p w14:paraId="53A83931" w14:textId="77777777" w:rsidR="000B63D6" w:rsidRPr="000B63D6" w:rsidRDefault="000B63D6" w:rsidP="000B63D6">
      <w:pPr>
        <w:ind w:left="708"/>
        <w:rPr>
          <w:rFonts w:ascii="Times New Roman" w:hAnsi="Times New Roman"/>
          <w:color w:val="586069"/>
          <w:sz w:val="24"/>
        </w:rPr>
      </w:pPr>
      <w:r w:rsidRPr="000B63D6">
        <w:rPr>
          <w:rFonts w:ascii="Times New Roman" w:hAnsi="Times New Roman"/>
          <w:sz w:val="24"/>
          <w:lang w:val="nl-NL"/>
        </w:rPr>
        <w:fldChar w:fldCharType="begin"/>
      </w:r>
      <w:r w:rsidRPr="000B63D6">
        <w:rPr>
          <w:rFonts w:ascii="Times New Roman" w:hAnsi="Times New Roman"/>
          <w:sz w:val="24"/>
        </w:rPr>
        <w:instrText xml:space="preserve"> HYPERLINK "https://github.blog/author/infin8x/" </w:instrText>
      </w:r>
      <w:r w:rsidRPr="000B63D6">
        <w:rPr>
          <w:rFonts w:ascii="Times New Roman" w:hAnsi="Times New Roman"/>
          <w:sz w:val="24"/>
          <w:lang w:val="nl-NL"/>
        </w:rPr>
        <w:fldChar w:fldCharType="separate"/>
      </w:r>
    </w:p>
    <w:p w14:paraId="77A6E6C9" w14:textId="77777777" w:rsidR="000B63D6" w:rsidRPr="000B63D6" w:rsidRDefault="000B63D6" w:rsidP="000B63D6">
      <w:pPr>
        <w:ind w:left="708"/>
        <w:rPr>
          <w:rFonts w:ascii="Times New Roman" w:hAnsi="Times New Roman"/>
          <w:sz w:val="24"/>
          <w:lang w:val="nl-NL"/>
        </w:rPr>
      </w:pPr>
      <w:r w:rsidRPr="000B63D6">
        <w:rPr>
          <w:rFonts w:ascii="Times New Roman" w:hAnsi="Times New Roman"/>
          <w:noProof/>
          <w:color w:val="586069"/>
          <w:sz w:val="24"/>
          <w:lang w:val="nl-NL"/>
        </w:rPr>
        <w:drawing>
          <wp:inline distT="0" distB="0" distL="0" distR="0" wp14:anchorId="57ED0EB4" wp14:editId="3C59FD50">
            <wp:extent cx="336550" cy="336550"/>
            <wp:effectExtent l="0" t="0" r="6350" b="6350"/>
            <wp:docPr id="3" name="Picture 3" descr="Image of Alex Mullan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Alex Mullan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B2FD" w14:textId="77777777" w:rsidR="000B63D6" w:rsidRPr="000B63D6" w:rsidRDefault="000B63D6" w:rsidP="000B63D6">
      <w:pPr>
        <w:spacing w:before="100" w:beforeAutospacing="1" w:after="100" w:afterAutospacing="1"/>
        <w:ind w:left="708"/>
        <w:rPr>
          <w:rFonts w:ascii="Times New Roman" w:hAnsi="Times New Roman"/>
          <w:color w:val="586069"/>
          <w:sz w:val="24"/>
        </w:rPr>
      </w:pPr>
      <w:r w:rsidRPr="000B63D6">
        <w:rPr>
          <w:rFonts w:ascii="Times New Roman" w:hAnsi="Times New Roman"/>
          <w:color w:val="586069"/>
          <w:sz w:val="24"/>
        </w:rPr>
        <w:t xml:space="preserve">Alex </w:t>
      </w:r>
      <w:proofErr w:type="spellStart"/>
      <w:r w:rsidRPr="000B63D6">
        <w:rPr>
          <w:rFonts w:ascii="Times New Roman" w:hAnsi="Times New Roman"/>
          <w:color w:val="586069"/>
          <w:sz w:val="24"/>
        </w:rPr>
        <w:t>Mullans</w:t>
      </w:r>
      <w:proofErr w:type="spellEnd"/>
    </w:p>
    <w:p w14:paraId="250F8B6C" w14:textId="77777777" w:rsidR="000B63D6" w:rsidRPr="000B63D6" w:rsidRDefault="000B63D6" w:rsidP="000B63D6">
      <w:pPr>
        <w:ind w:left="708"/>
        <w:rPr>
          <w:rFonts w:ascii="Times New Roman" w:hAnsi="Times New Roman"/>
          <w:sz w:val="24"/>
        </w:rPr>
      </w:pPr>
      <w:r w:rsidRPr="000B63D6">
        <w:rPr>
          <w:rFonts w:ascii="Times New Roman" w:hAnsi="Times New Roman"/>
          <w:sz w:val="24"/>
          <w:lang w:val="nl-NL"/>
        </w:rPr>
        <w:fldChar w:fldCharType="end"/>
      </w:r>
    </w:p>
    <w:p w14:paraId="60647D35" w14:textId="77777777" w:rsidR="000B63D6" w:rsidRPr="000B63D6" w:rsidRDefault="000B63D6" w:rsidP="000B63D6">
      <w:pPr>
        <w:shd w:val="clear" w:color="auto" w:fill="FFFFFF"/>
        <w:spacing w:before="100" w:beforeAutospacing="1" w:after="240"/>
        <w:ind w:left="708"/>
        <w:rPr>
          <w:rFonts w:ascii="Segoe UI" w:hAnsi="Segoe UI" w:cs="Segoe UI"/>
          <w:color w:val="2F363D"/>
          <w:sz w:val="24"/>
        </w:rPr>
      </w:pPr>
      <w:r w:rsidRPr="000B63D6">
        <w:rPr>
          <w:rFonts w:ascii="Segoe UI" w:hAnsi="Segoe UI" w:cs="Segoe UI"/>
          <w:color w:val="2F363D"/>
          <w:sz w:val="24"/>
        </w:rPr>
        <w:t xml:space="preserve">Keeping your dependencies updated is one of the easiest ways to keep the software you build secure. However, while </w:t>
      </w:r>
      <w:proofErr w:type="gramStart"/>
      <w:r w:rsidRPr="000B63D6">
        <w:rPr>
          <w:rFonts w:ascii="Segoe UI" w:hAnsi="Segoe UI" w:cs="Segoe UI"/>
          <w:color w:val="2F363D"/>
          <w:sz w:val="24"/>
        </w:rPr>
        <w:t>it’s</w:t>
      </w:r>
      <w:proofErr w:type="gramEnd"/>
      <w:r w:rsidRPr="000B63D6">
        <w:rPr>
          <w:rFonts w:ascii="Segoe UI" w:hAnsi="Segoe UI" w:cs="Segoe UI"/>
          <w:color w:val="2F363D"/>
          <w:sz w:val="24"/>
        </w:rPr>
        <w:t xml:space="preserve"> critically important to keep your dependencies updated, in a recent survey, 52% of developers said they find it painful</w:t>
      </w:r>
      <w:r w:rsidRPr="000B63D6">
        <w:rPr>
          <w:rFonts w:ascii="Segoe UI" w:hAnsi="Segoe UI" w:cs="Segoe UI"/>
          <w:color w:val="2F363D"/>
          <w:sz w:val="18"/>
          <w:szCs w:val="18"/>
          <w:vertAlign w:val="superscript"/>
        </w:rPr>
        <w:t>1</w:t>
      </w:r>
      <w:r w:rsidRPr="000B63D6">
        <w:rPr>
          <w:rFonts w:ascii="Segoe UI" w:hAnsi="Segoe UI" w:cs="Segoe UI"/>
          <w:color w:val="2F363D"/>
          <w:sz w:val="24"/>
        </w:rPr>
        <w:t xml:space="preserve">. </w:t>
      </w:r>
      <w:proofErr w:type="spellStart"/>
      <w:r w:rsidRPr="000B63D6">
        <w:rPr>
          <w:rFonts w:ascii="Segoe UI" w:hAnsi="Segoe UI" w:cs="Segoe UI"/>
          <w:color w:val="2F363D"/>
          <w:sz w:val="24"/>
        </w:rPr>
        <w:t>Dependabot</w:t>
      </w:r>
      <w:proofErr w:type="spellEnd"/>
      <w:r w:rsidRPr="000B63D6">
        <w:rPr>
          <w:rFonts w:ascii="Segoe UI" w:hAnsi="Segoe UI" w:cs="Segoe UI"/>
          <w:color w:val="2F363D"/>
          <w:sz w:val="24"/>
        </w:rPr>
        <w:t xml:space="preserve"> alleviates that pain by updating your dependencies automatically, so you can spend less time updating dependencies and more time building. Up until now, the </w:t>
      </w:r>
      <w:proofErr w:type="spellStart"/>
      <w:r w:rsidRPr="000B63D6">
        <w:rPr>
          <w:rFonts w:ascii="Segoe UI" w:hAnsi="Segoe UI" w:cs="Segoe UI"/>
          <w:color w:val="2F363D"/>
          <w:sz w:val="24"/>
        </w:rPr>
        <w:t>Dependabot</w:t>
      </w:r>
      <w:proofErr w:type="spellEnd"/>
      <w:r w:rsidRPr="000B63D6">
        <w:rPr>
          <w:rFonts w:ascii="Segoe UI" w:hAnsi="Segoe UI" w:cs="Segoe UI"/>
          <w:color w:val="2F363D"/>
          <w:sz w:val="24"/>
        </w:rPr>
        <w:t xml:space="preserve"> features </w:t>
      </w:r>
      <w:proofErr w:type="gramStart"/>
      <w:r w:rsidRPr="000B63D6">
        <w:rPr>
          <w:rFonts w:ascii="Segoe UI" w:hAnsi="Segoe UI" w:cs="Segoe UI"/>
          <w:color w:val="2F363D"/>
          <w:sz w:val="24"/>
        </w:rPr>
        <w:t>we’ve</w:t>
      </w:r>
      <w:proofErr w:type="gramEnd"/>
      <w:r w:rsidRPr="000B63D6">
        <w:rPr>
          <w:rFonts w:ascii="Segoe UI" w:hAnsi="Segoe UI" w:cs="Segoe UI"/>
          <w:color w:val="2F363D"/>
          <w:sz w:val="24"/>
        </w:rPr>
        <w:t xml:space="preserve"> brought to GitHub have focused on automated security updates, which update packages that have known vulnerabilities.</w:t>
      </w:r>
    </w:p>
    <w:p w14:paraId="0A244554" w14:textId="77777777" w:rsidR="000B63D6" w:rsidRPr="000B63D6" w:rsidRDefault="000B63D6" w:rsidP="000B63D6">
      <w:pPr>
        <w:shd w:val="clear" w:color="auto" w:fill="FFFFFF"/>
        <w:spacing w:after="240"/>
        <w:ind w:left="708"/>
        <w:rPr>
          <w:rFonts w:ascii="Segoe UI" w:hAnsi="Segoe UI" w:cs="Segoe UI"/>
          <w:color w:val="2F363D"/>
          <w:sz w:val="24"/>
        </w:rPr>
      </w:pPr>
      <w:r w:rsidRPr="000B63D6">
        <w:rPr>
          <w:rFonts w:ascii="Segoe UI" w:hAnsi="Segoe UI" w:cs="Segoe UI"/>
          <w:b/>
          <w:bCs/>
          <w:color w:val="2F363D"/>
          <w:sz w:val="24"/>
        </w:rPr>
        <w:t xml:space="preserve">Today, </w:t>
      </w:r>
      <w:proofErr w:type="gramStart"/>
      <w:r w:rsidRPr="000B63D6">
        <w:rPr>
          <w:rFonts w:ascii="Segoe UI" w:hAnsi="Segoe UI" w:cs="Segoe UI"/>
          <w:b/>
          <w:bCs/>
          <w:color w:val="2F363D"/>
          <w:sz w:val="24"/>
        </w:rPr>
        <w:t>we’re</w:t>
      </w:r>
      <w:proofErr w:type="gramEnd"/>
      <w:r w:rsidRPr="000B63D6">
        <w:rPr>
          <w:rFonts w:ascii="Segoe UI" w:hAnsi="Segoe UI" w:cs="Segoe UI"/>
          <w:b/>
          <w:bCs/>
          <w:color w:val="2F363D"/>
          <w:sz w:val="24"/>
        </w:rPr>
        <w:t xml:space="preserve"> taking the next step and announcing </w:t>
      </w:r>
      <w:proofErr w:type="spellStart"/>
      <w:r w:rsidRPr="000B63D6">
        <w:rPr>
          <w:rFonts w:ascii="Segoe UI" w:hAnsi="Segoe UI" w:cs="Segoe UI"/>
          <w:b/>
          <w:bCs/>
          <w:color w:val="2F363D"/>
          <w:sz w:val="24"/>
        </w:rPr>
        <w:t>Dependabot</w:t>
      </w:r>
      <w:proofErr w:type="spellEnd"/>
      <w:r w:rsidRPr="000B63D6">
        <w:rPr>
          <w:rFonts w:ascii="Segoe UI" w:hAnsi="Segoe UI" w:cs="Segoe UI"/>
          <w:b/>
          <w:bCs/>
          <w:color w:val="2F363D"/>
          <w:sz w:val="24"/>
        </w:rPr>
        <w:t xml:space="preserve"> version updates, which keep all of your packages updated on a regular basis.</w:t>
      </w:r>
    </w:p>
    <w:p w14:paraId="2C8470A6" w14:textId="77777777" w:rsidR="000B63D6" w:rsidRPr="000B63D6" w:rsidRDefault="000B63D6" w:rsidP="000B63D6">
      <w:pPr>
        <w:pBdr>
          <w:bottom w:val="single" w:sz="6" w:space="4" w:color="EAECEF"/>
        </w:pBdr>
        <w:shd w:val="clear" w:color="auto" w:fill="FFFFFF"/>
        <w:spacing w:before="360" w:after="240"/>
        <w:ind w:left="708"/>
        <w:outlineLvl w:val="1"/>
        <w:rPr>
          <w:rFonts w:ascii="Arial" w:hAnsi="Arial" w:cs="Arial"/>
          <w:b/>
          <w:bCs/>
          <w:color w:val="24292E"/>
          <w:sz w:val="36"/>
          <w:szCs w:val="36"/>
        </w:rPr>
      </w:pPr>
      <w:bookmarkStart w:id="6" w:name="_Toc59204132"/>
      <w:r w:rsidRPr="000B63D6">
        <w:rPr>
          <w:rFonts w:ascii="Arial" w:hAnsi="Arial" w:cs="Arial"/>
          <w:b/>
          <w:bCs/>
          <w:color w:val="24292E"/>
          <w:sz w:val="36"/>
          <w:szCs w:val="36"/>
        </w:rPr>
        <w:t>Keep all your dependencies updated</w:t>
      </w:r>
      <w:bookmarkEnd w:id="6"/>
    </w:p>
    <w:p w14:paraId="6FE24E91" w14:textId="79B089A5" w:rsidR="000B63D6" w:rsidRDefault="000B63D6" w:rsidP="000B63D6">
      <w:pPr>
        <w:shd w:val="clear" w:color="auto" w:fill="FFFFFF"/>
        <w:ind w:left="708"/>
        <w:rPr>
          <w:rFonts w:ascii="Segoe UI" w:hAnsi="Segoe UI" w:cs="Segoe UI"/>
          <w:b/>
          <w:bCs/>
          <w:color w:val="2F363D"/>
          <w:sz w:val="24"/>
        </w:rPr>
      </w:pPr>
      <w:r w:rsidRPr="000B63D6">
        <w:rPr>
          <w:rFonts w:ascii="Segoe UI" w:hAnsi="Segoe UI" w:cs="Segoe UI"/>
          <w:color w:val="2F363D"/>
          <w:sz w:val="24"/>
        </w:rPr>
        <w:t xml:space="preserve">Version updates regularly update all the packages used by your repository, even if they </w:t>
      </w:r>
      <w:proofErr w:type="gramStart"/>
      <w:r w:rsidRPr="000B63D6">
        <w:rPr>
          <w:rFonts w:ascii="Segoe UI" w:hAnsi="Segoe UI" w:cs="Segoe UI"/>
          <w:color w:val="2F363D"/>
          <w:sz w:val="24"/>
        </w:rPr>
        <w:t>don’t</w:t>
      </w:r>
      <w:proofErr w:type="gramEnd"/>
      <w:r w:rsidRPr="000B63D6">
        <w:rPr>
          <w:rFonts w:ascii="Segoe UI" w:hAnsi="Segoe UI" w:cs="Segoe UI"/>
          <w:color w:val="2F363D"/>
          <w:sz w:val="24"/>
        </w:rPr>
        <w:t xml:space="preserve"> have any known vulnerabilities. </w:t>
      </w:r>
      <w:r w:rsidRPr="000B63D6">
        <w:rPr>
          <w:rFonts w:ascii="Segoe UI" w:hAnsi="Segoe UI" w:cs="Segoe UI"/>
          <w:b/>
          <w:bCs/>
          <w:color w:val="2F363D"/>
          <w:sz w:val="24"/>
        </w:rPr>
        <w:t>To enable version updates, check a </w:t>
      </w:r>
      <w:proofErr w:type="spellStart"/>
      <w:r w:rsidRPr="000B63D6">
        <w:rPr>
          <w:rFonts w:ascii="Segoe UI" w:hAnsi="Segoe UI" w:cs="Segoe UI"/>
          <w:b/>
          <w:bCs/>
          <w:color w:val="2F363D"/>
          <w:sz w:val="24"/>
          <w:lang w:val="nl-NL"/>
        </w:rPr>
        <w:fldChar w:fldCharType="begin"/>
      </w:r>
      <w:r w:rsidRPr="000B63D6">
        <w:rPr>
          <w:rFonts w:ascii="Segoe UI" w:hAnsi="Segoe UI" w:cs="Segoe UI"/>
          <w:b/>
          <w:bCs/>
          <w:color w:val="2F363D"/>
          <w:sz w:val="24"/>
        </w:rPr>
        <w:instrText xml:space="preserve"> HYPERLINK "https://help.github.com/en/github/administering-a-repository/enabling-and-disabling-version-updates" \l "enabling-github-dependabot-version-updates" </w:instrText>
      </w:r>
      <w:r w:rsidRPr="000B63D6">
        <w:rPr>
          <w:rFonts w:ascii="Segoe UI" w:hAnsi="Segoe UI" w:cs="Segoe UI"/>
          <w:b/>
          <w:bCs/>
          <w:color w:val="2F363D"/>
          <w:sz w:val="24"/>
          <w:lang w:val="nl-NL"/>
        </w:rPr>
        <w:fldChar w:fldCharType="separate"/>
      </w:r>
      <w:r w:rsidRPr="000B63D6">
        <w:rPr>
          <w:rFonts w:ascii="Consolas" w:hAnsi="Consolas" w:cs="Courier New"/>
          <w:b/>
          <w:bCs/>
          <w:color w:val="0366D6"/>
          <w:sz w:val="20"/>
          <w:szCs w:val="20"/>
        </w:rPr>
        <w:t>dependabot.yml</w:t>
      </w:r>
      <w:proofErr w:type="spellEnd"/>
      <w:r w:rsidRPr="000B63D6">
        <w:rPr>
          <w:rFonts w:ascii="Segoe UI" w:hAnsi="Segoe UI" w:cs="Segoe UI"/>
          <w:b/>
          <w:bCs/>
          <w:color w:val="0366D6"/>
          <w:sz w:val="24"/>
        </w:rPr>
        <w:t> configuration file</w:t>
      </w:r>
      <w:r w:rsidRPr="000B63D6">
        <w:rPr>
          <w:rFonts w:ascii="Segoe UI" w:hAnsi="Segoe UI" w:cs="Segoe UI"/>
          <w:b/>
          <w:bCs/>
          <w:color w:val="2F363D"/>
          <w:sz w:val="24"/>
          <w:lang w:val="nl-NL"/>
        </w:rPr>
        <w:fldChar w:fldCharType="end"/>
      </w:r>
      <w:r w:rsidRPr="000B63D6">
        <w:rPr>
          <w:rFonts w:ascii="Segoe UI" w:hAnsi="Segoe UI" w:cs="Segoe UI"/>
          <w:b/>
          <w:bCs/>
          <w:color w:val="2F363D"/>
          <w:sz w:val="24"/>
        </w:rPr>
        <w:t> into your repository.</w:t>
      </w:r>
    </w:p>
    <w:p w14:paraId="049D8824" w14:textId="56B0892A" w:rsidR="000B63D6" w:rsidRPr="000B63D6" w:rsidRDefault="000B63D6" w:rsidP="000B63D6">
      <w:pPr>
        <w:shd w:val="clear" w:color="auto" w:fill="FFFFFF"/>
        <w:ind w:left="708"/>
        <w:rPr>
          <w:rFonts w:ascii="Segoe UI" w:hAnsi="Segoe UI" w:cs="Segoe UI"/>
          <w:color w:val="2F363D"/>
          <w:sz w:val="24"/>
        </w:rPr>
      </w:pPr>
      <w:r>
        <w:rPr>
          <w:rFonts w:ascii="Segoe UI" w:hAnsi="Segoe UI" w:cs="Segoe UI"/>
          <w:color w:val="2F363D"/>
          <w:sz w:val="24"/>
        </w:rPr>
        <w:t>…</w:t>
      </w:r>
    </w:p>
    <w:p w14:paraId="6B3050F9" w14:textId="77777777" w:rsidR="00854D38" w:rsidRPr="00854D38" w:rsidRDefault="00854D38" w:rsidP="00854D38"/>
    <w:p w14:paraId="379F4516" w14:textId="77777777" w:rsidR="000256E3" w:rsidRPr="00054EAE" w:rsidRDefault="000256E3" w:rsidP="000256E3">
      <w:pPr>
        <w:spacing w:after="240"/>
        <w:rPr>
          <w:sz w:val="20"/>
          <w:szCs w:val="20"/>
        </w:rPr>
      </w:pPr>
      <w:r w:rsidRPr="00054EAE">
        <w:rPr>
          <w:sz w:val="20"/>
          <w:szCs w:val="20"/>
        </w:rPr>
        <w:t xml:space="preserve"> </w:t>
      </w:r>
    </w:p>
    <w:p w14:paraId="1235DEAD" w14:textId="5A6511B7" w:rsidR="00233351" w:rsidRDefault="000D2D85" w:rsidP="00233351">
      <w:pPr>
        <w:pStyle w:val="Heading1"/>
        <w:rPr>
          <w:highlight w:val="green"/>
        </w:rPr>
      </w:pPr>
      <w:bookmarkStart w:id="7" w:name="_Toc59204133"/>
      <w:bookmarkEnd w:id="1"/>
      <w:r>
        <w:rPr>
          <w:highlight w:val="green"/>
        </w:rPr>
        <w:lastRenderedPageBreak/>
        <w:t>Development notes</w:t>
      </w:r>
      <w:r w:rsidR="0038068A">
        <w:rPr>
          <w:highlight w:val="green"/>
        </w:rPr>
        <w:t xml:space="preserve"> </w:t>
      </w:r>
      <w:r>
        <w:rPr>
          <w:highlight w:val="green"/>
        </w:rPr>
        <w:t>by</w:t>
      </w:r>
      <w:r w:rsidR="00681D2E">
        <w:rPr>
          <w:highlight w:val="green"/>
        </w:rPr>
        <w:t xml:space="preserve"> </w:t>
      </w:r>
      <w:r w:rsidR="001F3FE6">
        <w:rPr>
          <w:highlight w:val="green"/>
        </w:rPr>
        <w:t>Rob</w:t>
      </w:r>
      <w:bookmarkEnd w:id="7"/>
    </w:p>
    <w:p w14:paraId="37AC4653" w14:textId="77777777" w:rsidR="00AD3EC0" w:rsidRPr="00AD3EC0" w:rsidRDefault="00AD3EC0" w:rsidP="00AD3EC0">
      <w:pPr>
        <w:pStyle w:val="Heading2"/>
        <w:rPr>
          <w:highlight w:val="green"/>
        </w:rPr>
      </w:pPr>
      <w:bookmarkStart w:id="8" w:name="_Toc59204134"/>
      <w:r>
        <w:rPr>
          <w:highlight w:val="green"/>
        </w:rPr>
        <w:t>(Include debug information to showcase Root Cause)</w:t>
      </w:r>
      <w:bookmarkEnd w:id="8"/>
    </w:p>
    <w:p w14:paraId="52F00B0A" w14:textId="19E239CA" w:rsidR="00854D38" w:rsidRDefault="001F3FE6" w:rsidP="007D71A7">
      <w:r w:rsidRPr="001F3FE6">
        <w:rPr>
          <w:highlight w:val="magenta"/>
        </w:rPr>
        <w:t>Friday, December 18, 2020</w:t>
      </w:r>
    </w:p>
    <w:p w14:paraId="16CFB0B5" w14:textId="38BADDAE" w:rsidR="00E316F6" w:rsidRDefault="00E316F6" w:rsidP="007D71A7"/>
    <w:p w14:paraId="73D73273" w14:textId="5DA1B8FA" w:rsidR="00E316F6" w:rsidRDefault="00E316F6" w:rsidP="00E316F6">
      <w:pPr>
        <w:pStyle w:val="Heading2"/>
      </w:pPr>
      <w:bookmarkStart w:id="9" w:name="_Toc59204135"/>
      <w:r>
        <w:t>Branch</w:t>
      </w:r>
      <w:bookmarkEnd w:id="9"/>
    </w:p>
    <w:p w14:paraId="2042249E" w14:textId="2483740D" w:rsidR="00E316F6" w:rsidRDefault="00E316F6" w:rsidP="007D71A7"/>
    <w:p w14:paraId="6207E878" w14:textId="646E23F3" w:rsidR="00E316F6" w:rsidRDefault="00E316F6" w:rsidP="00E316F6">
      <w:pPr>
        <w:ind w:left="708"/>
      </w:pPr>
      <w:r>
        <w:rPr>
          <w:noProof/>
        </w:rPr>
        <w:drawing>
          <wp:inline distT="0" distB="0" distL="0" distR="0" wp14:anchorId="706611BE" wp14:editId="68BEC868">
            <wp:extent cx="5864400" cy="4136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400" cy="41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C920" w14:textId="11CCAD7A" w:rsidR="001F3FE6" w:rsidRDefault="001F3FE6" w:rsidP="007D71A7"/>
    <w:p w14:paraId="7427CE0D" w14:textId="04839157" w:rsidR="00C51F2A" w:rsidRDefault="00C51F2A" w:rsidP="007D71A7">
      <w:r w:rsidRPr="00C51F2A">
        <w:t xml:space="preserve">D:\src\NAM\GENREM\Bugfix\OCGUPSTR-1324 </w:t>
      </w:r>
      <w:proofErr w:type="spellStart"/>
      <w:r w:rsidRPr="00C51F2A">
        <w:t>Dependabot</w:t>
      </w:r>
      <w:proofErr w:type="spellEnd"/>
      <w:r w:rsidRPr="00C51F2A">
        <w:t xml:space="preserve"> alerts\GenServer\</w:t>
      </w:r>
      <w:proofErr w:type="spellStart"/>
      <w:r w:rsidRPr="00C51F2A">
        <w:t>package.json</w:t>
      </w:r>
      <w:proofErr w:type="spellEnd"/>
    </w:p>
    <w:p w14:paraId="466B662F" w14:textId="213C0007" w:rsidR="00C51F2A" w:rsidRDefault="00C51F2A" w:rsidP="007D71A7"/>
    <w:p w14:paraId="310D08EC" w14:textId="77777777" w:rsidR="00C51F2A" w:rsidRDefault="00C51F2A" w:rsidP="00C51F2A">
      <w:pPr>
        <w:ind w:left="708"/>
      </w:pPr>
      <w:r>
        <w:t>{</w:t>
      </w:r>
    </w:p>
    <w:p w14:paraId="5C1C0366" w14:textId="77777777" w:rsidR="00C51F2A" w:rsidRDefault="00C51F2A" w:rsidP="00C51F2A">
      <w:pPr>
        <w:ind w:left="708"/>
      </w:pPr>
      <w:r>
        <w:t xml:space="preserve">  "name": "</w:t>
      </w:r>
      <w:proofErr w:type="spellStart"/>
      <w:r>
        <w:t>genserver</w:t>
      </w:r>
      <w:proofErr w:type="spellEnd"/>
      <w:r>
        <w:t>",</w:t>
      </w:r>
    </w:p>
    <w:p w14:paraId="39BB4CB4" w14:textId="77777777" w:rsidR="00C51F2A" w:rsidRDefault="00C51F2A" w:rsidP="00C51F2A">
      <w:pPr>
        <w:ind w:left="708"/>
      </w:pPr>
      <w:r>
        <w:t xml:space="preserve">  "version": "1.0.1",</w:t>
      </w:r>
    </w:p>
    <w:p w14:paraId="617A5767" w14:textId="77777777" w:rsidR="00C51F2A" w:rsidRDefault="00C51F2A" w:rsidP="00C51F2A">
      <w:pPr>
        <w:ind w:left="708"/>
      </w:pPr>
      <w:r>
        <w:t xml:space="preserve">  "description": "</w:t>
      </w:r>
      <w:proofErr w:type="spellStart"/>
      <w:r>
        <w:t>Genserver</w:t>
      </w:r>
      <w:proofErr w:type="spellEnd"/>
      <w:r>
        <w:t xml:space="preserve"> comprises a webserver and client for managing Genrem tasks, such as </w:t>
      </w:r>
      <w:proofErr w:type="spellStart"/>
      <w:r>
        <w:t>Gensimul</w:t>
      </w:r>
      <w:proofErr w:type="spellEnd"/>
      <w:r>
        <w:t xml:space="preserve"> runs.",</w:t>
      </w:r>
    </w:p>
    <w:p w14:paraId="2D77E53C" w14:textId="77777777" w:rsidR="00C51F2A" w:rsidRDefault="00C51F2A" w:rsidP="00C51F2A">
      <w:pPr>
        <w:ind w:left="708"/>
      </w:pPr>
      <w:r>
        <w:t xml:space="preserve">  "main": "main.js",</w:t>
      </w:r>
    </w:p>
    <w:p w14:paraId="6BA1E7F7" w14:textId="77777777" w:rsidR="00C51F2A" w:rsidRDefault="00C51F2A" w:rsidP="00C51F2A">
      <w:pPr>
        <w:ind w:left="708"/>
      </w:pPr>
      <w:r>
        <w:t xml:space="preserve">  "author": {</w:t>
      </w:r>
    </w:p>
    <w:p w14:paraId="3D4CDF46" w14:textId="77777777" w:rsidR="00C51F2A" w:rsidRDefault="00C51F2A" w:rsidP="00C51F2A">
      <w:pPr>
        <w:ind w:left="708"/>
      </w:pPr>
      <w:r>
        <w:t xml:space="preserve">    "name": "ORTEC"</w:t>
      </w:r>
    </w:p>
    <w:p w14:paraId="491E53AD" w14:textId="77777777" w:rsidR="00C51F2A" w:rsidRDefault="00C51F2A" w:rsidP="00C51F2A">
      <w:pPr>
        <w:ind w:left="708"/>
      </w:pPr>
      <w:r>
        <w:t xml:space="preserve">  },</w:t>
      </w:r>
    </w:p>
    <w:p w14:paraId="2B7CE61F" w14:textId="77777777" w:rsidR="00C51F2A" w:rsidRDefault="00C51F2A" w:rsidP="00C51F2A">
      <w:pPr>
        <w:ind w:left="708"/>
      </w:pPr>
      <w:r>
        <w:lastRenderedPageBreak/>
        <w:t xml:space="preserve">  "license": "UNLICENSED",</w:t>
      </w:r>
    </w:p>
    <w:p w14:paraId="7194F7AB" w14:textId="77777777" w:rsidR="00C51F2A" w:rsidRDefault="00C51F2A" w:rsidP="00C51F2A">
      <w:pPr>
        <w:ind w:left="708"/>
      </w:pPr>
      <w:r>
        <w:t xml:space="preserve">  "private": true,</w:t>
      </w:r>
    </w:p>
    <w:p w14:paraId="7AEE551A" w14:textId="77777777" w:rsidR="00C51F2A" w:rsidRDefault="00C51F2A" w:rsidP="00C51F2A">
      <w:pPr>
        <w:ind w:left="708"/>
      </w:pPr>
      <w:r>
        <w:t xml:space="preserve">  "dependencies": {</w:t>
      </w:r>
    </w:p>
    <w:p w14:paraId="2443BB8F" w14:textId="77777777" w:rsidR="00C51F2A" w:rsidRDefault="00C51F2A" w:rsidP="00C51F2A">
      <w:pPr>
        <w:ind w:left="708"/>
      </w:pPr>
      <w:r>
        <w:t xml:space="preserve">    "</w:t>
      </w:r>
      <w:proofErr w:type="spellStart"/>
      <w:r>
        <w:t>chokidar</w:t>
      </w:r>
      <w:proofErr w:type="spellEnd"/>
      <w:r>
        <w:t>": "^2.0.3",</w:t>
      </w:r>
    </w:p>
    <w:p w14:paraId="557F3331" w14:textId="77777777" w:rsidR="00C51F2A" w:rsidRDefault="00C51F2A" w:rsidP="00C51F2A">
      <w:pPr>
        <w:ind w:left="708"/>
      </w:pPr>
      <w:r>
        <w:t xml:space="preserve">    "</w:t>
      </w:r>
      <w:proofErr w:type="spellStart"/>
      <w:r>
        <w:t>cron</w:t>
      </w:r>
      <w:proofErr w:type="spellEnd"/>
      <w:r>
        <w:t>": "^1.3.0",</w:t>
      </w:r>
    </w:p>
    <w:p w14:paraId="0BDBBB44" w14:textId="77777777" w:rsidR="00C51F2A" w:rsidRDefault="00C51F2A" w:rsidP="00C51F2A">
      <w:pPr>
        <w:ind w:left="708"/>
      </w:pPr>
      <w:r>
        <w:t xml:space="preserve">    "express": "^4.16.3",</w:t>
      </w:r>
    </w:p>
    <w:p w14:paraId="07ABD8BA" w14:textId="77777777" w:rsidR="00C51F2A" w:rsidRDefault="00C51F2A" w:rsidP="00C51F2A">
      <w:pPr>
        <w:ind w:left="708"/>
      </w:pPr>
      <w:r>
        <w:t xml:space="preserve">    "moment": "^2.22.2",</w:t>
      </w:r>
    </w:p>
    <w:p w14:paraId="66A613D0" w14:textId="77777777" w:rsidR="00C51F2A" w:rsidRDefault="00C51F2A" w:rsidP="00C51F2A">
      <w:pPr>
        <w:ind w:left="708"/>
      </w:pPr>
      <w:r>
        <w:t xml:space="preserve">    "</w:t>
      </w:r>
      <w:proofErr w:type="spellStart"/>
      <w:r>
        <w:t>ws</w:t>
      </w:r>
      <w:proofErr w:type="spellEnd"/>
      <w:r>
        <w:t>": "^5.2.0"</w:t>
      </w:r>
    </w:p>
    <w:p w14:paraId="0C52EDE7" w14:textId="77777777" w:rsidR="00C51F2A" w:rsidRDefault="00C51F2A" w:rsidP="00C51F2A">
      <w:pPr>
        <w:ind w:left="708"/>
      </w:pPr>
      <w:r>
        <w:t xml:space="preserve">  },</w:t>
      </w:r>
    </w:p>
    <w:p w14:paraId="647D7A80" w14:textId="77777777" w:rsidR="00C51F2A" w:rsidRDefault="00C51F2A" w:rsidP="00C51F2A">
      <w:pPr>
        <w:ind w:left="708"/>
      </w:pPr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3CD17A8F" w14:textId="77777777" w:rsidR="00C51F2A" w:rsidRDefault="00C51F2A" w:rsidP="00C51F2A">
      <w:pPr>
        <w:ind w:left="708"/>
      </w:pPr>
      <w:r>
        <w:t xml:space="preserve">    "@types/</w:t>
      </w:r>
      <w:proofErr w:type="spellStart"/>
      <w:r>
        <w:t>chokidar</w:t>
      </w:r>
      <w:proofErr w:type="spellEnd"/>
      <w:r>
        <w:t>": "^1.7.5",</w:t>
      </w:r>
    </w:p>
    <w:p w14:paraId="4B5795AB" w14:textId="77777777" w:rsidR="00C51F2A" w:rsidRDefault="00C51F2A" w:rsidP="00C51F2A">
      <w:pPr>
        <w:ind w:left="708"/>
      </w:pPr>
      <w:r>
        <w:t xml:space="preserve">    "@types/</w:t>
      </w:r>
      <w:proofErr w:type="spellStart"/>
      <w:r>
        <w:t>cron</w:t>
      </w:r>
      <w:proofErr w:type="spellEnd"/>
      <w:r>
        <w:t>": "^1.3.0",</w:t>
      </w:r>
    </w:p>
    <w:p w14:paraId="7A15932A" w14:textId="77777777" w:rsidR="00C51F2A" w:rsidRDefault="00C51F2A" w:rsidP="00C51F2A">
      <w:pPr>
        <w:ind w:left="708"/>
      </w:pPr>
      <w:r>
        <w:t xml:space="preserve">    "@types/express": "^4.11.1",</w:t>
      </w:r>
    </w:p>
    <w:p w14:paraId="28BBAE7E" w14:textId="77777777" w:rsidR="00C51F2A" w:rsidRDefault="00C51F2A" w:rsidP="00C51F2A">
      <w:pPr>
        <w:ind w:left="708"/>
      </w:pPr>
      <w:r>
        <w:t xml:space="preserve">    "@types/react": "^16.3.16",</w:t>
      </w:r>
    </w:p>
    <w:p w14:paraId="4321D18B" w14:textId="77777777" w:rsidR="00C51F2A" w:rsidRDefault="00C51F2A" w:rsidP="00C51F2A">
      <w:pPr>
        <w:ind w:left="708"/>
      </w:pPr>
      <w:r>
        <w:t xml:space="preserve">    "@types/react-</w:t>
      </w:r>
      <w:proofErr w:type="spellStart"/>
      <w:r>
        <w:t>dom</w:t>
      </w:r>
      <w:proofErr w:type="spellEnd"/>
      <w:r>
        <w:t>": "^16.0.6",</w:t>
      </w:r>
    </w:p>
    <w:p w14:paraId="03709D10" w14:textId="77777777" w:rsidR="00C51F2A" w:rsidRDefault="00C51F2A" w:rsidP="00C51F2A">
      <w:pPr>
        <w:ind w:left="708"/>
      </w:pPr>
      <w:r>
        <w:t xml:space="preserve">    "@types/react-redux": "^6.0.2",</w:t>
      </w:r>
    </w:p>
    <w:p w14:paraId="124620F1" w14:textId="77777777" w:rsidR="00C51F2A" w:rsidRDefault="00C51F2A" w:rsidP="00C51F2A">
      <w:pPr>
        <w:ind w:left="708"/>
      </w:pPr>
      <w:r>
        <w:t xml:space="preserve">    "@types/react-router-</w:t>
      </w:r>
      <w:proofErr w:type="spellStart"/>
      <w:r>
        <w:t>dom</w:t>
      </w:r>
      <w:proofErr w:type="spellEnd"/>
      <w:r>
        <w:t>": "^4.2.7",</w:t>
      </w:r>
    </w:p>
    <w:p w14:paraId="276A84E2" w14:textId="77777777" w:rsidR="00C51F2A" w:rsidRDefault="00C51F2A" w:rsidP="00C51F2A">
      <w:pPr>
        <w:ind w:left="708"/>
      </w:pPr>
      <w:r>
        <w:t xml:space="preserve">    "@types/</w:t>
      </w:r>
      <w:proofErr w:type="spellStart"/>
      <w:r>
        <w:t>ws</w:t>
      </w:r>
      <w:proofErr w:type="spellEnd"/>
      <w:r>
        <w:t>": "^5.1.1",</w:t>
      </w:r>
    </w:p>
    <w:p w14:paraId="3C78A8F2" w14:textId="77777777" w:rsidR="00C51F2A" w:rsidRDefault="00C51F2A" w:rsidP="00C51F2A">
      <w:pPr>
        <w:ind w:left="708"/>
      </w:pPr>
      <w:r>
        <w:t xml:space="preserve">    "core-</w:t>
      </w:r>
      <w:proofErr w:type="spellStart"/>
      <w:r>
        <w:t>js</w:t>
      </w:r>
      <w:proofErr w:type="spellEnd"/>
      <w:r>
        <w:t>": "^2.5.7",</w:t>
      </w:r>
    </w:p>
    <w:p w14:paraId="7BF61364" w14:textId="77777777" w:rsidR="00C51F2A" w:rsidRDefault="00C51F2A" w:rsidP="00C51F2A">
      <w:pPr>
        <w:ind w:left="708"/>
      </w:pPr>
      <w:r>
        <w:t xml:space="preserve">    "gulp": "^4.0.0",</w:t>
      </w:r>
    </w:p>
    <w:p w14:paraId="2A52EE79" w14:textId="77777777" w:rsidR="00C51F2A" w:rsidRDefault="00C51F2A" w:rsidP="00C51F2A">
      <w:pPr>
        <w:ind w:left="708"/>
      </w:pPr>
      <w:r>
        <w:t xml:space="preserve">    "gulp-changed": "^3.2.0",</w:t>
      </w:r>
    </w:p>
    <w:p w14:paraId="4A935745" w14:textId="77777777" w:rsidR="00C51F2A" w:rsidRDefault="00C51F2A" w:rsidP="00C51F2A">
      <w:pPr>
        <w:ind w:left="708"/>
      </w:pPr>
      <w:r>
        <w:t xml:space="preserve">    "gulp-install": "^1.1.0",</w:t>
      </w:r>
    </w:p>
    <w:p w14:paraId="1187DE91" w14:textId="77777777" w:rsidR="00C51F2A" w:rsidRDefault="00C51F2A" w:rsidP="00C51F2A">
      <w:pPr>
        <w:ind w:left="708"/>
      </w:pPr>
      <w:r>
        <w:t xml:space="preserve">    "react": "^16.4.0",</w:t>
      </w:r>
    </w:p>
    <w:p w14:paraId="247214C1" w14:textId="77777777" w:rsidR="00C51F2A" w:rsidRDefault="00C51F2A" w:rsidP="00C51F2A">
      <w:pPr>
        <w:ind w:left="708"/>
      </w:pPr>
      <w:r>
        <w:t xml:space="preserve">    "react-</w:t>
      </w:r>
      <w:proofErr w:type="spellStart"/>
      <w:r>
        <w:t>dom</w:t>
      </w:r>
      <w:proofErr w:type="spellEnd"/>
      <w:r>
        <w:t>": "^16.4.0",</w:t>
      </w:r>
    </w:p>
    <w:p w14:paraId="4792ECCE" w14:textId="77777777" w:rsidR="00C51F2A" w:rsidRDefault="00C51F2A" w:rsidP="00C51F2A">
      <w:pPr>
        <w:ind w:left="708"/>
      </w:pPr>
      <w:r>
        <w:t xml:space="preserve">    "react-redux": "^5.0.7",</w:t>
      </w:r>
    </w:p>
    <w:p w14:paraId="6A93799E" w14:textId="77777777" w:rsidR="00C51F2A" w:rsidRDefault="00C51F2A" w:rsidP="00C51F2A">
      <w:pPr>
        <w:ind w:left="708"/>
      </w:pPr>
      <w:r>
        <w:t xml:space="preserve">    "react-router-</w:t>
      </w:r>
      <w:proofErr w:type="spellStart"/>
      <w:r>
        <w:t>dom</w:t>
      </w:r>
      <w:proofErr w:type="spellEnd"/>
      <w:r>
        <w:t>": "^4.3.1",</w:t>
      </w:r>
    </w:p>
    <w:p w14:paraId="36AD99FC" w14:textId="77777777" w:rsidR="00C51F2A" w:rsidRDefault="00C51F2A" w:rsidP="00C51F2A">
      <w:pPr>
        <w:ind w:left="708"/>
      </w:pPr>
      <w:r>
        <w:t xml:space="preserve">    "redux": "^4.0.0",</w:t>
      </w:r>
    </w:p>
    <w:p w14:paraId="3CF92E7D" w14:textId="77777777" w:rsidR="00C51F2A" w:rsidRDefault="00C51F2A" w:rsidP="00C51F2A">
      <w:pPr>
        <w:ind w:left="708"/>
      </w:pPr>
      <w:r>
        <w:t xml:space="preserve">    "redux-</w:t>
      </w:r>
      <w:proofErr w:type="spellStart"/>
      <w:r>
        <w:t>thunk</w:t>
      </w:r>
      <w:proofErr w:type="spellEnd"/>
      <w:r>
        <w:t>": "^2.3.0",</w:t>
      </w:r>
    </w:p>
    <w:p w14:paraId="3E79585D" w14:textId="77777777" w:rsidR="00C51F2A" w:rsidRDefault="00C51F2A" w:rsidP="00C51F2A">
      <w:pPr>
        <w:ind w:left="708"/>
      </w:pPr>
      <w:r>
        <w:t xml:space="preserve">    "semantic-</w:t>
      </w:r>
      <w:proofErr w:type="spellStart"/>
      <w:r>
        <w:t>ui</w:t>
      </w:r>
      <w:proofErr w:type="spellEnd"/>
      <w:r>
        <w:t>-react": "^0.81.3",</w:t>
      </w:r>
    </w:p>
    <w:p w14:paraId="503FB14A" w14:textId="77777777" w:rsidR="00C51F2A" w:rsidRDefault="00C51F2A" w:rsidP="00C51F2A">
      <w:pPr>
        <w:ind w:left="708"/>
      </w:pPr>
      <w:r>
        <w:t xml:space="preserve">    "</w:t>
      </w:r>
      <w:proofErr w:type="spellStart"/>
      <w:r>
        <w:t>ts</w:t>
      </w:r>
      <w:proofErr w:type="spellEnd"/>
      <w:r>
        <w:t>-loader": "^4.3.1",</w:t>
      </w:r>
    </w:p>
    <w:p w14:paraId="368144FE" w14:textId="77777777" w:rsidR="00C51F2A" w:rsidRDefault="00C51F2A" w:rsidP="00C51F2A">
      <w:pPr>
        <w:ind w:left="708"/>
      </w:pPr>
      <w:r>
        <w:t xml:space="preserve">    "typescript": "^2.9.2",</w:t>
      </w:r>
    </w:p>
    <w:p w14:paraId="18408756" w14:textId="77777777" w:rsidR="00C51F2A" w:rsidRDefault="00C51F2A" w:rsidP="00C51F2A">
      <w:pPr>
        <w:ind w:left="708"/>
      </w:pPr>
      <w:r>
        <w:t xml:space="preserve">    "webpack": "^4.11.1",</w:t>
      </w:r>
    </w:p>
    <w:p w14:paraId="7E94B785" w14:textId="77777777" w:rsidR="00C51F2A" w:rsidRDefault="00C51F2A" w:rsidP="00C51F2A">
      <w:pPr>
        <w:ind w:left="708"/>
      </w:pPr>
      <w:r>
        <w:t xml:space="preserve">    "webpack-node-externals": "^1.7.2",</w:t>
      </w:r>
    </w:p>
    <w:p w14:paraId="2A515BE2" w14:textId="77777777" w:rsidR="00C51F2A" w:rsidRDefault="00C51F2A" w:rsidP="00C51F2A">
      <w:pPr>
        <w:ind w:left="708"/>
      </w:pPr>
      <w:r>
        <w:t xml:space="preserve">    "webpack-stream": "^4.0.3"</w:t>
      </w:r>
    </w:p>
    <w:p w14:paraId="0E3EBC9B" w14:textId="77777777" w:rsidR="00C51F2A" w:rsidRDefault="00C51F2A" w:rsidP="00C51F2A">
      <w:pPr>
        <w:ind w:left="708"/>
      </w:pPr>
      <w:r>
        <w:t xml:space="preserve">  }</w:t>
      </w:r>
    </w:p>
    <w:p w14:paraId="15D9D60D" w14:textId="0ED89830" w:rsidR="00C51F2A" w:rsidRDefault="00C51F2A" w:rsidP="00C51F2A">
      <w:pPr>
        <w:ind w:left="708"/>
      </w:pPr>
      <w:r>
        <w:t>}</w:t>
      </w:r>
    </w:p>
    <w:p w14:paraId="26532A54" w14:textId="77777777" w:rsidR="00C51F2A" w:rsidRDefault="00C51F2A" w:rsidP="00C51F2A">
      <w:pPr>
        <w:ind w:left="708"/>
      </w:pPr>
    </w:p>
    <w:p w14:paraId="09410D08" w14:textId="77777777" w:rsidR="00C51F2A" w:rsidRDefault="00C51F2A">
      <w:r>
        <w:br w:type="page"/>
      </w:r>
    </w:p>
    <w:p w14:paraId="66F9C071" w14:textId="7F87A6C9" w:rsidR="0046126C" w:rsidRDefault="00C51F2A" w:rsidP="00C51F2A">
      <w:pPr>
        <w:pStyle w:val="Heading2"/>
      </w:pPr>
      <w:bookmarkStart w:id="10" w:name="_Toc59204136"/>
      <w:proofErr w:type="spellStart"/>
      <w:r>
        <w:lastRenderedPageBreak/>
        <w:t>n</w:t>
      </w:r>
      <w:r w:rsidR="0046126C">
        <w:t>pm</w:t>
      </w:r>
      <w:proofErr w:type="spellEnd"/>
      <w:r w:rsidR="0046126C">
        <w:t xml:space="preserve"> commands</w:t>
      </w:r>
      <w:bookmarkEnd w:id="10"/>
    </w:p>
    <w:p w14:paraId="1698CEA9" w14:textId="49844971" w:rsidR="0046126C" w:rsidRDefault="0046126C" w:rsidP="007D71A7"/>
    <w:p w14:paraId="73024964" w14:textId="718601B1" w:rsidR="00177FD1" w:rsidRDefault="00177FD1" w:rsidP="00177FD1"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-v</w:t>
      </w:r>
      <w:r>
        <w:tab/>
      </w:r>
      <w:r>
        <w:tab/>
      </w:r>
      <w:r>
        <w:t>6.13.4</w:t>
      </w:r>
    </w:p>
    <w:p w14:paraId="3CFBDB7C" w14:textId="77777777" w:rsidR="00177FD1" w:rsidRDefault="00177FD1" w:rsidP="00177FD1"/>
    <w:p w14:paraId="66DF608F" w14:textId="3BFE96A1" w:rsidR="0046126C" w:rsidRDefault="00F27B5F" w:rsidP="007D71A7">
      <w:proofErr w:type="spellStart"/>
      <w:r>
        <w:t>npm</w:t>
      </w:r>
      <w:proofErr w:type="spellEnd"/>
      <w:r>
        <w:t xml:space="preserve"> ls indicates all packages are missing (due to the branching)</w:t>
      </w:r>
    </w:p>
    <w:p w14:paraId="30E5727C" w14:textId="6D65CA46" w:rsidR="00F27B5F" w:rsidRDefault="00F27B5F" w:rsidP="007D71A7"/>
    <w:p w14:paraId="397CA714" w14:textId="77777777" w:rsidR="00F27B5F" w:rsidRDefault="00F27B5F" w:rsidP="00F27B5F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ls</w:t>
      </w:r>
    </w:p>
    <w:p w14:paraId="7E2277D0" w14:textId="77777777" w:rsidR="00F27B5F" w:rsidRDefault="00F27B5F" w:rsidP="00F27B5F">
      <w:pPr>
        <w:ind w:left="708"/>
      </w:pPr>
      <w:r>
        <w:t xml:space="preserve">genserver@1.0.1 D:\src\NAM\GENREM\Bugfix\OCGUPSTR-1324 </w:t>
      </w:r>
      <w:proofErr w:type="spellStart"/>
      <w:r>
        <w:t>Dependabot</w:t>
      </w:r>
      <w:proofErr w:type="spellEnd"/>
      <w:r>
        <w:t xml:space="preserve"> alerts\GenServer</w:t>
      </w:r>
    </w:p>
    <w:p w14:paraId="0B5B66B2" w14:textId="77777777" w:rsidR="00F27B5F" w:rsidRDefault="00F27B5F" w:rsidP="00F27B5F">
      <w:pPr>
        <w:ind w:left="708"/>
      </w:pPr>
      <w:r>
        <w:t>+-- UNMET DEPENDENCY chokidar@2.0.3</w:t>
      </w:r>
    </w:p>
    <w:p w14:paraId="4C7F5F27" w14:textId="77777777" w:rsidR="00F27B5F" w:rsidRDefault="00F27B5F" w:rsidP="00F27B5F">
      <w:pPr>
        <w:ind w:left="708"/>
      </w:pPr>
      <w:r>
        <w:t>| +-- UNMET DEPENDENCY anymatch@2.0.0</w:t>
      </w:r>
    </w:p>
    <w:p w14:paraId="4D72469D" w14:textId="77777777" w:rsidR="00F27B5F" w:rsidRDefault="00F27B5F" w:rsidP="00F27B5F">
      <w:pPr>
        <w:ind w:left="708"/>
      </w:pPr>
      <w:r>
        <w:t>| | +-- UNMET DEPENDENCY micromatch@3.1.10</w:t>
      </w:r>
    </w:p>
    <w:p w14:paraId="340BE102" w14:textId="77777777" w:rsidR="00F27B5F" w:rsidRDefault="00F27B5F" w:rsidP="00F27B5F">
      <w:pPr>
        <w:ind w:left="708"/>
      </w:pPr>
      <w:r>
        <w:t>| | | +-- UNMET DEPENDENCY arr-diff@4.0.0</w:t>
      </w:r>
    </w:p>
    <w:p w14:paraId="46C3D9C0" w14:textId="77777777" w:rsidR="00F27B5F" w:rsidRDefault="00F27B5F" w:rsidP="00F27B5F">
      <w:pPr>
        <w:ind w:left="708"/>
      </w:pPr>
      <w:r>
        <w:t>| | | +-- UNMET DEPENDENCY array-unique@0.3.2</w:t>
      </w:r>
    </w:p>
    <w:p w14:paraId="750DC75A" w14:textId="566363C4" w:rsidR="00F27B5F" w:rsidRDefault="00F27B5F" w:rsidP="00F27B5F">
      <w:pPr>
        <w:ind w:left="708"/>
      </w:pPr>
      <w:r>
        <w:t xml:space="preserve">| | | +-- UNMET DEPENDENCY </w:t>
      </w:r>
      <w:hyperlink r:id="rId14" w:history="1">
        <w:r w:rsidRPr="0089418D">
          <w:rPr>
            <w:rStyle w:val="Hyperlink"/>
          </w:rPr>
          <w:t>braces@2.3.2</w:t>
        </w:r>
      </w:hyperlink>
    </w:p>
    <w:p w14:paraId="6E3FEADE" w14:textId="5B617D4F" w:rsidR="00F27B5F" w:rsidRDefault="00F27B5F" w:rsidP="00F27B5F">
      <w:pPr>
        <w:ind w:left="708"/>
      </w:pPr>
      <w:r>
        <w:t>…</w:t>
      </w:r>
    </w:p>
    <w:p w14:paraId="46111664" w14:textId="1894DA3D" w:rsidR="00F27B5F" w:rsidRDefault="00F27B5F" w:rsidP="00F27B5F"/>
    <w:p w14:paraId="21851CD2" w14:textId="0AAF62C8" w:rsidR="00F27B5F" w:rsidRDefault="00F27B5F" w:rsidP="00F27B5F"/>
    <w:p w14:paraId="056D58DE" w14:textId="41665566" w:rsidR="00F27B5F" w:rsidRDefault="00F27B5F" w:rsidP="00F27B5F">
      <w:pPr>
        <w:ind w:left="708"/>
      </w:pPr>
      <w:r w:rsidRPr="00F27B5F">
        <w:t>The package. json is used for more than dependencies - like defining project properties, description, author &amp; license information, scripts, etc. The package-lock. json is solely used to lock dependencies to a specific version number.</w:t>
      </w:r>
    </w:p>
    <w:p w14:paraId="5306DE20" w14:textId="77777777" w:rsidR="00177FD1" w:rsidRDefault="00177FD1"/>
    <w:p w14:paraId="4BB30F63" w14:textId="121659E5" w:rsidR="00C51F2A" w:rsidRDefault="00C51F2A">
      <w:proofErr w:type="spellStart"/>
      <w:r w:rsidRPr="005B148C">
        <w:rPr>
          <w:highlight w:val="yellow"/>
        </w:rPr>
        <w:t>Npm</w:t>
      </w:r>
      <w:proofErr w:type="spellEnd"/>
      <w:r w:rsidRPr="005B148C">
        <w:rPr>
          <w:highlight w:val="yellow"/>
        </w:rPr>
        <w:t xml:space="preserve"> --dev update</w:t>
      </w:r>
    </w:p>
    <w:p w14:paraId="634865B9" w14:textId="77777777" w:rsidR="00C51F2A" w:rsidRDefault="00C51F2A"/>
    <w:p w14:paraId="12821905" w14:textId="77777777" w:rsidR="00C51F2A" w:rsidRDefault="00C51F2A" w:rsidP="00C51F2A">
      <w:pPr>
        <w:ind w:left="708"/>
      </w:pPr>
      <w:r>
        <w:t>Description</w:t>
      </w:r>
    </w:p>
    <w:p w14:paraId="24069C60" w14:textId="77777777" w:rsidR="00C51F2A" w:rsidRDefault="00C51F2A" w:rsidP="00C51F2A">
      <w:pPr>
        <w:ind w:left="708"/>
      </w:pPr>
      <w:r>
        <w:t xml:space="preserve">This command will update all the packages listed to the latest version (specified by the tag config), </w:t>
      </w:r>
      <w:r w:rsidRPr="00C51F2A">
        <w:rPr>
          <w:highlight w:val="yellow"/>
        </w:rPr>
        <w:t xml:space="preserve">respecting </w:t>
      </w:r>
      <w:proofErr w:type="spellStart"/>
      <w:r w:rsidRPr="00C51F2A">
        <w:rPr>
          <w:highlight w:val="yellow"/>
        </w:rPr>
        <w:t>semver</w:t>
      </w:r>
      <w:proofErr w:type="spellEnd"/>
      <w:r>
        <w:t>.</w:t>
      </w:r>
    </w:p>
    <w:p w14:paraId="2CA9D443" w14:textId="77777777" w:rsidR="00C51F2A" w:rsidRDefault="00C51F2A" w:rsidP="00C51F2A">
      <w:pPr>
        <w:ind w:left="708"/>
      </w:pPr>
    </w:p>
    <w:p w14:paraId="0A40C976" w14:textId="77777777" w:rsidR="00C51F2A" w:rsidRDefault="00C51F2A" w:rsidP="00C51F2A">
      <w:pPr>
        <w:ind w:left="708"/>
      </w:pPr>
      <w:r>
        <w:t xml:space="preserve">It will also install missing packages. As with all commands that install packages, the --dev flag will cause </w:t>
      </w:r>
      <w:proofErr w:type="spellStart"/>
      <w:r>
        <w:t>devDependencies</w:t>
      </w:r>
      <w:proofErr w:type="spellEnd"/>
      <w:r>
        <w:t xml:space="preserve"> to be processed as well.</w:t>
      </w:r>
    </w:p>
    <w:p w14:paraId="727D7367" w14:textId="77777777" w:rsidR="00C51F2A" w:rsidRDefault="00C51F2A" w:rsidP="00C51F2A">
      <w:pPr>
        <w:ind w:left="708"/>
      </w:pPr>
    </w:p>
    <w:p w14:paraId="51C137D2" w14:textId="77777777" w:rsidR="00C51F2A" w:rsidRDefault="00C51F2A" w:rsidP="00C51F2A">
      <w:pPr>
        <w:ind w:left="708"/>
      </w:pPr>
      <w:r>
        <w:t>If the -g flag is specified, this command will update globally installed packages.</w:t>
      </w:r>
    </w:p>
    <w:p w14:paraId="7C874170" w14:textId="77777777" w:rsidR="00C51F2A" w:rsidRDefault="00C51F2A" w:rsidP="00C51F2A">
      <w:pPr>
        <w:ind w:left="708"/>
      </w:pPr>
    </w:p>
    <w:p w14:paraId="0FA68BB6" w14:textId="77777777" w:rsidR="00C51F2A" w:rsidRDefault="00C51F2A" w:rsidP="00C51F2A">
      <w:pPr>
        <w:ind w:left="708"/>
      </w:pPr>
      <w:r>
        <w:t>If no package name is specified, all packages in the specified location (global or local) will be updated.</w:t>
      </w:r>
      <w:r>
        <w:t xml:space="preserve"> </w:t>
      </w:r>
    </w:p>
    <w:p w14:paraId="5B68AC3C" w14:textId="77777777" w:rsidR="00C51F2A" w:rsidRDefault="00C51F2A" w:rsidP="00C51F2A">
      <w:pPr>
        <w:ind w:left="708"/>
      </w:pPr>
    </w:p>
    <w:p w14:paraId="10DBB4E0" w14:textId="77777777" w:rsidR="00C51F2A" w:rsidRDefault="00C51F2A" w:rsidP="00C51F2A">
      <w:pPr>
        <w:ind w:left="708"/>
      </w:pPr>
    </w:p>
    <w:p w14:paraId="3C711157" w14:textId="77777777" w:rsidR="00C51F2A" w:rsidRDefault="00C51F2A" w:rsidP="00C51F2A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--dev update</w:t>
      </w:r>
    </w:p>
    <w:p w14:paraId="58B2FB77" w14:textId="77777777" w:rsidR="00C51F2A" w:rsidRDefault="00C51F2A" w:rsidP="00C51F2A">
      <w:pPr>
        <w:ind w:left="708"/>
      </w:pPr>
      <w:proofErr w:type="spellStart"/>
      <w:r>
        <w:t>npm</w:t>
      </w:r>
      <w:proofErr w:type="spellEnd"/>
      <w:r>
        <w:t xml:space="preserve"> WARN deprecated chokidar@2.1.8: </w:t>
      </w:r>
      <w:proofErr w:type="spellStart"/>
      <w:r>
        <w:t>Chokidar</w:t>
      </w:r>
      <w:proofErr w:type="spellEnd"/>
      <w:r>
        <w:t xml:space="preserve"> 2 will break on node v14+. Upgrade to </w:t>
      </w:r>
      <w:proofErr w:type="spellStart"/>
      <w:r>
        <w:t>chokidar</w:t>
      </w:r>
      <w:proofErr w:type="spellEnd"/>
      <w:r>
        <w:t xml:space="preserve"> 3 with 15x less dependencies.</w:t>
      </w:r>
    </w:p>
    <w:p w14:paraId="6565DB4C" w14:textId="77777777" w:rsidR="00C51F2A" w:rsidRDefault="00C51F2A" w:rsidP="00C51F2A">
      <w:pPr>
        <w:ind w:left="708"/>
      </w:pPr>
      <w:proofErr w:type="spellStart"/>
      <w:r>
        <w:t>npm</w:t>
      </w:r>
      <w:proofErr w:type="spellEnd"/>
      <w:r>
        <w:t xml:space="preserve"> WARN deprecated fsevents@1.2.13: </w:t>
      </w:r>
      <w:proofErr w:type="spellStart"/>
      <w:r>
        <w:t>fsevents</w:t>
      </w:r>
      <w:proofErr w:type="spellEnd"/>
      <w:r>
        <w:t xml:space="preserve"> 1 will break on node v14+ and could be using insecure binaries. Upgrade to </w:t>
      </w:r>
      <w:proofErr w:type="spellStart"/>
      <w:r>
        <w:t>fsevents</w:t>
      </w:r>
      <w:proofErr w:type="spellEnd"/>
      <w:r>
        <w:t xml:space="preserve"> 2.</w:t>
      </w:r>
    </w:p>
    <w:p w14:paraId="0F9ACF00" w14:textId="77777777" w:rsidR="00C51F2A" w:rsidRDefault="00C51F2A" w:rsidP="00C51F2A">
      <w:pPr>
        <w:ind w:left="708"/>
      </w:pPr>
    </w:p>
    <w:p w14:paraId="4103E50D" w14:textId="77777777" w:rsidR="00C51F2A" w:rsidRDefault="00C51F2A" w:rsidP="00C51F2A">
      <w:pPr>
        <w:ind w:left="708"/>
      </w:pPr>
      <w:r>
        <w:t xml:space="preserve">&gt; uglifyjs-webpack-plugin@0.4.6 </w:t>
      </w:r>
      <w:proofErr w:type="spellStart"/>
      <w:r>
        <w:t>postinstall</w:t>
      </w:r>
      <w:proofErr w:type="spellEnd"/>
      <w:r>
        <w:t xml:space="preserve"> D:\src\NAM\GENREM\Bugfix\OCGUPSTR-1324 </w:t>
      </w:r>
      <w:proofErr w:type="spellStart"/>
      <w:r>
        <w:t>Dependabot</w:t>
      </w:r>
      <w:proofErr w:type="spellEnd"/>
      <w:r>
        <w:t xml:space="preserve"> alerts\GenServer\node_modules\webpack-stream\node_modules\uglifyjs-webpack-plugin</w:t>
      </w:r>
    </w:p>
    <w:p w14:paraId="4D770A73" w14:textId="77777777" w:rsidR="00C51F2A" w:rsidRDefault="00C51F2A" w:rsidP="00C51F2A">
      <w:pPr>
        <w:ind w:left="708"/>
      </w:pPr>
      <w:r>
        <w:t>&gt; node lib/post_install.js</w:t>
      </w:r>
    </w:p>
    <w:p w14:paraId="6AD8B8BD" w14:textId="77777777" w:rsidR="00C51F2A" w:rsidRDefault="00C51F2A" w:rsidP="00C51F2A">
      <w:pPr>
        <w:ind w:left="708"/>
      </w:pPr>
    </w:p>
    <w:p w14:paraId="17341822" w14:textId="77777777" w:rsidR="00C51F2A" w:rsidRDefault="00C51F2A" w:rsidP="00C51F2A">
      <w:pPr>
        <w:ind w:left="708"/>
      </w:pPr>
      <w:proofErr w:type="spellStart"/>
      <w:r>
        <w:t>npm</w:t>
      </w:r>
      <w:proofErr w:type="spellEnd"/>
      <w:r>
        <w:t xml:space="preserve"> WARN optional SKIPPING OPTIONAL DEPENDENCY: </w:t>
      </w:r>
      <w:proofErr w:type="spellStart"/>
      <w:r>
        <w:t>fsevents</w:t>
      </w:r>
      <w:proofErr w:type="spellEnd"/>
      <w:r>
        <w:t>@^1.2.7 (</w:t>
      </w:r>
      <w:proofErr w:type="spellStart"/>
      <w:r>
        <w:t>node_modules</w:t>
      </w:r>
      <w:proofErr w:type="spellEnd"/>
      <w:r>
        <w:t>\</w:t>
      </w:r>
      <w:proofErr w:type="spellStart"/>
      <w:r>
        <w:t>chokidar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448E925D" w14:textId="77777777" w:rsidR="00C51F2A" w:rsidRDefault="00C51F2A" w:rsidP="00C51F2A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2C91D49A" w14:textId="77777777" w:rsidR="00C51F2A" w:rsidRDefault="00C51F2A" w:rsidP="00C51F2A">
      <w:pPr>
        <w:ind w:left="708"/>
      </w:pPr>
    </w:p>
    <w:p w14:paraId="7195D11D" w14:textId="77777777" w:rsidR="00C51F2A" w:rsidRDefault="00C51F2A" w:rsidP="00C51F2A">
      <w:pPr>
        <w:ind w:left="708"/>
      </w:pPr>
      <w:r>
        <w:t>+ chokidar@2.1.8</w:t>
      </w:r>
    </w:p>
    <w:p w14:paraId="1B843614" w14:textId="77777777" w:rsidR="00C51F2A" w:rsidRDefault="00C51F2A" w:rsidP="00C51F2A">
      <w:pPr>
        <w:ind w:left="708"/>
      </w:pPr>
      <w:r>
        <w:t>+ cron@1.8.2</w:t>
      </w:r>
    </w:p>
    <w:p w14:paraId="3A1B7083" w14:textId="77777777" w:rsidR="00C51F2A" w:rsidRDefault="00C51F2A" w:rsidP="00C51F2A">
      <w:pPr>
        <w:ind w:left="708"/>
      </w:pPr>
      <w:r>
        <w:t>+ express@4.17.1</w:t>
      </w:r>
    </w:p>
    <w:p w14:paraId="49B823DC" w14:textId="77777777" w:rsidR="00C51F2A" w:rsidRDefault="00C51F2A" w:rsidP="00C51F2A">
      <w:pPr>
        <w:ind w:left="708"/>
      </w:pPr>
      <w:r>
        <w:t>+ moment@2.29.1</w:t>
      </w:r>
    </w:p>
    <w:p w14:paraId="384499B2" w14:textId="77777777" w:rsidR="00C51F2A" w:rsidRDefault="00C51F2A" w:rsidP="00C51F2A">
      <w:pPr>
        <w:ind w:left="708"/>
      </w:pPr>
      <w:r>
        <w:t>+ ws@5.2.2</w:t>
      </w:r>
    </w:p>
    <w:p w14:paraId="3AC91549" w14:textId="77777777" w:rsidR="00C51F2A" w:rsidRDefault="00C51F2A" w:rsidP="00C51F2A">
      <w:pPr>
        <w:ind w:left="708"/>
      </w:pPr>
      <w:r>
        <w:t>added 760 packages from 659 contributors and audited 763 packages in 15.098s</w:t>
      </w:r>
    </w:p>
    <w:p w14:paraId="4F426045" w14:textId="77777777" w:rsidR="00C51F2A" w:rsidRDefault="00C51F2A" w:rsidP="00C51F2A">
      <w:pPr>
        <w:ind w:left="708"/>
      </w:pPr>
      <w:r>
        <w:t xml:space="preserve">found 931 vulnerabilities (707 low, 6 </w:t>
      </w:r>
      <w:proofErr w:type="gramStart"/>
      <w:r>
        <w:t>moderate</w:t>
      </w:r>
      <w:proofErr w:type="gramEnd"/>
      <w:r>
        <w:t>, 218 high)</w:t>
      </w:r>
    </w:p>
    <w:p w14:paraId="40740D3C" w14:textId="77777777" w:rsidR="00C51F2A" w:rsidRDefault="00C51F2A" w:rsidP="00C51F2A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14:paraId="7E1A3B05" w14:textId="48534D8C" w:rsidR="00C51F2A" w:rsidRDefault="00C51F2A" w:rsidP="00C51F2A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  <w:r>
        <w:t xml:space="preserve"> </w:t>
      </w:r>
    </w:p>
    <w:p w14:paraId="3ED2D6EA" w14:textId="398BADCB" w:rsidR="00C66566" w:rsidRDefault="00C66566" w:rsidP="00C66566"/>
    <w:p w14:paraId="3E9715F8" w14:textId="4532A109" w:rsidR="00C66566" w:rsidRDefault="00C66566">
      <w:r>
        <w:br w:type="page"/>
      </w:r>
    </w:p>
    <w:p w14:paraId="608F8367" w14:textId="3FEBCE17" w:rsidR="004C3465" w:rsidRDefault="00623C8A" w:rsidP="004C3465">
      <w:pPr>
        <w:pStyle w:val="Heading2"/>
      </w:pPr>
      <w:bookmarkStart w:id="11" w:name="_Toc59204137"/>
      <w:proofErr w:type="gramStart"/>
      <w:r>
        <w:lastRenderedPageBreak/>
        <w:t>Initial</w:t>
      </w:r>
      <w:proofErr w:type="gramEnd"/>
      <w:r>
        <w:t xml:space="preserve"> r</w:t>
      </w:r>
      <w:r w:rsidR="004C3465">
        <w:t>ebuild GenServer Development</w:t>
      </w:r>
      <w:bookmarkEnd w:id="11"/>
    </w:p>
    <w:p w14:paraId="646ABBFA" w14:textId="77777777" w:rsidR="004C3465" w:rsidRDefault="004C3465" w:rsidP="004C3465"/>
    <w:p w14:paraId="4B8EE084" w14:textId="2335C33B" w:rsidR="004C3465" w:rsidRDefault="004C3465" w:rsidP="004C3465">
      <w:pPr>
        <w:ind w:left="708"/>
      </w:pPr>
      <w:r>
        <w:t>&lt;Shift&gt;&lt;Ctrl&gt;&lt;B&gt;</w:t>
      </w:r>
      <w:r>
        <w:tab/>
        <w:t xml:space="preserve">development: rebuild </w:t>
      </w:r>
      <w:proofErr w:type="spellStart"/>
      <w:r>
        <w:t>GenServ</w:t>
      </w:r>
      <w:proofErr w:type="spellEnd"/>
    </w:p>
    <w:p w14:paraId="4347FBCC" w14:textId="77777777" w:rsidR="004C3465" w:rsidRDefault="004C3465" w:rsidP="004C3465"/>
    <w:p w14:paraId="3B93A4C4" w14:textId="77777777" w:rsidR="004C3465" w:rsidRDefault="004C3465" w:rsidP="004C3465">
      <w:pPr>
        <w:ind w:left="708"/>
      </w:pPr>
      <w:r>
        <w:t xml:space="preserve">&gt; Executing task in folder GenServer: gulp </w:t>
      </w:r>
      <w:proofErr w:type="spellStart"/>
      <w:r>
        <w:t>Dev_Rebuild</w:t>
      </w:r>
      <w:proofErr w:type="spellEnd"/>
      <w:r>
        <w:t xml:space="preserve"> &lt;</w:t>
      </w:r>
    </w:p>
    <w:p w14:paraId="2A24BD02" w14:textId="77777777" w:rsidR="004C3465" w:rsidRDefault="004C3465" w:rsidP="004C3465">
      <w:pPr>
        <w:ind w:left="708"/>
      </w:pPr>
    </w:p>
    <w:p w14:paraId="5E73CC58" w14:textId="77777777" w:rsidR="004C3465" w:rsidRDefault="004C3465" w:rsidP="004C3465">
      <w:pPr>
        <w:ind w:left="708"/>
      </w:pPr>
      <w:r>
        <w:t xml:space="preserve">[14:19:49] Using </w:t>
      </w:r>
      <w:proofErr w:type="spellStart"/>
      <w:r>
        <w:t>gulpfile</w:t>
      </w:r>
      <w:proofErr w:type="spellEnd"/>
      <w:r>
        <w:t xml:space="preserve"> D:\src\NAM\GENREM\Bugfix\OCGUPSTR-1324 </w:t>
      </w:r>
      <w:proofErr w:type="spellStart"/>
      <w:r>
        <w:t>Dependabot</w:t>
      </w:r>
      <w:proofErr w:type="spellEnd"/>
      <w:r>
        <w:t xml:space="preserve"> alerts\GenServer\gulpfile.js</w:t>
      </w:r>
    </w:p>
    <w:p w14:paraId="1B7324E9" w14:textId="77777777" w:rsidR="004C3465" w:rsidRDefault="004C3465" w:rsidP="004C3465">
      <w:pPr>
        <w:ind w:left="708"/>
      </w:pPr>
      <w:r>
        <w:t>[14:19:49] Starting '</w:t>
      </w:r>
      <w:proofErr w:type="spellStart"/>
      <w:r>
        <w:t>Dev_Rebuild</w:t>
      </w:r>
      <w:proofErr w:type="spellEnd"/>
      <w:r>
        <w:t>'...</w:t>
      </w:r>
    </w:p>
    <w:p w14:paraId="2B5BC96D" w14:textId="77777777" w:rsidR="004C3465" w:rsidRDefault="004C3465" w:rsidP="004C3465">
      <w:pPr>
        <w:ind w:left="708"/>
      </w:pPr>
      <w:r>
        <w:t>[14:19:49] Starting '</w:t>
      </w:r>
      <w:proofErr w:type="spellStart"/>
      <w:r>
        <w:t>Dev_UpdateModules</w:t>
      </w:r>
      <w:proofErr w:type="spellEnd"/>
      <w:r>
        <w:t>'...</w:t>
      </w:r>
    </w:p>
    <w:p w14:paraId="7B4B18B6" w14:textId="77777777" w:rsidR="004C3465" w:rsidRDefault="004C3465" w:rsidP="004C3465">
      <w:pPr>
        <w:ind w:left="708"/>
      </w:pPr>
      <w:r>
        <w:t>[14:19:49] Starting '</w:t>
      </w:r>
      <w:proofErr w:type="spellStart"/>
      <w:r>
        <w:t>Dev_UpdateAssets</w:t>
      </w:r>
      <w:proofErr w:type="spellEnd"/>
      <w:r>
        <w:t>'...</w:t>
      </w:r>
    </w:p>
    <w:p w14:paraId="0AFFEE37" w14:textId="77777777" w:rsidR="004C3465" w:rsidRDefault="004C3465" w:rsidP="004C3465">
      <w:pPr>
        <w:ind w:left="708"/>
      </w:pPr>
      <w:r>
        <w:t>[14:19:49] Starting '</w:t>
      </w:r>
      <w:proofErr w:type="spellStart"/>
      <w:r>
        <w:t>Dev_CompileServer</w:t>
      </w:r>
      <w:proofErr w:type="spellEnd"/>
      <w:r>
        <w:t>'...</w:t>
      </w:r>
    </w:p>
    <w:p w14:paraId="17625D45" w14:textId="77777777" w:rsidR="004C3465" w:rsidRDefault="004C3465" w:rsidP="004C3465">
      <w:pPr>
        <w:ind w:left="708"/>
      </w:pPr>
      <w:r>
        <w:t>[14:19:49] Starting '</w:t>
      </w:r>
      <w:proofErr w:type="spellStart"/>
      <w:r>
        <w:t>Dev_CompileClient</w:t>
      </w:r>
      <w:proofErr w:type="spellEnd"/>
      <w:r>
        <w:t>'...</w:t>
      </w:r>
    </w:p>
    <w:p w14:paraId="33A0D6C4" w14:textId="77777777" w:rsidR="004C3465" w:rsidRDefault="004C3465" w:rsidP="004C3465">
      <w:pPr>
        <w:ind w:left="708"/>
      </w:pPr>
      <w:r>
        <w:t>[14:19:52] Version: webpack 4.12.0</w:t>
      </w:r>
    </w:p>
    <w:p w14:paraId="3C5BE79C" w14:textId="77777777" w:rsidR="004C3465" w:rsidRDefault="004C3465" w:rsidP="004C3465">
      <w:pPr>
        <w:ind w:left="708"/>
      </w:pPr>
      <w:r>
        <w:t>Built at: 12/18/2020 14:19:52</w:t>
      </w:r>
    </w:p>
    <w:p w14:paraId="2CD10D50" w14:textId="77777777" w:rsidR="004C3465" w:rsidRDefault="004C3465" w:rsidP="004C3465">
      <w:pPr>
        <w:ind w:left="708"/>
      </w:pPr>
      <w:r>
        <w:t xml:space="preserve">  Asset     Size  Chunks             Chunk Names</w:t>
      </w:r>
    </w:p>
    <w:p w14:paraId="6AF86E08" w14:textId="77777777" w:rsidR="004C3465" w:rsidRDefault="004C3465" w:rsidP="004C3465">
      <w:pPr>
        <w:ind w:left="708"/>
      </w:pPr>
      <w:r>
        <w:t>main.js  230 KiB    main  [emitted]  main</w:t>
      </w:r>
    </w:p>
    <w:p w14:paraId="57A21D0B" w14:textId="77777777" w:rsidR="004C3465" w:rsidRDefault="004C3465" w:rsidP="004C3465">
      <w:pPr>
        <w:ind w:left="708"/>
      </w:pPr>
      <w:proofErr w:type="spellStart"/>
      <w:r>
        <w:t>Entrypoint</w:t>
      </w:r>
      <w:proofErr w:type="spellEnd"/>
      <w:r>
        <w:t xml:space="preserve"> main = main.js</w:t>
      </w:r>
    </w:p>
    <w:p w14:paraId="01411DD2" w14:textId="77777777" w:rsidR="004C3465" w:rsidRDefault="004C3465" w:rsidP="004C3465">
      <w:pPr>
        <w:ind w:left="708"/>
      </w:pPr>
      <w:r>
        <w:t>[14:19:52] Finished '</w:t>
      </w:r>
      <w:proofErr w:type="spellStart"/>
      <w:r>
        <w:t>Dev_UpdateAssets</w:t>
      </w:r>
      <w:proofErr w:type="spellEnd"/>
      <w:r>
        <w:t>' after 2.79 s</w:t>
      </w:r>
    </w:p>
    <w:p w14:paraId="3A21A734" w14:textId="77777777" w:rsidR="004C3465" w:rsidRDefault="004C3465" w:rsidP="004C3465">
      <w:pPr>
        <w:ind w:left="708"/>
      </w:pPr>
      <w:r>
        <w:t>[14:19:52] Finished '</w:t>
      </w:r>
      <w:proofErr w:type="spellStart"/>
      <w:r>
        <w:t>Dev_CompileServer</w:t>
      </w:r>
      <w:proofErr w:type="spellEnd"/>
      <w:r>
        <w:t>' after 2.79 s</w:t>
      </w:r>
    </w:p>
    <w:p w14:paraId="38184C49" w14:textId="77777777" w:rsidR="004C3465" w:rsidRDefault="004C3465" w:rsidP="004C3465">
      <w:pPr>
        <w:ind w:left="708"/>
      </w:pPr>
      <w:r>
        <w:t>[14:20:01] Version: webpack 4.12.0</w:t>
      </w:r>
    </w:p>
    <w:p w14:paraId="17335C05" w14:textId="77777777" w:rsidR="004C3465" w:rsidRDefault="004C3465" w:rsidP="004C3465">
      <w:pPr>
        <w:ind w:left="708"/>
      </w:pPr>
      <w:r>
        <w:t>Built at: 12/18/2020 14:20:01</w:t>
      </w:r>
    </w:p>
    <w:p w14:paraId="285DFAF1" w14:textId="77777777" w:rsidR="004C3465" w:rsidRDefault="004C3465" w:rsidP="004C3465">
      <w:pPr>
        <w:ind w:left="708"/>
      </w:pPr>
      <w:r>
        <w:t xml:space="preserve">    Asset      Size        Chunks                    Chunk Names</w:t>
      </w:r>
    </w:p>
    <w:p w14:paraId="3870C233" w14:textId="77777777" w:rsidR="004C3465" w:rsidRDefault="004C3465" w:rsidP="004C3465">
      <w:pPr>
        <w:ind w:left="708"/>
      </w:pPr>
      <w:r>
        <w:t xml:space="preserve">  main.js   444 KiB          main  [emitted]  [big]  main</w:t>
      </w:r>
    </w:p>
    <w:p w14:paraId="58D6DF6A" w14:textId="77777777" w:rsidR="004C3465" w:rsidRDefault="004C3465" w:rsidP="004C3465">
      <w:pPr>
        <w:ind w:left="708"/>
      </w:pPr>
      <w:r>
        <w:t xml:space="preserve">vendor.js  9.21 MiB  </w:t>
      </w:r>
      <w:proofErr w:type="spellStart"/>
      <w:r>
        <w:t>vendors~main</w:t>
      </w:r>
      <w:proofErr w:type="spellEnd"/>
      <w:r>
        <w:t xml:space="preserve">  [emitted]  [big]  </w:t>
      </w:r>
      <w:proofErr w:type="spellStart"/>
      <w:r>
        <w:t>vendors~main</w:t>
      </w:r>
      <w:proofErr w:type="spellEnd"/>
    </w:p>
    <w:p w14:paraId="4645CAE3" w14:textId="77777777" w:rsidR="004C3465" w:rsidRDefault="004C3465" w:rsidP="004C3465">
      <w:pPr>
        <w:ind w:left="708"/>
      </w:pPr>
      <w:proofErr w:type="spellStart"/>
      <w:r>
        <w:t>Entrypoint</w:t>
      </w:r>
      <w:proofErr w:type="spellEnd"/>
      <w:r>
        <w:t xml:space="preserve"> main [big] = vendor.js main.js</w:t>
      </w:r>
    </w:p>
    <w:p w14:paraId="7E853716" w14:textId="77777777" w:rsidR="004C3465" w:rsidRDefault="004C3465" w:rsidP="004C3465">
      <w:pPr>
        <w:ind w:left="708"/>
      </w:pPr>
      <w:r>
        <w:t>[14:20:01] Finished '</w:t>
      </w:r>
      <w:proofErr w:type="spellStart"/>
      <w:r>
        <w:t>Dev_CompileClient</w:t>
      </w:r>
      <w:proofErr w:type="spellEnd"/>
      <w:r>
        <w:t>' after 13 s</w:t>
      </w:r>
    </w:p>
    <w:p w14:paraId="579F31EA" w14:textId="77777777" w:rsidR="004C3465" w:rsidRDefault="004C3465" w:rsidP="004C3465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114ABFA4" w14:textId="77777777" w:rsidR="004C3465" w:rsidRDefault="004C3465" w:rsidP="004C3465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7BA6C40D" w14:textId="77777777" w:rsidR="004C3465" w:rsidRDefault="004C3465" w:rsidP="004C3465">
      <w:pPr>
        <w:ind w:left="708"/>
      </w:pPr>
    </w:p>
    <w:p w14:paraId="47BC1FE2" w14:textId="77777777" w:rsidR="004C3465" w:rsidRDefault="004C3465" w:rsidP="004C3465">
      <w:pPr>
        <w:ind w:left="708"/>
      </w:pPr>
      <w:r>
        <w:t>added 188 packages from 162 contributors and audited 763 packages in 4.173s</w:t>
      </w:r>
    </w:p>
    <w:p w14:paraId="171FF001" w14:textId="77777777" w:rsidR="004C3465" w:rsidRDefault="004C3465" w:rsidP="004C3465">
      <w:pPr>
        <w:ind w:left="708"/>
      </w:pPr>
      <w:r>
        <w:t xml:space="preserve">found 931 vulnerabilities (707 low, 6 </w:t>
      </w:r>
      <w:proofErr w:type="gramStart"/>
      <w:r>
        <w:t>moderate</w:t>
      </w:r>
      <w:proofErr w:type="gramEnd"/>
      <w:r>
        <w:t>, 218 high)</w:t>
      </w:r>
    </w:p>
    <w:p w14:paraId="3F47141B" w14:textId="77777777" w:rsidR="004C3465" w:rsidRDefault="004C3465" w:rsidP="004C3465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14:paraId="24DB1D10" w14:textId="77777777" w:rsidR="004C3465" w:rsidRDefault="004C3465" w:rsidP="004C3465">
      <w:pPr>
        <w:ind w:left="708"/>
      </w:pPr>
      <w:r>
        <w:t>[14:20:07] Finished '</w:t>
      </w:r>
      <w:proofErr w:type="spellStart"/>
      <w:r>
        <w:t>Dev_UpdateModules</w:t>
      </w:r>
      <w:proofErr w:type="spellEnd"/>
      <w:r>
        <w:t>' after 18 s</w:t>
      </w:r>
    </w:p>
    <w:p w14:paraId="04F6ACB5" w14:textId="77777777" w:rsidR="004C3465" w:rsidRDefault="004C3465" w:rsidP="004C3465">
      <w:pPr>
        <w:ind w:left="708"/>
      </w:pPr>
      <w:r>
        <w:t>[14:20:07] Finished '</w:t>
      </w:r>
      <w:proofErr w:type="spellStart"/>
      <w:r>
        <w:t>Dev_Rebuild</w:t>
      </w:r>
      <w:proofErr w:type="spellEnd"/>
      <w:r>
        <w:t>' after 18 s</w:t>
      </w:r>
    </w:p>
    <w:p w14:paraId="064C5095" w14:textId="77777777" w:rsidR="004C3465" w:rsidRDefault="004C3465" w:rsidP="004C3465">
      <w:pPr>
        <w:ind w:left="708"/>
      </w:pPr>
    </w:p>
    <w:p w14:paraId="38BC19C7" w14:textId="77777777" w:rsidR="004C3465" w:rsidRDefault="004C3465" w:rsidP="004C3465">
      <w:pPr>
        <w:ind w:left="708"/>
      </w:pPr>
      <w:r>
        <w:t>Terminal will be reused by tasks, press any key to close it.</w:t>
      </w:r>
    </w:p>
    <w:p w14:paraId="3D90CF64" w14:textId="77777777" w:rsidR="004C3465" w:rsidRDefault="004C3465" w:rsidP="004C3465">
      <w:pPr>
        <w:pStyle w:val="Heading2"/>
        <w:ind w:left="708"/>
      </w:pPr>
    </w:p>
    <w:p w14:paraId="535E0149" w14:textId="5C18C6D5" w:rsidR="00C66566" w:rsidRDefault="00C66566" w:rsidP="00C66566">
      <w:pPr>
        <w:pStyle w:val="Heading2"/>
      </w:pPr>
      <w:bookmarkStart w:id="12" w:name="_Toc59204138"/>
      <w:proofErr w:type="spellStart"/>
      <w:r>
        <w:t>npm</w:t>
      </w:r>
      <w:proofErr w:type="spellEnd"/>
      <w:r>
        <w:t xml:space="preserve"> audit fix</w:t>
      </w:r>
      <w:bookmarkEnd w:id="12"/>
    </w:p>
    <w:p w14:paraId="3007C7B4" w14:textId="211F932E" w:rsidR="00C66566" w:rsidRPr="00C66566" w:rsidRDefault="00C66566" w:rsidP="00C66566">
      <w:pPr>
        <w:pStyle w:val="paragraphparagraph-sc-10e3u8p-0"/>
        <w:spacing w:before="0" w:beforeAutospacing="0" w:after="240" w:afterAutospacing="0"/>
        <w:ind w:left="708"/>
        <w:rPr>
          <w:rFonts w:ascii="Segoe UI" w:hAnsi="Segoe UI" w:cs="Segoe UI"/>
          <w:color w:val="24292E"/>
          <w:sz w:val="27"/>
          <w:szCs w:val="27"/>
          <w:lang w:val="en-US"/>
        </w:rPr>
      </w:pPr>
      <w:r w:rsidRPr="00C66566">
        <w:rPr>
          <w:rFonts w:ascii="Segoe UI" w:hAnsi="Segoe UI" w:cs="Segoe UI"/>
          <w:color w:val="24292E"/>
          <w:sz w:val="27"/>
          <w:szCs w:val="27"/>
          <w:lang w:val="en-US"/>
        </w:rPr>
        <w:t>Scan your project for vulnerabilities and automatically install any compatible updates to vulnerable dependencies:</w:t>
      </w:r>
    </w:p>
    <w:p w14:paraId="35850B0D" w14:textId="77777777" w:rsidR="00C66566" w:rsidRDefault="00C66566" w:rsidP="00C66566">
      <w:pPr>
        <w:pStyle w:val="HTMLPreformatted"/>
        <w:pBdr>
          <w:top w:val="single" w:sz="6" w:space="12" w:color="E1E4E8"/>
          <w:left w:val="single" w:sz="6" w:space="12" w:color="E1E4E8"/>
          <w:bottom w:val="single" w:sz="6" w:space="12" w:color="E1E4E8"/>
          <w:right w:val="single" w:sz="6" w:space="12" w:color="E1E4E8"/>
        </w:pBdr>
        <w:shd w:val="clear" w:color="auto" w:fill="F6F8FA"/>
        <w:spacing w:after="240"/>
        <w:ind w:left="708"/>
        <w:rPr>
          <w:color w:val="393A34"/>
        </w:rPr>
      </w:pPr>
      <w:r>
        <w:rPr>
          <w:rStyle w:val="text-sc-1g6etse-0"/>
          <w:rFonts w:ascii="Consolas" w:hAnsi="Consolas"/>
          <w:color w:val="393A34"/>
          <w:sz w:val="21"/>
          <w:szCs w:val="21"/>
        </w:rPr>
        <w:t xml:space="preserve">$ </w:t>
      </w:r>
      <w:proofErr w:type="spellStart"/>
      <w:r>
        <w:rPr>
          <w:rStyle w:val="text-sc-1g6etse-0"/>
          <w:rFonts w:ascii="Consolas" w:hAnsi="Consolas"/>
          <w:color w:val="D73A49"/>
          <w:sz w:val="21"/>
          <w:szCs w:val="21"/>
        </w:rPr>
        <w:t>npm</w:t>
      </w:r>
      <w:proofErr w:type="spellEnd"/>
      <w:r>
        <w:rPr>
          <w:rStyle w:val="text-sc-1g6etse-0"/>
          <w:rFonts w:ascii="Consolas" w:hAnsi="Consolas"/>
          <w:color w:val="393A34"/>
          <w:sz w:val="21"/>
          <w:szCs w:val="21"/>
        </w:rPr>
        <w:t xml:space="preserve"> audit fix</w:t>
      </w:r>
    </w:p>
    <w:p w14:paraId="4258BD39" w14:textId="3EA1EA62" w:rsidR="00C66566" w:rsidRDefault="00C66566" w:rsidP="00C66566"/>
    <w:p w14:paraId="29084678" w14:textId="77777777" w:rsidR="00C66566" w:rsidRDefault="00C66566" w:rsidP="00C66566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audit fix</w:t>
      </w:r>
    </w:p>
    <w:p w14:paraId="3D843F50" w14:textId="77777777" w:rsidR="00C66566" w:rsidRDefault="00C66566" w:rsidP="00C66566">
      <w:pPr>
        <w:ind w:left="708"/>
      </w:pPr>
      <w:proofErr w:type="spellStart"/>
      <w:r>
        <w:t>npm</w:t>
      </w:r>
      <w:proofErr w:type="spellEnd"/>
      <w:r>
        <w:t xml:space="preserve"> WARN optional SKIPPING OPTIONAL DEPENDENCY: </w:t>
      </w:r>
      <w:proofErr w:type="spellStart"/>
      <w:r>
        <w:t>fsevents</w:t>
      </w:r>
      <w:proofErr w:type="spellEnd"/>
      <w:r>
        <w:t>@~2.1.2 (node_modules\watchpack\node_modules\chokidar\node_modules\fsevents):</w:t>
      </w:r>
    </w:p>
    <w:p w14:paraId="157DB21D" w14:textId="77777777" w:rsidR="00C66566" w:rsidRDefault="00C66566" w:rsidP="00C66566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fsevents@2.1.3: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1226B20B" w14:textId="77777777" w:rsidR="00C66566" w:rsidRDefault="00C66566" w:rsidP="00C66566">
      <w:pPr>
        <w:ind w:left="708"/>
      </w:pPr>
      <w:proofErr w:type="spellStart"/>
      <w:r>
        <w:lastRenderedPageBreak/>
        <w:t>npm</w:t>
      </w:r>
      <w:proofErr w:type="spellEnd"/>
      <w:r>
        <w:t xml:space="preserve"> WARN react-dom@16.14.0 requires a peer of react@^16.14.0 but none is installed. You must install peer dependencies yourself.</w:t>
      </w:r>
    </w:p>
    <w:p w14:paraId="7189099D" w14:textId="77777777" w:rsidR="00C66566" w:rsidRDefault="00C66566" w:rsidP="00C66566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3142C006" w14:textId="77777777" w:rsidR="00C66566" w:rsidRDefault="00C66566" w:rsidP="00C66566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68CD86E9" w14:textId="77777777" w:rsidR="00C66566" w:rsidRDefault="00C66566" w:rsidP="00C66566">
      <w:pPr>
        <w:ind w:left="708"/>
      </w:pPr>
    </w:p>
    <w:p w14:paraId="2FBD8597" w14:textId="77777777" w:rsidR="00C66566" w:rsidRDefault="00C66566" w:rsidP="00C66566">
      <w:pPr>
        <w:ind w:left="708"/>
      </w:pPr>
      <w:r>
        <w:t>+ react-dom@16.14.0</w:t>
      </w:r>
    </w:p>
    <w:p w14:paraId="14BACFBE" w14:textId="77777777" w:rsidR="00C66566" w:rsidRDefault="00C66566" w:rsidP="00C66566">
      <w:pPr>
        <w:ind w:left="708"/>
      </w:pPr>
      <w:r>
        <w:t>added 18 packages from 20 contributors, removed 3 packages and updated 15 packages in 8.409s</w:t>
      </w:r>
    </w:p>
    <w:p w14:paraId="5DC0765A" w14:textId="77777777" w:rsidR="00C66566" w:rsidRDefault="00C66566" w:rsidP="00C66566">
      <w:pPr>
        <w:ind w:left="708"/>
      </w:pPr>
    </w:p>
    <w:p w14:paraId="3B893BBA" w14:textId="77777777" w:rsidR="00C66566" w:rsidRDefault="00C66566" w:rsidP="00C66566">
      <w:pPr>
        <w:ind w:left="708"/>
      </w:pPr>
      <w:r>
        <w:t>1 package is looking for funding</w:t>
      </w:r>
    </w:p>
    <w:p w14:paraId="1AC53107" w14:textId="77777777" w:rsidR="00C66566" w:rsidRDefault="00C66566" w:rsidP="00C66566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19F6A6F2" w14:textId="77777777" w:rsidR="00C66566" w:rsidRDefault="00C66566" w:rsidP="00C66566">
      <w:pPr>
        <w:ind w:left="708"/>
      </w:pPr>
    </w:p>
    <w:p w14:paraId="266F5DBE" w14:textId="77777777" w:rsidR="00C66566" w:rsidRDefault="00C66566" w:rsidP="00C66566">
      <w:pPr>
        <w:ind w:left="708"/>
      </w:pPr>
      <w:r w:rsidRPr="004C3465">
        <w:rPr>
          <w:highlight w:val="yellow"/>
        </w:rPr>
        <w:t>fixed 922 of 931 vulnerabilities in 763 scanned packages</w:t>
      </w:r>
    </w:p>
    <w:p w14:paraId="196C14F9" w14:textId="77777777" w:rsidR="00C66566" w:rsidRDefault="00C66566" w:rsidP="00C66566">
      <w:pPr>
        <w:ind w:left="708"/>
      </w:pPr>
      <w:r>
        <w:t xml:space="preserve">  2 vulnerabilities required manual review and could not be updated</w:t>
      </w:r>
    </w:p>
    <w:p w14:paraId="626D4ADA" w14:textId="77777777" w:rsidR="00C66566" w:rsidRDefault="00C66566" w:rsidP="00C66566">
      <w:pPr>
        <w:ind w:left="708"/>
      </w:pPr>
      <w:r>
        <w:t xml:space="preserve">  4 package updates for 7 vulnerabilities involved breaking changes</w:t>
      </w:r>
    </w:p>
    <w:p w14:paraId="15DD8875" w14:textId="77777777" w:rsidR="00C66566" w:rsidRDefault="00C66566" w:rsidP="00C66566">
      <w:pPr>
        <w:ind w:left="708"/>
      </w:pPr>
      <w:r>
        <w:t xml:space="preserve">  (use `</w:t>
      </w:r>
      <w:proofErr w:type="spellStart"/>
      <w:r>
        <w:t>npm</w:t>
      </w:r>
      <w:proofErr w:type="spellEnd"/>
      <w:r>
        <w:t xml:space="preserve"> audit fix --force` to install breaking changes; or refer to `</w:t>
      </w:r>
      <w:proofErr w:type="spellStart"/>
      <w:r>
        <w:t>npm</w:t>
      </w:r>
      <w:proofErr w:type="spellEnd"/>
      <w:r>
        <w:t xml:space="preserve"> audit` for steps to fix these manually)</w:t>
      </w:r>
    </w:p>
    <w:p w14:paraId="64A9915C" w14:textId="6EC89C42" w:rsidR="00C66566" w:rsidRDefault="00C66566" w:rsidP="00C66566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40C6D74A" w14:textId="21001BD7" w:rsidR="005B148C" w:rsidRDefault="005B148C"/>
    <w:p w14:paraId="1C38C42D" w14:textId="5C0D424D" w:rsidR="004C3465" w:rsidRDefault="004C3465"/>
    <w:p w14:paraId="03B576B1" w14:textId="128C947B" w:rsidR="004C3465" w:rsidRDefault="004C3465">
      <w:r>
        <w:t>Rebuild Dev GenServer</w:t>
      </w:r>
    </w:p>
    <w:p w14:paraId="3628E902" w14:textId="77777777" w:rsidR="004C3465" w:rsidRDefault="004C3465"/>
    <w:p w14:paraId="71877A36" w14:textId="77777777" w:rsidR="004C3465" w:rsidRDefault="004C3465" w:rsidP="004C3465">
      <w:pPr>
        <w:ind w:left="708"/>
      </w:pPr>
      <w:r>
        <w:t xml:space="preserve">&gt; Executing task in folder GenServer: gulp </w:t>
      </w:r>
      <w:proofErr w:type="spellStart"/>
      <w:r>
        <w:t>Dev_Rebuild</w:t>
      </w:r>
      <w:proofErr w:type="spellEnd"/>
      <w:r>
        <w:t xml:space="preserve"> &lt;</w:t>
      </w:r>
    </w:p>
    <w:p w14:paraId="756865C5" w14:textId="77777777" w:rsidR="004C3465" w:rsidRDefault="004C3465" w:rsidP="004C3465">
      <w:pPr>
        <w:ind w:left="708"/>
      </w:pPr>
    </w:p>
    <w:p w14:paraId="41153605" w14:textId="77777777" w:rsidR="004C3465" w:rsidRDefault="004C3465" w:rsidP="004C3465">
      <w:pPr>
        <w:ind w:left="708"/>
      </w:pPr>
      <w:r>
        <w:t xml:space="preserve">[15:00:41] Using </w:t>
      </w:r>
      <w:proofErr w:type="spellStart"/>
      <w:r>
        <w:t>gulpfile</w:t>
      </w:r>
      <w:proofErr w:type="spellEnd"/>
      <w:r>
        <w:t xml:space="preserve"> D:\src\NAM\GENREM\Bugfix\OCGUPSTR-1324 </w:t>
      </w:r>
      <w:proofErr w:type="spellStart"/>
      <w:r>
        <w:t>Dependabot</w:t>
      </w:r>
      <w:proofErr w:type="spellEnd"/>
      <w:r>
        <w:t xml:space="preserve"> alerts\GenServer\gulpfile.js</w:t>
      </w:r>
    </w:p>
    <w:p w14:paraId="65C6369B" w14:textId="77777777" w:rsidR="004C3465" w:rsidRDefault="004C3465" w:rsidP="004C3465">
      <w:pPr>
        <w:ind w:left="708"/>
      </w:pPr>
      <w:r>
        <w:t>[15:00:41] Starting '</w:t>
      </w:r>
      <w:proofErr w:type="spellStart"/>
      <w:r>
        <w:t>Dev_Rebuild</w:t>
      </w:r>
      <w:proofErr w:type="spellEnd"/>
      <w:r>
        <w:t>'...</w:t>
      </w:r>
    </w:p>
    <w:p w14:paraId="0029BB85" w14:textId="77777777" w:rsidR="004C3465" w:rsidRDefault="004C3465" w:rsidP="004C3465">
      <w:pPr>
        <w:ind w:left="708"/>
      </w:pPr>
      <w:r>
        <w:t>[15:00:41] Starting '</w:t>
      </w:r>
      <w:proofErr w:type="spellStart"/>
      <w:r>
        <w:t>Dev_UpdateModules</w:t>
      </w:r>
      <w:proofErr w:type="spellEnd"/>
      <w:r>
        <w:t>'...</w:t>
      </w:r>
    </w:p>
    <w:p w14:paraId="5C0B7D4F" w14:textId="77777777" w:rsidR="004C3465" w:rsidRDefault="004C3465" w:rsidP="004C3465">
      <w:pPr>
        <w:ind w:left="708"/>
      </w:pPr>
      <w:r>
        <w:t>[15:00:41] Starting '</w:t>
      </w:r>
      <w:proofErr w:type="spellStart"/>
      <w:r>
        <w:t>Dev_UpdateAssets</w:t>
      </w:r>
      <w:proofErr w:type="spellEnd"/>
      <w:r>
        <w:t>'...</w:t>
      </w:r>
    </w:p>
    <w:p w14:paraId="3FD32F0B" w14:textId="77777777" w:rsidR="004C3465" w:rsidRDefault="004C3465" w:rsidP="004C3465">
      <w:pPr>
        <w:ind w:left="708"/>
      </w:pPr>
      <w:r>
        <w:t>[15:00:41] Starting '</w:t>
      </w:r>
      <w:proofErr w:type="spellStart"/>
      <w:r>
        <w:t>Dev_CompileServer</w:t>
      </w:r>
      <w:proofErr w:type="spellEnd"/>
      <w:r>
        <w:t>'...</w:t>
      </w:r>
    </w:p>
    <w:p w14:paraId="23C09E14" w14:textId="77777777" w:rsidR="004C3465" w:rsidRDefault="004C3465" w:rsidP="004C3465">
      <w:pPr>
        <w:ind w:left="708"/>
      </w:pPr>
      <w:r>
        <w:t>[15:00:41] Starting '</w:t>
      </w:r>
      <w:proofErr w:type="spellStart"/>
      <w:r>
        <w:t>Dev_CompileClient</w:t>
      </w:r>
      <w:proofErr w:type="spellEnd"/>
      <w:r>
        <w:t>'...</w:t>
      </w:r>
    </w:p>
    <w:p w14:paraId="2F7D1A04" w14:textId="77777777" w:rsidR="004C3465" w:rsidRDefault="004C3465" w:rsidP="004C3465">
      <w:pPr>
        <w:ind w:left="708"/>
      </w:pPr>
      <w:r>
        <w:t>[15:00:42] Finished '</w:t>
      </w:r>
      <w:proofErr w:type="spellStart"/>
      <w:r>
        <w:t>Dev_UpdateAssets</w:t>
      </w:r>
      <w:proofErr w:type="spellEnd"/>
      <w:r>
        <w:t xml:space="preserve">' after 210 </w:t>
      </w:r>
      <w:proofErr w:type="spellStart"/>
      <w:r>
        <w:t>ms</w:t>
      </w:r>
      <w:proofErr w:type="spellEnd"/>
    </w:p>
    <w:p w14:paraId="6D5BE07F" w14:textId="77777777" w:rsidR="004C3465" w:rsidRDefault="004C3465" w:rsidP="004C3465">
      <w:pPr>
        <w:ind w:left="708"/>
      </w:pPr>
      <w:r>
        <w:t>[15:00:44] Version: webpack 4.12.0</w:t>
      </w:r>
    </w:p>
    <w:p w14:paraId="78C04831" w14:textId="77777777" w:rsidR="004C3465" w:rsidRDefault="004C3465" w:rsidP="004C3465">
      <w:pPr>
        <w:ind w:left="708"/>
      </w:pPr>
      <w:r>
        <w:t>Built at: 12/18/2020 15:00:44</w:t>
      </w:r>
    </w:p>
    <w:p w14:paraId="039E7AE9" w14:textId="77777777" w:rsidR="004C3465" w:rsidRDefault="004C3465" w:rsidP="004C3465">
      <w:pPr>
        <w:ind w:left="708"/>
      </w:pPr>
      <w:r>
        <w:t xml:space="preserve">  Asset     Size  Chunks             Chunk Names</w:t>
      </w:r>
    </w:p>
    <w:p w14:paraId="71DE00E7" w14:textId="77777777" w:rsidR="004C3465" w:rsidRDefault="004C3465" w:rsidP="004C3465">
      <w:pPr>
        <w:ind w:left="708"/>
      </w:pPr>
      <w:r>
        <w:t>main.js  230 KiB    main  [emitted]  main</w:t>
      </w:r>
    </w:p>
    <w:p w14:paraId="6CD589F6" w14:textId="77777777" w:rsidR="004C3465" w:rsidRDefault="004C3465" w:rsidP="004C3465">
      <w:pPr>
        <w:ind w:left="708"/>
      </w:pPr>
      <w:proofErr w:type="spellStart"/>
      <w:r>
        <w:t>Entrypoint</w:t>
      </w:r>
      <w:proofErr w:type="spellEnd"/>
      <w:r>
        <w:t xml:space="preserve"> main = main.js</w:t>
      </w:r>
    </w:p>
    <w:p w14:paraId="571A9FDF" w14:textId="77777777" w:rsidR="004C3465" w:rsidRDefault="004C3465" w:rsidP="004C3465">
      <w:pPr>
        <w:ind w:left="708"/>
      </w:pPr>
      <w:r>
        <w:t>[15:00:44] Finished '</w:t>
      </w:r>
      <w:proofErr w:type="spellStart"/>
      <w:r>
        <w:t>Dev_CompileServer</w:t>
      </w:r>
      <w:proofErr w:type="spellEnd"/>
      <w:r>
        <w:t>' after 2.93 s</w:t>
      </w:r>
    </w:p>
    <w:p w14:paraId="33741171" w14:textId="77777777" w:rsidR="004C3465" w:rsidRDefault="004C3465" w:rsidP="004C3465">
      <w:pPr>
        <w:ind w:left="708"/>
      </w:pPr>
      <w:r>
        <w:t xml:space="preserve">[15:00:54] Version: webpack 4.12.0eduler: sill install </w:t>
      </w:r>
      <w:proofErr w:type="spellStart"/>
      <w:r>
        <w:t>loadAllDepsIntoIdealTree</w:t>
      </w:r>
      <w:proofErr w:type="spellEnd"/>
    </w:p>
    <w:p w14:paraId="06CDF751" w14:textId="77777777" w:rsidR="004C3465" w:rsidRDefault="004C3465" w:rsidP="004C3465">
      <w:pPr>
        <w:ind w:left="708"/>
      </w:pPr>
      <w:r>
        <w:t>Built at: 12/18/2020 15:00:54</w:t>
      </w:r>
    </w:p>
    <w:p w14:paraId="26959B0B" w14:textId="77777777" w:rsidR="004C3465" w:rsidRDefault="004C3465" w:rsidP="004C3465">
      <w:pPr>
        <w:ind w:left="708"/>
      </w:pPr>
      <w:r>
        <w:t xml:space="preserve">    Asset      Size        Chunks                    Chunk Names</w:t>
      </w:r>
    </w:p>
    <w:p w14:paraId="5469CCD0" w14:textId="77777777" w:rsidR="004C3465" w:rsidRDefault="004C3465" w:rsidP="004C3465">
      <w:pPr>
        <w:ind w:left="708"/>
      </w:pPr>
      <w:r>
        <w:t xml:space="preserve">  main.js   444 KiB          main  [emitted]  [big]  main</w:t>
      </w:r>
    </w:p>
    <w:p w14:paraId="79E31CE7" w14:textId="77777777" w:rsidR="004C3465" w:rsidRDefault="004C3465" w:rsidP="004C3465">
      <w:pPr>
        <w:ind w:left="708"/>
      </w:pPr>
      <w:r>
        <w:t xml:space="preserve">vendor.js  9.88 MiB  </w:t>
      </w:r>
      <w:proofErr w:type="spellStart"/>
      <w:r>
        <w:t>vendors~main</w:t>
      </w:r>
      <w:proofErr w:type="spellEnd"/>
      <w:r>
        <w:t xml:space="preserve">  [emitted]  [big]  </w:t>
      </w:r>
      <w:proofErr w:type="spellStart"/>
      <w:r>
        <w:t>vendors~main</w:t>
      </w:r>
      <w:proofErr w:type="spellEnd"/>
    </w:p>
    <w:p w14:paraId="18D8C5DA" w14:textId="77777777" w:rsidR="004C3465" w:rsidRDefault="004C3465" w:rsidP="004C3465">
      <w:pPr>
        <w:ind w:left="708"/>
      </w:pPr>
      <w:proofErr w:type="spellStart"/>
      <w:r>
        <w:t>Entrypoint</w:t>
      </w:r>
      <w:proofErr w:type="spellEnd"/>
      <w:r>
        <w:t xml:space="preserve"> main [big] = vendor.js main.js</w:t>
      </w:r>
    </w:p>
    <w:p w14:paraId="4F2B0074" w14:textId="77777777" w:rsidR="004C3465" w:rsidRDefault="004C3465" w:rsidP="004C3465">
      <w:pPr>
        <w:ind w:left="708"/>
      </w:pPr>
      <w:r>
        <w:t>[15:00:54] Finished '</w:t>
      </w:r>
      <w:proofErr w:type="spellStart"/>
      <w:r>
        <w:t>Dev_CompileClient</w:t>
      </w:r>
      <w:proofErr w:type="spellEnd"/>
      <w:r>
        <w:t>' after 13 s</w:t>
      </w:r>
    </w:p>
    <w:p w14:paraId="3FBD4E30" w14:textId="77777777" w:rsidR="004C3465" w:rsidRDefault="004C3465" w:rsidP="004C3465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5C6D5E6E" w14:textId="77777777" w:rsidR="004C3465" w:rsidRDefault="004C3465" w:rsidP="004C3465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6ACC7760" w14:textId="77777777" w:rsidR="004C3465" w:rsidRDefault="004C3465" w:rsidP="004C3465">
      <w:pPr>
        <w:ind w:left="708"/>
      </w:pPr>
    </w:p>
    <w:p w14:paraId="410CA0C6" w14:textId="77777777" w:rsidR="004C3465" w:rsidRDefault="004C3465" w:rsidP="004C3465">
      <w:pPr>
        <w:ind w:left="708"/>
      </w:pPr>
      <w:r>
        <w:t xml:space="preserve">removed 2 packages, updated 4 </w:t>
      </w:r>
      <w:proofErr w:type="gramStart"/>
      <w:r>
        <w:t>packages</w:t>
      </w:r>
      <w:proofErr w:type="gramEnd"/>
      <w:r>
        <w:t xml:space="preserve"> and audited 779 packages in 2.535s</w:t>
      </w:r>
    </w:p>
    <w:p w14:paraId="1C80B25C" w14:textId="77777777" w:rsidR="004C3465" w:rsidRDefault="004C3465" w:rsidP="004C3465">
      <w:pPr>
        <w:ind w:left="708"/>
      </w:pPr>
      <w:r>
        <w:t>found 7 vulnerabilities (5 low, 1 moderate, 1 high)</w:t>
      </w:r>
    </w:p>
    <w:p w14:paraId="10473284" w14:textId="77777777" w:rsidR="004C3465" w:rsidRDefault="004C3465" w:rsidP="004C3465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14:paraId="1669A32F" w14:textId="77777777" w:rsidR="004C3465" w:rsidRDefault="004C3465" w:rsidP="004C3465">
      <w:pPr>
        <w:ind w:left="708"/>
      </w:pPr>
      <w:r>
        <w:t>[15:00:56] Finished '</w:t>
      </w:r>
      <w:proofErr w:type="spellStart"/>
      <w:r>
        <w:t>Dev_UpdateModules</w:t>
      </w:r>
      <w:proofErr w:type="spellEnd"/>
      <w:r>
        <w:t>' after 14 s</w:t>
      </w:r>
    </w:p>
    <w:p w14:paraId="6DA60283" w14:textId="77777777" w:rsidR="004C3465" w:rsidRDefault="004C3465" w:rsidP="004C3465">
      <w:pPr>
        <w:ind w:left="708"/>
      </w:pPr>
      <w:r>
        <w:t>[15:00:56] Finished '</w:t>
      </w:r>
      <w:proofErr w:type="spellStart"/>
      <w:r>
        <w:t>Dev_Rebuild</w:t>
      </w:r>
      <w:proofErr w:type="spellEnd"/>
      <w:r>
        <w:t>' after 14 s</w:t>
      </w:r>
    </w:p>
    <w:p w14:paraId="14BB3D86" w14:textId="77777777" w:rsidR="004C3465" w:rsidRDefault="004C3465" w:rsidP="004C3465">
      <w:pPr>
        <w:ind w:left="708"/>
      </w:pPr>
    </w:p>
    <w:p w14:paraId="217EFEDF" w14:textId="6E3400BD" w:rsidR="004C3465" w:rsidRDefault="004C3465" w:rsidP="004C3465">
      <w:pPr>
        <w:ind w:left="708"/>
      </w:pPr>
      <w:r>
        <w:t>Terminal will be reused by tasks, press any key to close it.</w:t>
      </w:r>
    </w:p>
    <w:p w14:paraId="2E2A3339" w14:textId="5A7FBFA7" w:rsidR="005B148C" w:rsidRDefault="005B148C" w:rsidP="00C51F2A"/>
    <w:p w14:paraId="71E83FE8" w14:textId="75E8AA1A" w:rsidR="004C3465" w:rsidRDefault="004C3465">
      <w:r>
        <w:br w:type="page"/>
      </w:r>
    </w:p>
    <w:p w14:paraId="79D2AD57" w14:textId="17F66990" w:rsidR="004C3465" w:rsidRDefault="004C3465" w:rsidP="004C3465">
      <w:pPr>
        <w:pStyle w:val="Heading2"/>
      </w:pPr>
      <w:bookmarkStart w:id="13" w:name="_Toc59204139"/>
      <w:proofErr w:type="spellStart"/>
      <w:r>
        <w:lastRenderedPageBreak/>
        <w:t>Npm</w:t>
      </w:r>
      <w:proofErr w:type="spellEnd"/>
      <w:r>
        <w:t xml:space="preserve"> audit</w:t>
      </w:r>
      <w:bookmarkEnd w:id="13"/>
    </w:p>
    <w:p w14:paraId="633C6AEA" w14:textId="1FDE764A" w:rsidR="004C3465" w:rsidRDefault="004C3465" w:rsidP="00C51F2A"/>
    <w:p w14:paraId="6B733C49" w14:textId="77777777" w:rsidR="004C3465" w:rsidRDefault="004C3465" w:rsidP="004C3465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audit</w:t>
      </w:r>
    </w:p>
    <w:p w14:paraId="3EDCB561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342723A1" w14:textId="77777777" w:rsidR="004C3465" w:rsidRDefault="004C3465" w:rsidP="004C3465">
      <w:pPr>
        <w:ind w:left="708"/>
      </w:pPr>
      <w:r>
        <w:t xml:space="preserve">                       === </w:t>
      </w:r>
      <w:proofErr w:type="spellStart"/>
      <w:r>
        <w:t>npm</w:t>
      </w:r>
      <w:proofErr w:type="spellEnd"/>
      <w:r>
        <w:t xml:space="preserve"> audit security report ===                        </w:t>
      </w:r>
    </w:p>
    <w:p w14:paraId="5C8EA5B6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6778293B" w14:textId="77777777" w:rsidR="004C3465" w:rsidRDefault="004C3465" w:rsidP="004C3465">
      <w:pPr>
        <w:ind w:left="708"/>
      </w:pPr>
      <w:r>
        <w:t xml:space="preserve"># Run  </w:t>
      </w:r>
      <w:proofErr w:type="spellStart"/>
      <w:r>
        <w:t>npm</w:t>
      </w:r>
      <w:proofErr w:type="spellEnd"/>
      <w:r>
        <w:t xml:space="preserve"> install --save-dev webpack-stream@6.1.1  to resolve 2 vulnerabilities</w:t>
      </w:r>
    </w:p>
    <w:p w14:paraId="07D2AEC7" w14:textId="77777777" w:rsidR="004C3465" w:rsidRDefault="004C3465" w:rsidP="004C3465">
      <w:pPr>
        <w:ind w:left="708"/>
      </w:pPr>
      <w:r>
        <w:t>SEMVER WARNING: Recommended action is a potentially breaking change</w:t>
      </w:r>
    </w:p>
    <w:p w14:paraId="3887C2D0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4B497A15" w14:textId="77777777" w:rsidR="004C3465" w:rsidRDefault="004C3465" w:rsidP="004C3465">
      <w:pPr>
        <w:ind w:left="708"/>
      </w:pPr>
      <w:r>
        <w:t xml:space="preserve">  Low             Denial of Service                                             </w:t>
      </w:r>
    </w:p>
    <w:p w14:paraId="5CDD4D45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30EA4182" w14:textId="77777777" w:rsidR="004C3465" w:rsidRDefault="004C3465" w:rsidP="004C3465">
      <w:pPr>
        <w:ind w:left="708"/>
      </w:pPr>
      <w:r>
        <w:t xml:space="preserve">  Package         mem                                                           </w:t>
      </w:r>
    </w:p>
    <w:p w14:paraId="25DFF238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1B5C0797" w14:textId="77777777" w:rsidR="004C3465" w:rsidRDefault="004C3465" w:rsidP="004C3465">
      <w:pPr>
        <w:ind w:left="708"/>
      </w:pPr>
      <w:r>
        <w:t xml:space="preserve">  Dependency of   webpack-stream [dev]                                          </w:t>
      </w:r>
    </w:p>
    <w:p w14:paraId="349BFD01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F45DE56" w14:textId="77777777" w:rsidR="004C3465" w:rsidRDefault="004C3465" w:rsidP="004C3465">
      <w:pPr>
        <w:ind w:left="708"/>
      </w:pPr>
      <w:r>
        <w:t xml:space="preserve">  Path            webpack-stream &gt; webpack &gt; </w:t>
      </w:r>
      <w:proofErr w:type="spellStart"/>
      <w:r>
        <w:t>yargs</w:t>
      </w:r>
      <w:proofErr w:type="spellEnd"/>
      <w:r>
        <w:t xml:space="preserve"> &gt; </w:t>
      </w:r>
      <w:proofErr w:type="spellStart"/>
      <w:r>
        <w:t>os</w:t>
      </w:r>
      <w:proofErr w:type="spellEnd"/>
      <w:r>
        <w:t xml:space="preserve">-locale &gt; mem            </w:t>
      </w:r>
    </w:p>
    <w:p w14:paraId="166F7451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4CCE108E" w14:textId="77777777" w:rsidR="004C3465" w:rsidRDefault="004C3465" w:rsidP="004C3465">
      <w:pPr>
        <w:ind w:left="708"/>
      </w:pPr>
      <w:r>
        <w:t xml:space="preserve">  More info       https://npmjs.com/advisories/1084                             </w:t>
      </w:r>
    </w:p>
    <w:p w14:paraId="185DFC38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1BC324B7" w14:textId="77777777" w:rsidR="004C3465" w:rsidRDefault="004C3465" w:rsidP="004C3465">
      <w:pPr>
        <w:ind w:left="708"/>
      </w:pPr>
    </w:p>
    <w:p w14:paraId="286437EE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27C268D3" w14:textId="77777777" w:rsidR="004C3465" w:rsidRDefault="004C3465" w:rsidP="004C3465">
      <w:pPr>
        <w:ind w:left="708"/>
      </w:pPr>
      <w:r>
        <w:t xml:space="preserve">  Low             Prototype Pollution                                           </w:t>
      </w:r>
    </w:p>
    <w:p w14:paraId="683C2571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66754221" w14:textId="77777777" w:rsidR="004C3465" w:rsidRDefault="004C3465" w:rsidP="004C3465">
      <w:pPr>
        <w:ind w:left="708"/>
      </w:pPr>
      <w:r>
        <w:t xml:space="preserve">  Package         </w:t>
      </w:r>
      <w:proofErr w:type="spellStart"/>
      <w:r>
        <w:t>yargs</w:t>
      </w:r>
      <w:proofErr w:type="spellEnd"/>
      <w:r>
        <w:t xml:space="preserve">-parser                                                  </w:t>
      </w:r>
    </w:p>
    <w:p w14:paraId="3B76E346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AF9D4DC" w14:textId="77777777" w:rsidR="004C3465" w:rsidRDefault="004C3465" w:rsidP="004C3465">
      <w:pPr>
        <w:ind w:left="708"/>
      </w:pPr>
      <w:r>
        <w:t xml:space="preserve">  Dependency of   webpack-stream [dev]                                          </w:t>
      </w:r>
    </w:p>
    <w:p w14:paraId="3D67F35C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7EFD86D" w14:textId="77777777" w:rsidR="004C3465" w:rsidRDefault="004C3465" w:rsidP="004C3465">
      <w:pPr>
        <w:ind w:left="708"/>
      </w:pPr>
      <w:r>
        <w:t xml:space="preserve">  Path            webpack-stream &gt; webpack &gt; </w:t>
      </w:r>
      <w:proofErr w:type="spellStart"/>
      <w:r>
        <w:t>yargs</w:t>
      </w:r>
      <w:proofErr w:type="spellEnd"/>
      <w:r>
        <w:t xml:space="preserve"> &gt; </w:t>
      </w:r>
      <w:proofErr w:type="spellStart"/>
      <w:r>
        <w:t>yargs</w:t>
      </w:r>
      <w:proofErr w:type="spellEnd"/>
      <w:r>
        <w:t xml:space="preserve">-parser               </w:t>
      </w:r>
    </w:p>
    <w:p w14:paraId="274EBCCB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12AD8081" w14:textId="77777777" w:rsidR="004C3465" w:rsidRDefault="004C3465" w:rsidP="004C3465">
      <w:pPr>
        <w:ind w:left="708"/>
      </w:pPr>
      <w:r>
        <w:t xml:space="preserve">  More info       https://npmjs.com/advisories/1500                             </w:t>
      </w:r>
    </w:p>
    <w:p w14:paraId="252796A7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DCCDDCD" w14:textId="77777777" w:rsidR="004C5912" w:rsidRDefault="004C5912" w:rsidP="004C5912">
      <w:pPr>
        <w:ind w:left="708"/>
      </w:pPr>
    </w:p>
    <w:p w14:paraId="1765DFCF" w14:textId="77777777" w:rsidR="004C5912" w:rsidRDefault="004C5912" w:rsidP="004C5912">
      <w:pPr>
        <w:ind w:left="2832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ls webpack-stream</w:t>
      </w:r>
    </w:p>
    <w:p w14:paraId="3A47D5FA" w14:textId="77777777" w:rsidR="004C5912" w:rsidRDefault="004C5912" w:rsidP="004C5912">
      <w:pPr>
        <w:ind w:left="2832"/>
      </w:pPr>
      <w:r>
        <w:t xml:space="preserve">genserver@1.0.1 D:\src\NAM\GENREM\Bugfix\OCGUPSTR-1324 </w:t>
      </w:r>
      <w:proofErr w:type="spellStart"/>
      <w:r>
        <w:t>Dependabot</w:t>
      </w:r>
      <w:proofErr w:type="spellEnd"/>
      <w:r>
        <w:t xml:space="preserve"> alerts\GenServer</w:t>
      </w:r>
    </w:p>
    <w:p w14:paraId="70E8A020" w14:textId="77777777" w:rsidR="004C5912" w:rsidRDefault="004C5912" w:rsidP="004C5912">
      <w:pPr>
        <w:ind w:left="2832"/>
      </w:pPr>
      <w:r>
        <w:t>`-- webpack-stream@4.0.3</w:t>
      </w:r>
    </w:p>
    <w:p w14:paraId="2753D055" w14:textId="77777777" w:rsidR="004C5912" w:rsidRDefault="004C5912" w:rsidP="004C5912">
      <w:pPr>
        <w:ind w:left="2832"/>
      </w:pPr>
    </w:p>
    <w:p w14:paraId="556C0526" w14:textId="77777777" w:rsidR="004C5912" w:rsidRDefault="004C5912" w:rsidP="004C5912">
      <w:pPr>
        <w:ind w:left="2832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7ACB4A93" w14:textId="77777777" w:rsidR="004C3465" w:rsidRDefault="004C3465" w:rsidP="004C3465">
      <w:pPr>
        <w:ind w:left="708"/>
      </w:pPr>
    </w:p>
    <w:p w14:paraId="63F8D54C" w14:textId="77777777" w:rsidR="004C3465" w:rsidRDefault="004C3465" w:rsidP="004C3465">
      <w:pPr>
        <w:ind w:left="708"/>
      </w:pPr>
    </w:p>
    <w:p w14:paraId="5C1BB407" w14:textId="77777777" w:rsidR="004C3465" w:rsidRDefault="004C3465" w:rsidP="004C3465">
      <w:pPr>
        <w:ind w:left="708"/>
      </w:pPr>
      <w:r>
        <w:t xml:space="preserve"># Run  </w:t>
      </w:r>
      <w:proofErr w:type="spellStart"/>
      <w:r>
        <w:t>npm</w:t>
      </w:r>
      <w:proofErr w:type="spellEnd"/>
      <w:r>
        <w:t xml:space="preserve"> install --save-dev webpack@5.11.0  to resolve 2 vulnerabilities</w:t>
      </w:r>
    </w:p>
    <w:p w14:paraId="2DD64E34" w14:textId="77777777" w:rsidR="004C3465" w:rsidRDefault="004C3465" w:rsidP="004C3465">
      <w:pPr>
        <w:ind w:left="708"/>
      </w:pPr>
      <w:r>
        <w:t>SEMVER WARNING: Recommended action is a potentially breaking change</w:t>
      </w:r>
    </w:p>
    <w:p w14:paraId="1182FCAE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6924663E" w14:textId="77777777" w:rsidR="004C3465" w:rsidRDefault="004C3465" w:rsidP="004C3465">
      <w:pPr>
        <w:ind w:left="708"/>
      </w:pPr>
      <w:r>
        <w:t xml:space="preserve">  Moderate        Cross-Site Scripting                                          </w:t>
      </w:r>
    </w:p>
    <w:p w14:paraId="347339DB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437F5E86" w14:textId="77777777" w:rsidR="004C3465" w:rsidRDefault="004C3465" w:rsidP="004C3465">
      <w:pPr>
        <w:ind w:left="708"/>
      </w:pPr>
      <w:r>
        <w:t xml:space="preserve">  </w:t>
      </w:r>
      <w:proofErr w:type="gramStart"/>
      <w:r>
        <w:t>Package</w:t>
      </w:r>
      <w:proofErr w:type="gramEnd"/>
      <w:r>
        <w:t xml:space="preserve">         serialize-</w:t>
      </w:r>
      <w:proofErr w:type="spellStart"/>
      <w:r>
        <w:t>javascript</w:t>
      </w:r>
      <w:proofErr w:type="spellEnd"/>
      <w:r>
        <w:t xml:space="preserve">                                          </w:t>
      </w:r>
    </w:p>
    <w:p w14:paraId="085A1DF7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043C33B2" w14:textId="77777777" w:rsidR="004C3465" w:rsidRDefault="004C3465" w:rsidP="004C3465">
      <w:pPr>
        <w:ind w:left="708"/>
      </w:pPr>
      <w:r>
        <w:t xml:space="preserve">  Dependency of   webpack [dev]                                                 </w:t>
      </w:r>
    </w:p>
    <w:p w14:paraId="1497F887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252603C0" w14:textId="77777777" w:rsidR="004C3465" w:rsidRDefault="004C3465" w:rsidP="004C3465">
      <w:pPr>
        <w:ind w:left="708"/>
      </w:pPr>
      <w:r>
        <w:t xml:space="preserve">  Path            webpack &gt; </w:t>
      </w:r>
      <w:proofErr w:type="spellStart"/>
      <w:r>
        <w:t>uglifyjs</w:t>
      </w:r>
      <w:proofErr w:type="spellEnd"/>
      <w:r>
        <w:t>-webpack-plugin &gt; serialize-</w:t>
      </w:r>
      <w:proofErr w:type="spellStart"/>
      <w:r>
        <w:t>javascript</w:t>
      </w:r>
      <w:proofErr w:type="spellEnd"/>
      <w:r>
        <w:t xml:space="preserve">      </w:t>
      </w:r>
    </w:p>
    <w:p w14:paraId="3E6A92C6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198D8E59" w14:textId="77777777" w:rsidR="004C3465" w:rsidRDefault="004C3465" w:rsidP="004C3465">
      <w:pPr>
        <w:ind w:left="708"/>
      </w:pPr>
      <w:r>
        <w:t xml:space="preserve">  More info       https://npmjs.com/advisories/1426                             </w:t>
      </w:r>
    </w:p>
    <w:p w14:paraId="669AACB2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6E003A0" w14:textId="77777777" w:rsidR="004C3465" w:rsidRDefault="004C3465" w:rsidP="004C3465">
      <w:pPr>
        <w:ind w:left="708"/>
      </w:pPr>
    </w:p>
    <w:p w14:paraId="6AF7FE98" w14:textId="77777777" w:rsidR="004C3465" w:rsidRDefault="004C3465" w:rsidP="004C3465">
      <w:pPr>
        <w:ind w:left="708"/>
      </w:pPr>
    </w:p>
    <w:p w14:paraId="46EEF585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84DC329" w14:textId="77777777" w:rsidR="004C3465" w:rsidRDefault="004C3465" w:rsidP="004C3465">
      <w:pPr>
        <w:ind w:left="708"/>
      </w:pPr>
      <w:r>
        <w:t xml:space="preserve">  High            Remote Code Execution                                         </w:t>
      </w:r>
    </w:p>
    <w:p w14:paraId="3A44DF8D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7F40EE06" w14:textId="77777777" w:rsidR="004C3465" w:rsidRDefault="004C3465" w:rsidP="004C3465">
      <w:pPr>
        <w:ind w:left="708"/>
      </w:pPr>
      <w:r>
        <w:lastRenderedPageBreak/>
        <w:t xml:space="preserve">  </w:t>
      </w:r>
      <w:proofErr w:type="gramStart"/>
      <w:r>
        <w:t>Package</w:t>
      </w:r>
      <w:proofErr w:type="gramEnd"/>
      <w:r>
        <w:t xml:space="preserve">         serialize-</w:t>
      </w:r>
      <w:proofErr w:type="spellStart"/>
      <w:r>
        <w:t>javascript</w:t>
      </w:r>
      <w:proofErr w:type="spellEnd"/>
      <w:r>
        <w:t xml:space="preserve">                                          </w:t>
      </w:r>
    </w:p>
    <w:p w14:paraId="78F85928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6A8152D5" w14:textId="77777777" w:rsidR="004C3465" w:rsidRDefault="004C3465" w:rsidP="004C3465">
      <w:pPr>
        <w:ind w:left="708"/>
      </w:pPr>
      <w:r>
        <w:t xml:space="preserve">  Dependency of   webpack [dev]                                                 </w:t>
      </w:r>
    </w:p>
    <w:p w14:paraId="7E53A698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6A2B00AA" w14:textId="77777777" w:rsidR="004C3465" w:rsidRDefault="004C3465" w:rsidP="004C3465">
      <w:pPr>
        <w:ind w:left="708"/>
      </w:pPr>
      <w:r>
        <w:t xml:space="preserve">  Path            webpack &gt; </w:t>
      </w:r>
      <w:proofErr w:type="spellStart"/>
      <w:r>
        <w:t>uglifyjs</w:t>
      </w:r>
      <w:proofErr w:type="spellEnd"/>
      <w:r>
        <w:t>-webpack-plugin &gt; serialize-</w:t>
      </w:r>
      <w:proofErr w:type="spellStart"/>
      <w:r>
        <w:t>javascript</w:t>
      </w:r>
      <w:proofErr w:type="spellEnd"/>
      <w:r>
        <w:t xml:space="preserve">      </w:t>
      </w:r>
    </w:p>
    <w:p w14:paraId="0EC565E2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45E246B3" w14:textId="77777777" w:rsidR="004C3465" w:rsidRDefault="004C3465" w:rsidP="004C3465">
      <w:pPr>
        <w:ind w:left="708"/>
      </w:pPr>
      <w:r>
        <w:t xml:space="preserve">  More info       https://npmjs.com/advisories/1548                             </w:t>
      </w:r>
    </w:p>
    <w:p w14:paraId="14BF1254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012ED711" w14:textId="77777777" w:rsidR="004C3465" w:rsidRDefault="004C3465" w:rsidP="004C3465">
      <w:pPr>
        <w:ind w:left="708"/>
      </w:pPr>
    </w:p>
    <w:p w14:paraId="7CFD63A4" w14:textId="77777777" w:rsidR="004C3465" w:rsidRDefault="004C3465" w:rsidP="004C3465">
      <w:pPr>
        <w:ind w:left="708"/>
      </w:pPr>
    </w:p>
    <w:p w14:paraId="1FE47AD3" w14:textId="77777777" w:rsidR="004C3465" w:rsidRDefault="004C3465" w:rsidP="004C3465">
      <w:pPr>
        <w:ind w:left="708"/>
      </w:pPr>
      <w:r>
        <w:t xml:space="preserve"># Run  </w:t>
      </w:r>
      <w:proofErr w:type="spellStart"/>
      <w:r>
        <w:t>npm</w:t>
      </w:r>
      <w:proofErr w:type="spellEnd"/>
      <w:r>
        <w:t xml:space="preserve"> install --save-dev react@17.0.1  to resolve 1 vulnerability</w:t>
      </w:r>
    </w:p>
    <w:p w14:paraId="1B48B36B" w14:textId="77777777" w:rsidR="004C3465" w:rsidRDefault="004C3465" w:rsidP="004C3465">
      <w:pPr>
        <w:ind w:left="708"/>
      </w:pPr>
      <w:r>
        <w:t>SEMVER WARNING: Recommended action is a potentially breaking change</w:t>
      </w:r>
    </w:p>
    <w:p w14:paraId="4F17BD47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CC5297A" w14:textId="77777777" w:rsidR="004C3465" w:rsidRDefault="004C3465" w:rsidP="004C3465">
      <w:pPr>
        <w:ind w:left="708"/>
      </w:pPr>
      <w:r>
        <w:t xml:space="preserve">  Low             Denial of Service                                             </w:t>
      </w:r>
    </w:p>
    <w:p w14:paraId="12D5219D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157733EB" w14:textId="77777777" w:rsidR="004C3465" w:rsidRDefault="004C3465" w:rsidP="004C3465">
      <w:pPr>
        <w:ind w:left="708"/>
      </w:pPr>
      <w:r>
        <w:t xml:space="preserve">  Package         node-fetch                                                    </w:t>
      </w:r>
    </w:p>
    <w:p w14:paraId="190F7479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00F3FEFB" w14:textId="77777777" w:rsidR="004C3465" w:rsidRDefault="004C3465" w:rsidP="004C3465">
      <w:pPr>
        <w:ind w:left="708"/>
      </w:pPr>
      <w:r>
        <w:t xml:space="preserve">  Dependency of   react [dev]                                                   </w:t>
      </w:r>
    </w:p>
    <w:p w14:paraId="2B899F6D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9B5F3EF" w14:textId="77777777" w:rsidR="004C3465" w:rsidRDefault="004C3465" w:rsidP="004C3465">
      <w:pPr>
        <w:ind w:left="708"/>
      </w:pPr>
      <w:r>
        <w:t xml:space="preserve">  </w:t>
      </w:r>
      <w:proofErr w:type="gramStart"/>
      <w:r>
        <w:t>Path</w:t>
      </w:r>
      <w:proofErr w:type="gramEnd"/>
      <w:r>
        <w:t xml:space="preserve">            react &gt; </w:t>
      </w:r>
      <w:proofErr w:type="spellStart"/>
      <w:r>
        <w:t>fbjs</w:t>
      </w:r>
      <w:proofErr w:type="spellEnd"/>
      <w:r>
        <w:t xml:space="preserve"> &gt; isomorphic-fetch &gt; node-fetch                  </w:t>
      </w:r>
    </w:p>
    <w:p w14:paraId="345C0D46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4A7618BC" w14:textId="77777777" w:rsidR="004C3465" w:rsidRDefault="004C3465" w:rsidP="004C3465">
      <w:pPr>
        <w:ind w:left="708"/>
      </w:pPr>
      <w:r>
        <w:t xml:space="preserve">  More info       https://npmjs.com/advisories/1556                             </w:t>
      </w:r>
    </w:p>
    <w:p w14:paraId="2F9FCA20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201A01B2" w14:textId="77777777" w:rsidR="004C3465" w:rsidRDefault="004C3465" w:rsidP="004C3465">
      <w:pPr>
        <w:ind w:left="708"/>
      </w:pPr>
    </w:p>
    <w:p w14:paraId="20BFDBDD" w14:textId="77777777" w:rsidR="004C3465" w:rsidRDefault="004C3465" w:rsidP="004C3465">
      <w:pPr>
        <w:ind w:left="708"/>
      </w:pPr>
    </w:p>
    <w:p w14:paraId="7B626AB9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09A53951" w14:textId="77777777" w:rsidR="004C3465" w:rsidRDefault="004C3465" w:rsidP="004C3465">
      <w:pPr>
        <w:ind w:left="708"/>
      </w:pPr>
      <w:r>
        <w:t xml:space="preserve">                                 Manual Review                                  </w:t>
      </w:r>
    </w:p>
    <w:p w14:paraId="22948084" w14:textId="77777777" w:rsidR="004C3465" w:rsidRDefault="004C3465" w:rsidP="004C3465">
      <w:pPr>
        <w:ind w:left="708"/>
      </w:pPr>
      <w:r>
        <w:t xml:space="preserve">             Some vulnerabilities require your attention to resolve             </w:t>
      </w:r>
    </w:p>
    <w:p w14:paraId="36130240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124A10DE" w14:textId="77777777" w:rsidR="004C3465" w:rsidRDefault="004C3465" w:rsidP="004C3465">
      <w:pPr>
        <w:ind w:left="708"/>
      </w:pPr>
      <w:r>
        <w:t xml:space="preserve">          Visit https://go.npm.me/audit-guide for additional guidance           </w:t>
      </w:r>
    </w:p>
    <w:p w14:paraId="3E75D04B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48C49733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38E96415" w14:textId="77777777" w:rsidR="004C3465" w:rsidRDefault="004C3465" w:rsidP="004C3465">
      <w:pPr>
        <w:ind w:left="708"/>
      </w:pPr>
      <w:r>
        <w:t xml:space="preserve">  Low             Prototype Pollution                                           </w:t>
      </w:r>
    </w:p>
    <w:p w14:paraId="6CB14A53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687D440B" w14:textId="77777777" w:rsidR="004C3465" w:rsidRDefault="004C3465" w:rsidP="004C3465">
      <w:pPr>
        <w:ind w:left="708"/>
      </w:pPr>
      <w:r>
        <w:t xml:space="preserve">  Package         </w:t>
      </w:r>
      <w:proofErr w:type="spellStart"/>
      <w:r>
        <w:t>minimist</w:t>
      </w:r>
      <w:proofErr w:type="spellEnd"/>
      <w:r>
        <w:t xml:space="preserve">                                                      </w:t>
      </w:r>
    </w:p>
    <w:p w14:paraId="28A8376F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8636435" w14:textId="77777777" w:rsidR="004C3465" w:rsidRDefault="004C3465" w:rsidP="004C3465">
      <w:pPr>
        <w:ind w:left="708"/>
      </w:pPr>
      <w:r>
        <w:t xml:space="preserve">  Patched in      &gt;=0.2.1 &lt;1.0.0 || &gt;=1.2.3                                     </w:t>
      </w:r>
    </w:p>
    <w:p w14:paraId="780818A5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69A67883" w14:textId="77777777" w:rsidR="004C3465" w:rsidRDefault="004C3465" w:rsidP="004C3465">
      <w:pPr>
        <w:ind w:left="708"/>
      </w:pPr>
      <w:r>
        <w:t xml:space="preserve">  Dependency of   gulp-install [dev]                                            </w:t>
      </w:r>
    </w:p>
    <w:p w14:paraId="326A1C1F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2BC5A5A2" w14:textId="77777777" w:rsidR="004C3465" w:rsidRDefault="004C3465" w:rsidP="004C3465">
      <w:pPr>
        <w:ind w:left="708"/>
      </w:pPr>
      <w:r>
        <w:t xml:space="preserve">  Path            gulp-install &gt; gulp-util &gt; </w:t>
      </w:r>
      <w:proofErr w:type="spellStart"/>
      <w:r>
        <w:t>minimist</w:t>
      </w:r>
      <w:proofErr w:type="spellEnd"/>
      <w:r>
        <w:t xml:space="preserve">                           </w:t>
      </w:r>
    </w:p>
    <w:p w14:paraId="586FFF8F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BABE445" w14:textId="77777777" w:rsidR="004C3465" w:rsidRDefault="004C3465" w:rsidP="004C3465">
      <w:pPr>
        <w:ind w:left="708"/>
      </w:pPr>
      <w:r>
        <w:t xml:space="preserve">  More info       https://npmjs.com/advisories/1179                             </w:t>
      </w:r>
    </w:p>
    <w:p w14:paraId="6C61044E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60EF0AFC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4D85600E" w14:textId="77777777" w:rsidR="004C3465" w:rsidRDefault="004C3465" w:rsidP="004C3465">
      <w:pPr>
        <w:ind w:left="708"/>
      </w:pPr>
      <w:r>
        <w:t xml:space="preserve">  Low             Prototype Pollution                                           </w:t>
      </w:r>
    </w:p>
    <w:p w14:paraId="10C2D241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1D08C0F0" w14:textId="77777777" w:rsidR="004C3465" w:rsidRDefault="004C3465" w:rsidP="004C3465">
      <w:pPr>
        <w:ind w:left="708"/>
      </w:pPr>
      <w:r>
        <w:t xml:space="preserve">  Package         </w:t>
      </w:r>
      <w:proofErr w:type="spellStart"/>
      <w:r>
        <w:t>yargs</w:t>
      </w:r>
      <w:proofErr w:type="spellEnd"/>
      <w:r>
        <w:t xml:space="preserve">-parser                                                  </w:t>
      </w:r>
    </w:p>
    <w:p w14:paraId="73DE68F0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366CB068" w14:textId="77777777" w:rsidR="004C3465" w:rsidRDefault="004C3465" w:rsidP="004C3465">
      <w:pPr>
        <w:ind w:left="708"/>
      </w:pPr>
      <w:r>
        <w:t xml:space="preserve">  Patched in      &gt;=13.1.2 &lt;14.0.0 || &gt;=15.0.1 &lt;16.0.0 || &gt;=18.1.2              </w:t>
      </w:r>
    </w:p>
    <w:p w14:paraId="02B84AF2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731FCC20" w14:textId="77777777" w:rsidR="004C3465" w:rsidRDefault="004C3465" w:rsidP="004C3465">
      <w:pPr>
        <w:ind w:left="708"/>
      </w:pPr>
      <w:r>
        <w:t xml:space="preserve">  Dependency of   gulp [dev]                                                    </w:t>
      </w:r>
    </w:p>
    <w:p w14:paraId="25E6D9E5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2441F0BF" w14:textId="77777777" w:rsidR="004C3465" w:rsidRDefault="004C3465" w:rsidP="004C3465">
      <w:pPr>
        <w:ind w:left="708"/>
      </w:pPr>
      <w:r>
        <w:t xml:space="preserve">  Path            gulp &gt; gulp-cli &gt; </w:t>
      </w:r>
      <w:proofErr w:type="spellStart"/>
      <w:r>
        <w:t>yargs</w:t>
      </w:r>
      <w:proofErr w:type="spellEnd"/>
      <w:r>
        <w:t xml:space="preserve"> &gt; </w:t>
      </w:r>
      <w:proofErr w:type="spellStart"/>
      <w:r>
        <w:t>yargs</w:t>
      </w:r>
      <w:proofErr w:type="spellEnd"/>
      <w:r>
        <w:t xml:space="preserve">-parser                        </w:t>
      </w:r>
    </w:p>
    <w:p w14:paraId="10BD9EF7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55881975" w14:textId="77777777" w:rsidR="004C3465" w:rsidRDefault="004C3465" w:rsidP="004C3465">
      <w:pPr>
        <w:ind w:left="708"/>
      </w:pPr>
      <w:r>
        <w:t xml:space="preserve">  More info       https://npmjs.com/advisories/1500                             </w:t>
      </w:r>
    </w:p>
    <w:p w14:paraId="61459264" w14:textId="77777777" w:rsidR="004C3465" w:rsidRDefault="004C3465" w:rsidP="004C3465">
      <w:pPr>
        <w:ind w:left="708"/>
      </w:pPr>
      <w:r>
        <w:t xml:space="preserve">                                                                                </w:t>
      </w:r>
    </w:p>
    <w:p w14:paraId="450DEDF4" w14:textId="77777777" w:rsidR="004C3465" w:rsidRDefault="004C3465" w:rsidP="004C3465">
      <w:pPr>
        <w:ind w:left="708"/>
      </w:pPr>
      <w:r>
        <w:t>found 7 vulnerabilities (5 low, 1 moderate, 1 high) in 779 scanned packages</w:t>
      </w:r>
    </w:p>
    <w:p w14:paraId="426E8B7F" w14:textId="77777777" w:rsidR="004C3465" w:rsidRDefault="004C3465" w:rsidP="004C3465">
      <w:pPr>
        <w:ind w:left="708"/>
      </w:pPr>
      <w:r>
        <w:lastRenderedPageBreak/>
        <w:t xml:space="preserve">  5 vulnerabilities require </w:t>
      </w:r>
      <w:proofErr w:type="spellStart"/>
      <w:r>
        <w:t>semver</w:t>
      </w:r>
      <w:proofErr w:type="spellEnd"/>
      <w:r>
        <w:t>-major dependency updates.</w:t>
      </w:r>
    </w:p>
    <w:p w14:paraId="25EA6985" w14:textId="77777777" w:rsidR="004C3465" w:rsidRDefault="004C3465" w:rsidP="004C3465">
      <w:pPr>
        <w:ind w:left="708"/>
      </w:pPr>
      <w:r>
        <w:t xml:space="preserve">  2 vulnerabilities require manual review. See the full report for details.</w:t>
      </w:r>
    </w:p>
    <w:p w14:paraId="346CC236" w14:textId="1484A266" w:rsidR="004C3465" w:rsidRDefault="004C3465" w:rsidP="004C3465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3F56D27C" w14:textId="00D5B811" w:rsidR="004C5912" w:rsidRDefault="004C5912" w:rsidP="004C3465">
      <w:pPr>
        <w:ind w:left="708"/>
      </w:pPr>
    </w:p>
    <w:p w14:paraId="22030F90" w14:textId="3246B8E6" w:rsidR="004C5912" w:rsidRDefault="004C5912" w:rsidP="004C5912">
      <w:pPr>
        <w:pStyle w:val="Heading2"/>
      </w:pPr>
      <w:bookmarkStart w:id="14" w:name="_Toc59204140"/>
      <w:proofErr w:type="spellStart"/>
      <w:r w:rsidRPr="004C5912">
        <w:rPr>
          <w:highlight w:val="red"/>
        </w:rPr>
        <w:t>npm</w:t>
      </w:r>
      <w:proofErr w:type="spellEnd"/>
      <w:r w:rsidRPr="004C5912">
        <w:rPr>
          <w:highlight w:val="red"/>
        </w:rPr>
        <w:t xml:space="preserve"> </w:t>
      </w:r>
      <w:r w:rsidRPr="0089156F">
        <w:rPr>
          <w:highlight w:val="green"/>
        </w:rPr>
        <w:t>install --save-dev webpack-stream@6.1.1</w:t>
      </w:r>
      <w:bookmarkEnd w:id="14"/>
    </w:p>
    <w:p w14:paraId="48064A1E" w14:textId="345635B8" w:rsidR="004C5912" w:rsidRDefault="004C5912" w:rsidP="004C5912"/>
    <w:p w14:paraId="54AB125A" w14:textId="77777777" w:rsidR="004C5912" w:rsidRDefault="004C5912" w:rsidP="004C5912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install --save-dev webpack-stream@6.1.1</w:t>
      </w:r>
    </w:p>
    <w:p w14:paraId="41EBF823" w14:textId="77777777" w:rsidR="004C5912" w:rsidRDefault="004C5912" w:rsidP="004C5912">
      <w:pPr>
        <w:ind w:left="708"/>
      </w:pPr>
      <w:proofErr w:type="spellStart"/>
      <w:r>
        <w:t>npm</w:t>
      </w:r>
      <w:proofErr w:type="spellEnd"/>
      <w:r>
        <w:t xml:space="preserve"> WARN react-dom@16.14.0 requires a peer of react@^16.14.0 but none is installed. You must install peer dependencies yourself.</w:t>
      </w:r>
    </w:p>
    <w:p w14:paraId="149B30B5" w14:textId="77777777" w:rsidR="004C5912" w:rsidRDefault="004C5912" w:rsidP="004C5912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20A84900" w14:textId="77777777" w:rsidR="004C5912" w:rsidRDefault="004C5912" w:rsidP="004C5912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73055625" w14:textId="77777777" w:rsidR="004C5912" w:rsidRDefault="004C5912" w:rsidP="004C5912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fsevents@2.1.3 (</w:t>
      </w:r>
      <w:proofErr w:type="spellStart"/>
      <w:r>
        <w:t>node_modules</w:t>
      </w:r>
      <w:proofErr w:type="spellEnd"/>
      <w:r>
        <w:t>\</w:t>
      </w:r>
      <w:proofErr w:type="spellStart"/>
      <w:r>
        <w:t>watchpack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2EC6BEC8" w14:textId="77777777" w:rsidR="004C5912" w:rsidRDefault="004C5912" w:rsidP="004C5912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fsevents@2.1.3: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1991C385" w14:textId="77777777" w:rsidR="004C5912" w:rsidRDefault="004C5912" w:rsidP="004C5912">
      <w:pPr>
        <w:ind w:left="708"/>
      </w:pPr>
    </w:p>
    <w:p w14:paraId="08067606" w14:textId="77777777" w:rsidR="004C5912" w:rsidRDefault="004C5912" w:rsidP="004C5912">
      <w:pPr>
        <w:ind w:left="708"/>
      </w:pPr>
      <w:r>
        <w:t>+ webpack-stream@6.1.1</w:t>
      </w:r>
    </w:p>
    <w:p w14:paraId="7AEA7A33" w14:textId="77777777" w:rsidR="004C5912" w:rsidRDefault="004C5912" w:rsidP="004C5912">
      <w:pPr>
        <w:ind w:left="708"/>
      </w:pPr>
      <w:r>
        <w:t xml:space="preserve">added 84 packages from 73 contributors, removed 59 packages, updated 8 </w:t>
      </w:r>
      <w:proofErr w:type="gramStart"/>
      <w:r>
        <w:t>packages</w:t>
      </w:r>
      <w:proofErr w:type="gramEnd"/>
      <w:r>
        <w:t xml:space="preserve"> and audited 804 packages in 7.805s</w:t>
      </w:r>
    </w:p>
    <w:p w14:paraId="105EF54F" w14:textId="77777777" w:rsidR="004C5912" w:rsidRDefault="004C5912" w:rsidP="004C5912">
      <w:pPr>
        <w:ind w:left="708"/>
      </w:pPr>
    </w:p>
    <w:p w14:paraId="25F59811" w14:textId="77777777" w:rsidR="004C5912" w:rsidRDefault="004C5912" w:rsidP="004C5912">
      <w:pPr>
        <w:ind w:left="708"/>
      </w:pPr>
      <w:r>
        <w:t>5 packages are looking for funding</w:t>
      </w:r>
    </w:p>
    <w:p w14:paraId="59D778C6" w14:textId="77777777" w:rsidR="004C5912" w:rsidRDefault="004C5912" w:rsidP="004C5912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3A413167" w14:textId="77777777" w:rsidR="004C5912" w:rsidRDefault="004C5912" w:rsidP="004C5912">
      <w:pPr>
        <w:ind w:left="708"/>
      </w:pPr>
    </w:p>
    <w:p w14:paraId="7210FE5A" w14:textId="77777777" w:rsidR="004C5912" w:rsidRDefault="004C5912" w:rsidP="004C5912">
      <w:pPr>
        <w:ind w:left="708"/>
      </w:pPr>
      <w:r>
        <w:t>found 6 vulnerabilities (4 low, 1 moderate, 1 high)</w:t>
      </w:r>
    </w:p>
    <w:p w14:paraId="10FABCE8" w14:textId="77777777" w:rsidR="004C5912" w:rsidRDefault="004C5912" w:rsidP="004C5912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14:paraId="6A579EFF" w14:textId="7E2DCDA5" w:rsidR="004C5912" w:rsidRDefault="004C5912" w:rsidP="004C5912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57E7E1F9" w14:textId="75D50411" w:rsidR="004C5912" w:rsidRDefault="004C5912" w:rsidP="004C5912"/>
    <w:p w14:paraId="2B446706" w14:textId="77777777" w:rsidR="004C5912" w:rsidRDefault="004C5912" w:rsidP="004C5912">
      <w:pPr>
        <w:ind w:left="708"/>
      </w:pPr>
      <w:r>
        <w:t xml:space="preserve">&gt; Executing task in folder GenServer: gulp </w:t>
      </w:r>
      <w:proofErr w:type="spellStart"/>
      <w:r>
        <w:t>Dev_Rebuild</w:t>
      </w:r>
      <w:proofErr w:type="spellEnd"/>
      <w:r>
        <w:t xml:space="preserve"> &lt;</w:t>
      </w:r>
    </w:p>
    <w:p w14:paraId="7A3124B9" w14:textId="77777777" w:rsidR="004C5912" w:rsidRDefault="004C5912" w:rsidP="004C5912">
      <w:pPr>
        <w:ind w:left="708"/>
      </w:pPr>
    </w:p>
    <w:p w14:paraId="4A5ABB5A" w14:textId="77777777" w:rsidR="004C5912" w:rsidRDefault="004C5912" w:rsidP="004C5912">
      <w:pPr>
        <w:ind w:left="708"/>
      </w:pPr>
      <w:r>
        <w:t xml:space="preserve">[15:46:04] Using </w:t>
      </w:r>
      <w:proofErr w:type="spellStart"/>
      <w:r>
        <w:t>gulpfile</w:t>
      </w:r>
      <w:proofErr w:type="spellEnd"/>
      <w:r>
        <w:t xml:space="preserve"> D:\src\NAM\GENREM\Bugfix\OCGUPSTR-1324 </w:t>
      </w:r>
      <w:proofErr w:type="spellStart"/>
      <w:r>
        <w:t>Dependabot</w:t>
      </w:r>
      <w:proofErr w:type="spellEnd"/>
      <w:r>
        <w:t xml:space="preserve"> alerts\GenServer\gulpfile.js</w:t>
      </w:r>
    </w:p>
    <w:p w14:paraId="15D24623" w14:textId="77777777" w:rsidR="004C5912" w:rsidRDefault="004C5912" w:rsidP="004C5912">
      <w:pPr>
        <w:ind w:left="708"/>
      </w:pPr>
      <w:r>
        <w:t>[15:46:04] Starting '</w:t>
      </w:r>
      <w:proofErr w:type="spellStart"/>
      <w:r>
        <w:t>Dev_Rebuild</w:t>
      </w:r>
      <w:proofErr w:type="spellEnd"/>
      <w:r>
        <w:t>'...</w:t>
      </w:r>
    </w:p>
    <w:p w14:paraId="3ED96968" w14:textId="77777777" w:rsidR="004C5912" w:rsidRDefault="004C5912" w:rsidP="004C5912">
      <w:pPr>
        <w:ind w:left="708"/>
      </w:pPr>
      <w:r>
        <w:t>[15:46:04] Starting '</w:t>
      </w:r>
      <w:proofErr w:type="spellStart"/>
      <w:r>
        <w:t>Dev_UpdateModules</w:t>
      </w:r>
      <w:proofErr w:type="spellEnd"/>
      <w:r>
        <w:t>'...</w:t>
      </w:r>
    </w:p>
    <w:p w14:paraId="35AD9991" w14:textId="77777777" w:rsidR="004C5912" w:rsidRDefault="004C5912" w:rsidP="004C5912">
      <w:pPr>
        <w:ind w:left="708"/>
      </w:pPr>
      <w:r>
        <w:t>[15:46:04] Starting '</w:t>
      </w:r>
      <w:proofErr w:type="spellStart"/>
      <w:r>
        <w:t>Dev_UpdateAssets</w:t>
      </w:r>
      <w:proofErr w:type="spellEnd"/>
      <w:r>
        <w:t>'...</w:t>
      </w:r>
    </w:p>
    <w:p w14:paraId="5FE920E5" w14:textId="77777777" w:rsidR="004C5912" w:rsidRDefault="004C5912" w:rsidP="004C5912">
      <w:pPr>
        <w:ind w:left="708"/>
      </w:pPr>
      <w:r>
        <w:t>[15:46:04] Starting '</w:t>
      </w:r>
      <w:proofErr w:type="spellStart"/>
      <w:r>
        <w:t>Dev_CompileServer</w:t>
      </w:r>
      <w:proofErr w:type="spellEnd"/>
      <w:r>
        <w:t>'...</w:t>
      </w:r>
    </w:p>
    <w:p w14:paraId="0D9FED80" w14:textId="77777777" w:rsidR="004C5912" w:rsidRDefault="004C5912" w:rsidP="004C5912">
      <w:pPr>
        <w:ind w:left="708"/>
      </w:pPr>
      <w:r>
        <w:t>[15:46:04] Starting '</w:t>
      </w:r>
      <w:proofErr w:type="spellStart"/>
      <w:r>
        <w:t>Dev_CompileClient</w:t>
      </w:r>
      <w:proofErr w:type="spellEnd"/>
      <w:r>
        <w:t>'...</w:t>
      </w:r>
    </w:p>
    <w:p w14:paraId="4B670816" w14:textId="77777777" w:rsidR="004C5912" w:rsidRDefault="004C5912" w:rsidP="004C5912">
      <w:pPr>
        <w:ind w:left="708"/>
      </w:pPr>
      <w:r w:rsidRPr="00970E5A">
        <w:rPr>
          <w:highlight w:val="red"/>
        </w:rPr>
        <w:t>[15:46:04] '</w:t>
      </w:r>
      <w:proofErr w:type="spellStart"/>
      <w:r w:rsidRPr="00970E5A">
        <w:rPr>
          <w:highlight w:val="red"/>
        </w:rPr>
        <w:t>Dev_CompileServer</w:t>
      </w:r>
      <w:proofErr w:type="spellEnd"/>
      <w:r w:rsidRPr="00970E5A">
        <w:rPr>
          <w:highlight w:val="red"/>
        </w:rPr>
        <w:t xml:space="preserve">' errored after 176 </w:t>
      </w:r>
      <w:proofErr w:type="spellStart"/>
      <w:r w:rsidRPr="00970E5A">
        <w:rPr>
          <w:highlight w:val="red"/>
        </w:rPr>
        <w:t>ms</w:t>
      </w:r>
      <w:proofErr w:type="spellEnd"/>
    </w:p>
    <w:p w14:paraId="4AAE23DC" w14:textId="77777777" w:rsidR="004C5912" w:rsidRDefault="004C5912" w:rsidP="004C5912">
      <w:pPr>
        <w:ind w:left="708"/>
      </w:pPr>
      <w:r>
        <w:t xml:space="preserve">[15:46:04] </w:t>
      </w:r>
      <w:proofErr w:type="spellStart"/>
      <w:r>
        <w:t>TypeError</w:t>
      </w:r>
      <w:proofErr w:type="spellEnd"/>
      <w:r>
        <w:t>: Cannot read property '</w:t>
      </w:r>
      <w:proofErr w:type="spellStart"/>
      <w:r>
        <w:t>tapAsync</w:t>
      </w:r>
      <w:proofErr w:type="spellEnd"/>
      <w:r>
        <w:t>' of undefined</w:t>
      </w:r>
    </w:p>
    <w:p w14:paraId="15A29008" w14:textId="77777777" w:rsidR="004C5912" w:rsidRDefault="004C5912" w:rsidP="004C5912">
      <w:pPr>
        <w:ind w:left="708"/>
      </w:pPr>
      <w:r>
        <w:t xml:space="preserve">    at </w:t>
      </w:r>
      <w:proofErr w:type="spellStart"/>
      <w:r>
        <w:t>assetEmittedPlugin</w:t>
      </w:r>
      <w:proofErr w:type="spellEnd"/>
      <w:r>
        <w:t xml:space="preserve"> (D:\src\NAM\GENREM\Bugfix\OCGUPSTR-1324 </w:t>
      </w:r>
      <w:proofErr w:type="spellStart"/>
      <w:r>
        <w:t>Dependabot</w:t>
      </w:r>
      <w:proofErr w:type="spellEnd"/>
      <w:r>
        <w:t xml:space="preserve"> alerts\GenServer\</w:t>
      </w:r>
      <w:proofErr w:type="spellStart"/>
      <w:r>
        <w:t>node_modules</w:t>
      </w:r>
      <w:proofErr w:type="spellEnd"/>
      <w:r>
        <w:t>\webpack-stream\index.js:221:61)</w:t>
      </w:r>
    </w:p>
    <w:p w14:paraId="187C45F8" w14:textId="77777777" w:rsidR="004C5912" w:rsidRDefault="004C5912" w:rsidP="004C5912">
      <w:pPr>
        <w:ind w:left="708"/>
      </w:pPr>
      <w:r>
        <w:t xml:space="preserve">    at </w:t>
      </w:r>
      <w:proofErr w:type="spellStart"/>
      <w:r>
        <w:t>handleCompiler</w:t>
      </w:r>
      <w:proofErr w:type="spellEnd"/>
      <w:r>
        <w:t xml:space="preserve"> (D:\src\NAM\GENREM\Bugfix\OCGUPSTR-1324 </w:t>
      </w:r>
      <w:proofErr w:type="spellStart"/>
      <w:r>
        <w:t>Dependabot</w:t>
      </w:r>
      <w:proofErr w:type="spellEnd"/>
      <w:r>
        <w:t xml:space="preserve"> alerts\GenServer\</w:t>
      </w:r>
      <w:proofErr w:type="spellStart"/>
      <w:r>
        <w:t>node_modules</w:t>
      </w:r>
      <w:proofErr w:type="spellEnd"/>
      <w:r>
        <w:t>\webpack-stream\index.js:225:7)</w:t>
      </w:r>
    </w:p>
    <w:p w14:paraId="7295045F" w14:textId="77777777" w:rsidR="004C5912" w:rsidRDefault="004C5912" w:rsidP="004C5912">
      <w:pPr>
        <w:ind w:left="708"/>
      </w:pPr>
      <w:r>
        <w:t xml:space="preserve">    at Stream.&lt;anonymous&gt; (D:\src\NAM\GENREM\Bugfix\OCGUPSTR-1324 </w:t>
      </w:r>
      <w:proofErr w:type="spellStart"/>
      <w:r>
        <w:t>Dependabot</w:t>
      </w:r>
      <w:proofErr w:type="spellEnd"/>
      <w:r>
        <w:t xml:space="preserve"> alerts\GenServer\</w:t>
      </w:r>
      <w:proofErr w:type="spellStart"/>
      <w:r>
        <w:t>node_modules</w:t>
      </w:r>
      <w:proofErr w:type="spellEnd"/>
      <w:r>
        <w:t>\webpack-stream\index.js:237:7)</w:t>
      </w:r>
    </w:p>
    <w:p w14:paraId="59D5A313" w14:textId="77777777" w:rsidR="004C5912" w:rsidRDefault="004C5912" w:rsidP="004C5912">
      <w:pPr>
        <w:ind w:left="708"/>
      </w:pPr>
      <w:r>
        <w:t xml:space="preserve">    at _end (D:\src\NAM\GENREM\Bugfix\OCGUPSTR-1324 </w:t>
      </w:r>
      <w:proofErr w:type="spellStart"/>
      <w:r>
        <w:t>Dependabot</w:t>
      </w:r>
      <w:proofErr w:type="spellEnd"/>
      <w:r>
        <w:t xml:space="preserve"> alerts\GenServer\</w:t>
      </w:r>
      <w:proofErr w:type="spellStart"/>
      <w:r>
        <w:t>node_modules</w:t>
      </w:r>
      <w:proofErr w:type="spellEnd"/>
      <w:r>
        <w:t>\through\index.js:65:9)</w:t>
      </w:r>
    </w:p>
    <w:p w14:paraId="73DE05C3" w14:textId="77777777" w:rsidR="004C5912" w:rsidRDefault="004C5912" w:rsidP="004C5912">
      <w:pPr>
        <w:ind w:left="708"/>
      </w:pPr>
      <w:r>
        <w:t xml:space="preserve">    at </w:t>
      </w:r>
      <w:proofErr w:type="spellStart"/>
      <w:r>
        <w:t>Stream.stream.end</w:t>
      </w:r>
      <w:proofErr w:type="spellEnd"/>
      <w:r>
        <w:t xml:space="preserve"> (D:\src\NAM\GENREM\Bugfix\OCGUPSTR-1324 </w:t>
      </w:r>
      <w:proofErr w:type="spellStart"/>
      <w:r>
        <w:t>Dependabot</w:t>
      </w:r>
      <w:proofErr w:type="spellEnd"/>
      <w:r>
        <w:t xml:space="preserve"> alerts\GenServer\</w:t>
      </w:r>
      <w:proofErr w:type="spellStart"/>
      <w:r>
        <w:t>node_modules</w:t>
      </w:r>
      <w:proofErr w:type="spellEnd"/>
      <w:r>
        <w:t>\through\index.js:74:5)</w:t>
      </w:r>
    </w:p>
    <w:p w14:paraId="278FFF54" w14:textId="77777777" w:rsidR="004C5912" w:rsidRDefault="004C5912" w:rsidP="004C5912">
      <w:pPr>
        <w:ind w:left="708"/>
      </w:pPr>
      <w:r>
        <w:t xml:space="preserve">    at </w:t>
      </w:r>
      <w:proofErr w:type="spellStart"/>
      <w:r>
        <w:t>DestroyableTransform.onend</w:t>
      </w:r>
      <w:proofErr w:type="spellEnd"/>
      <w:r>
        <w:t xml:space="preserve"> (D:\src\NAM\GENREM\Bugfix\OCGUPSTR-1324 </w:t>
      </w:r>
      <w:proofErr w:type="spellStart"/>
      <w:r>
        <w:t>Dependabot</w:t>
      </w:r>
      <w:proofErr w:type="spellEnd"/>
      <w:r>
        <w:t xml:space="preserve"> alerts\GenServer\node_modules\readable-stream\lib\_stream_readable.js:577:10)</w:t>
      </w:r>
    </w:p>
    <w:p w14:paraId="5A430C29" w14:textId="77777777" w:rsidR="004C5912" w:rsidRDefault="004C5912" w:rsidP="004C5912">
      <w:pPr>
        <w:ind w:left="708"/>
      </w:pPr>
      <w:r>
        <w:t xml:space="preserve">    at </w:t>
      </w:r>
      <w:proofErr w:type="spellStart"/>
      <w:r>
        <w:t>Object.onceWrapper</w:t>
      </w:r>
      <w:proofErr w:type="spellEnd"/>
      <w:r>
        <w:t xml:space="preserve"> (events.js:312:28)</w:t>
      </w:r>
    </w:p>
    <w:p w14:paraId="59366825" w14:textId="77777777" w:rsidR="004C5912" w:rsidRDefault="004C5912" w:rsidP="004C5912">
      <w:pPr>
        <w:ind w:left="708"/>
      </w:pPr>
      <w:r>
        <w:t xml:space="preserve">    at </w:t>
      </w:r>
      <w:proofErr w:type="spellStart"/>
      <w:r>
        <w:t>DestroyableTransform.emit</w:t>
      </w:r>
      <w:proofErr w:type="spellEnd"/>
      <w:r>
        <w:t xml:space="preserve"> (events.js:228:7)</w:t>
      </w:r>
    </w:p>
    <w:p w14:paraId="174638D2" w14:textId="77777777" w:rsidR="004C5912" w:rsidRDefault="004C5912" w:rsidP="004C5912">
      <w:pPr>
        <w:ind w:left="708"/>
      </w:pPr>
      <w:r>
        <w:t xml:space="preserve">    at </w:t>
      </w:r>
      <w:proofErr w:type="spellStart"/>
      <w:r>
        <w:t>DestroyableTransform.EventEmitter.emit</w:t>
      </w:r>
      <w:proofErr w:type="spellEnd"/>
      <w:r>
        <w:t xml:space="preserve"> (domain.js:498:23)</w:t>
      </w:r>
    </w:p>
    <w:p w14:paraId="7BFEA0E9" w14:textId="77777777" w:rsidR="004C5912" w:rsidRDefault="004C5912" w:rsidP="004C5912">
      <w:pPr>
        <w:ind w:left="708"/>
      </w:pPr>
      <w:r>
        <w:t xml:space="preserve">    at </w:t>
      </w:r>
      <w:proofErr w:type="spellStart"/>
      <w:r>
        <w:t>endReadableNT</w:t>
      </w:r>
      <w:proofErr w:type="spellEnd"/>
      <w:r>
        <w:t xml:space="preserve"> (D:\src\NAM\GENREM\Bugfix\OCGUPSTR-1324 </w:t>
      </w:r>
      <w:proofErr w:type="spellStart"/>
      <w:r>
        <w:t>Dependabot</w:t>
      </w:r>
      <w:proofErr w:type="spellEnd"/>
      <w:r>
        <w:t xml:space="preserve"> alerts\GenServer\node_modules\readable-stream\lib\_stream_readable.js:1010:12)</w:t>
      </w:r>
    </w:p>
    <w:p w14:paraId="726FF591" w14:textId="77777777" w:rsidR="004C5912" w:rsidRDefault="004C5912" w:rsidP="004C5912">
      <w:pPr>
        <w:ind w:left="708"/>
      </w:pPr>
      <w:r>
        <w:t>[15:46:04] '</w:t>
      </w:r>
      <w:proofErr w:type="spellStart"/>
      <w:r>
        <w:t>Dev_Rebuild</w:t>
      </w:r>
      <w:proofErr w:type="spellEnd"/>
      <w:r>
        <w:t xml:space="preserve">' errored after 180 </w:t>
      </w:r>
      <w:proofErr w:type="spellStart"/>
      <w:r>
        <w:t>ms</w:t>
      </w:r>
      <w:proofErr w:type="spellEnd"/>
    </w:p>
    <w:p w14:paraId="4C2C9D4F" w14:textId="77777777" w:rsidR="004C5912" w:rsidRDefault="004C5912" w:rsidP="004C5912">
      <w:pPr>
        <w:ind w:left="708"/>
      </w:pPr>
      <w:r>
        <w:t xml:space="preserve">The terminal process "C:\WINDOWS\System32\WindowsPowerShell\v1.0\powershell.exe -Command gulp </w:t>
      </w:r>
      <w:proofErr w:type="spellStart"/>
      <w:r>
        <w:t>Dev_Rebuild</w:t>
      </w:r>
      <w:proofErr w:type="spellEnd"/>
      <w:r>
        <w:t>" terminated with exit code: 1.</w:t>
      </w:r>
    </w:p>
    <w:p w14:paraId="669BAD3F" w14:textId="77777777" w:rsidR="004C5912" w:rsidRDefault="004C5912" w:rsidP="004C5912">
      <w:pPr>
        <w:ind w:left="708"/>
      </w:pPr>
    </w:p>
    <w:p w14:paraId="0809EEA0" w14:textId="6230D288" w:rsidR="004C5912" w:rsidRDefault="004C5912" w:rsidP="004C5912">
      <w:pPr>
        <w:ind w:left="708"/>
      </w:pPr>
      <w:r>
        <w:t>Terminal will be reused by tasks, press any key to close it.</w:t>
      </w:r>
    </w:p>
    <w:p w14:paraId="7E3EC7E0" w14:textId="4986DEE6" w:rsidR="004C5912" w:rsidRDefault="004C5912" w:rsidP="004C5912"/>
    <w:p w14:paraId="56220794" w14:textId="7289936D" w:rsidR="004C5912" w:rsidRDefault="004C5912" w:rsidP="004C5912"/>
    <w:p w14:paraId="68FBDC61" w14:textId="77777777" w:rsidR="00970E5A" w:rsidRDefault="00970E5A">
      <w:r>
        <w:br w:type="page"/>
      </w:r>
    </w:p>
    <w:p w14:paraId="22E9B48F" w14:textId="767B0857" w:rsidR="004C5912" w:rsidRDefault="004C5912" w:rsidP="004C5912">
      <w:r>
        <w:lastRenderedPageBreak/>
        <w:t xml:space="preserve">Run </w:t>
      </w:r>
      <w:proofErr w:type="spellStart"/>
      <w:r w:rsidRPr="004C5912">
        <w:t>npm</w:t>
      </w:r>
      <w:proofErr w:type="spellEnd"/>
      <w:r w:rsidRPr="004C5912">
        <w:t xml:space="preserve"> install --save-dev </w:t>
      </w:r>
      <w:hyperlink r:id="rId15" w:history="1">
        <w:r w:rsidRPr="0089418D">
          <w:rPr>
            <w:rStyle w:val="Hyperlink"/>
          </w:rPr>
          <w:t>webpack@5.11.0</w:t>
        </w:r>
      </w:hyperlink>
      <w:r>
        <w:t xml:space="preserve"> as well</w:t>
      </w:r>
    </w:p>
    <w:p w14:paraId="359CC94E" w14:textId="5AE39026" w:rsidR="004C5912" w:rsidRDefault="004C5912" w:rsidP="004C3465">
      <w:pPr>
        <w:ind w:left="708"/>
      </w:pPr>
    </w:p>
    <w:p w14:paraId="671DE156" w14:textId="5532F597" w:rsidR="004C5912" w:rsidRDefault="004C5912" w:rsidP="004C3465">
      <w:pPr>
        <w:ind w:left="708"/>
      </w:pPr>
    </w:p>
    <w:p w14:paraId="2E0B23A7" w14:textId="77777777" w:rsidR="00970E5A" w:rsidRDefault="00970E5A" w:rsidP="00970E5A">
      <w:pPr>
        <w:ind w:left="708"/>
      </w:pPr>
      <w:r>
        <w:t xml:space="preserve">&gt; Executing task in folder GenServer: gulp </w:t>
      </w:r>
      <w:proofErr w:type="spellStart"/>
      <w:r>
        <w:t>Dev_Rebuild</w:t>
      </w:r>
      <w:proofErr w:type="spellEnd"/>
      <w:r>
        <w:t xml:space="preserve"> &lt;</w:t>
      </w:r>
    </w:p>
    <w:p w14:paraId="7C63817A" w14:textId="77777777" w:rsidR="00970E5A" w:rsidRDefault="00970E5A" w:rsidP="00970E5A">
      <w:pPr>
        <w:ind w:left="708"/>
      </w:pPr>
    </w:p>
    <w:p w14:paraId="106B0DEC" w14:textId="77777777" w:rsidR="00970E5A" w:rsidRDefault="00970E5A" w:rsidP="00970E5A">
      <w:pPr>
        <w:ind w:left="708"/>
      </w:pPr>
      <w:r>
        <w:t xml:space="preserve">[15:49:47] Using </w:t>
      </w:r>
      <w:proofErr w:type="spellStart"/>
      <w:r>
        <w:t>gulpfile</w:t>
      </w:r>
      <w:proofErr w:type="spellEnd"/>
      <w:r>
        <w:t xml:space="preserve"> D:\src\NAM\GENREM\Bugfix\OCGUPSTR-1324 </w:t>
      </w:r>
      <w:proofErr w:type="spellStart"/>
      <w:r>
        <w:t>Dependabot</w:t>
      </w:r>
      <w:proofErr w:type="spellEnd"/>
      <w:r>
        <w:t xml:space="preserve"> alerts\GenServer\gulpfile.js</w:t>
      </w:r>
    </w:p>
    <w:p w14:paraId="7601E016" w14:textId="77777777" w:rsidR="00970E5A" w:rsidRDefault="00970E5A" w:rsidP="00970E5A">
      <w:pPr>
        <w:ind w:left="708"/>
      </w:pPr>
      <w:r>
        <w:t>[15:49:47] Starting '</w:t>
      </w:r>
      <w:proofErr w:type="spellStart"/>
      <w:r>
        <w:t>Dev_Rebuild</w:t>
      </w:r>
      <w:proofErr w:type="spellEnd"/>
      <w:r>
        <w:t>'...</w:t>
      </w:r>
    </w:p>
    <w:p w14:paraId="40FEA587" w14:textId="77777777" w:rsidR="00970E5A" w:rsidRDefault="00970E5A" w:rsidP="00970E5A">
      <w:pPr>
        <w:ind w:left="708"/>
      </w:pPr>
      <w:r>
        <w:t>[15:49:47] Starting '</w:t>
      </w:r>
      <w:proofErr w:type="spellStart"/>
      <w:r>
        <w:t>Dev_UpdateModules</w:t>
      </w:r>
      <w:proofErr w:type="spellEnd"/>
      <w:r>
        <w:t>'...</w:t>
      </w:r>
    </w:p>
    <w:p w14:paraId="0420F780" w14:textId="77777777" w:rsidR="00970E5A" w:rsidRDefault="00970E5A" w:rsidP="00970E5A">
      <w:pPr>
        <w:ind w:left="708"/>
      </w:pPr>
      <w:r>
        <w:t>[15:49:47] Starting '</w:t>
      </w:r>
      <w:proofErr w:type="spellStart"/>
      <w:r>
        <w:t>Dev_UpdateAssets</w:t>
      </w:r>
      <w:proofErr w:type="spellEnd"/>
      <w:r>
        <w:t>'...</w:t>
      </w:r>
    </w:p>
    <w:p w14:paraId="7FC3999A" w14:textId="77777777" w:rsidR="00970E5A" w:rsidRDefault="00970E5A" w:rsidP="00970E5A">
      <w:pPr>
        <w:ind w:left="708"/>
      </w:pPr>
      <w:r>
        <w:t>[15:49:47] Starting '</w:t>
      </w:r>
      <w:proofErr w:type="spellStart"/>
      <w:r>
        <w:t>Dev_CompileServer</w:t>
      </w:r>
      <w:proofErr w:type="spellEnd"/>
      <w:r>
        <w:t>'...</w:t>
      </w:r>
    </w:p>
    <w:p w14:paraId="0DE89A51" w14:textId="77777777" w:rsidR="00970E5A" w:rsidRDefault="00970E5A" w:rsidP="00970E5A">
      <w:pPr>
        <w:ind w:left="708"/>
      </w:pPr>
      <w:r>
        <w:t>[15:49:47] Starting '</w:t>
      </w:r>
      <w:proofErr w:type="spellStart"/>
      <w:r>
        <w:t>Dev_CompileClient</w:t>
      </w:r>
      <w:proofErr w:type="spellEnd"/>
      <w:r>
        <w:t>'...</w:t>
      </w:r>
    </w:p>
    <w:p w14:paraId="2F74C229" w14:textId="77777777" w:rsidR="00970E5A" w:rsidRDefault="00970E5A" w:rsidP="00970E5A">
      <w:pPr>
        <w:ind w:left="708"/>
      </w:pPr>
      <w:r>
        <w:t xml:space="preserve">(node:10324) [DEP_WEBPACK_EXTERNALS_FUNCTION_PARAMETERS] </w:t>
      </w:r>
      <w:proofErr w:type="spellStart"/>
      <w:r>
        <w:t>DeprecationWarning</w:t>
      </w:r>
      <w:proofErr w:type="spellEnd"/>
      <w:r>
        <w:t xml:space="preserve">: The externals-function should be defined like ({context, request}, </w:t>
      </w:r>
      <w:proofErr w:type="spellStart"/>
      <w:r>
        <w:t>cb</w:t>
      </w:r>
      <w:proofErr w:type="spellEnd"/>
      <w:r>
        <w:t>) =&gt; { ... }</w:t>
      </w:r>
    </w:p>
    <w:p w14:paraId="2D49633B" w14:textId="77777777" w:rsidR="00970E5A" w:rsidRDefault="00970E5A" w:rsidP="00970E5A">
      <w:pPr>
        <w:ind w:left="708"/>
      </w:pPr>
      <w:r>
        <w:t>[15:49:48] Finished '</w:t>
      </w:r>
      <w:proofErr w:type="spellStart"/>
      <w:r>
        <w:t>Dev_UpdateAssets</w:t>
      </w:r>
      <w:proofErr w:type="spellEnd"/>
      <w:r>
        <w:t xml:space="preserve">' after 573 </w:t>
      </w:r>
      <w:proofErr w:type="spellStart"/>
      <w:r>
        <w:t>ms</w:t>
      </w:r>
      <w:proofErr w:type="spellEnd"/>
    </w:p>
    <w:p w14:paraId="73709B15" w14:textId="77777777" w:rsidR="00970E5A" w:rsidRDefault="00970E5A" w:rsidP="00970E5A">
      <w:pPr>
        <w:ind w:left="708"/>
      </w:pPr>
      <w:r>
        <w:t xml:space="preserve">(node:10324) [DEP_WEBPACK_MODULE_ERRORS] </w:t>
      </w:r>
      <w:proofErr w:type="spellStart"/>
      <w:r>
        <w:t>DeprecationWarning</w:t>
      </w:r>
      <w:proofErr w:type="spellEnd"/>
      <w:r>
        <w:t xml:space="preserve">: </w:t>
      </w:r>
      <w:proofErr w:type="spellStart"/>
      <w:r>
        <w:t>Module.errors</w:t>
      </w:r>
      <w:proofErr w:type="spellEnd"/>
      <w:r>
        <w:t xml:space="preserve"> was removed (use </w:t>
      </w:r>
      <w:proofErr w:type="spellStart"/>
      <w:r>
        <w:t>getErrors</w:t>
      </w:r>
      <w:proofErr w:type="spellEnd"/>
      <w:r>
        <w:t xml:space="preserve"> instead)</w:t>
      </w:r>
    </w:p>
    <w:p w14:paraId="41FA6DDD" w14:textId="77777777" w:rsidR="00970E5A" w:rsidRDefault="00970E5A" w:rsidP="00970E5A">
      <w:pPr>
        <w:ind w:left="708"/>
      </w:pPr>
      <w:r>
        <w:t>[15:49:56] asset main.js 222 KiB [emitted] (name: main)</w:t>
      </w:r>
    </w:p>
    <w:p w14:paraId="3F558D3A" w14:textId="77777777" w:rsidR="00970E5A" w:rsidRDefault="00970E5A" w:rsidP="00970E5A">
      <w:pPr>
        <w:ind w:left="708"/>
      </w:pPr>
    </w:p>
    <w:p w14:paraId="5017D105" w14:textId="77777777" w:rsidR="00970E5A" w:rsidRDefault="00970E5A" w:rsidP="00970E5A">
      <w:pPr>
        <w:ind w:left="708"/>
      </w:pPr>
      <w:r>
        <w:t>webpack 5.11.0 compiled successfully</w:t>
      </w:r>
    </w:p>
    <w:p w14:paraId="3CBA9CAF" w14:textId="77777777" w:rsidR="00970E5A" w:rsidRDefault="00970E5A" w:rsidP="00970E5A">
      <w:pPr>
        <w:ind w:left="708"/>
      </w:pPr>
      <w:r>
        <w:t>[15:49:56] Finished '</w:t>
      </w:r>
      <w:proofErr w:type="spellStart"/>
      <w:r>
        <w:t>Dev_CompileServer</w:t>
      </w:r>
      <w:proofErr w:type="spellEnd"/>
      <w:r>
        <w:t>' after 8.69 s</w:t>
      </w:r>
    </w:p>
    <w:p w14:paraId="5E19C6AE" w14:textId="77777777" w:rsidR="00970E5A" w:rsidRDefault="00970E5A" w:rsidP="00970E5A">
      <w:pPr>
        <w:ind w:left="708"/>
      </w:pPr>
      <w:r>
        <w:t xml:space="preserve">[15:50:00] asset vendor.js 10.1 MiB [emitted] [big] (id hint: vendors)stall </w:t>
      </w:r>
      <w:proofErr w:type="spellStart"/>
      <w:r>
        <w:t>loadIdealTree</w:t>
      </w:r>
      <w:proofErr w:type="spellEnd"/>
    </w:p>
    <w:p w14:paraId="1DE7EAA3" w14:textId="77777777" w:rsidR="00970E5A" w:rsidRDefault="00970E5A" w:rsidP="00970E5A">
      <w:pPr>
        <w:ind w:left="708"/>
      </w:pPr>
      <w:r>
        <w:t>asset main.js 419 KiB [emitted] [big] (name: main)</w:t>
      </w:r>
    </w:p>
    <w:p w14:paraId="6521387E" w14:textId="77777777" w:rsidR="00970E5A" w:rsidRDefault="00970E5A" w:rsidP="00970E5A">
      <w:pPr>
        <w:ind w:left="708"/>
      </w:pPr>
      <w:proofErr w:type="spellStart"/>
      <w:r>
        <w:t>Entrypoint</w:t>
      </w:r>
      <w:proofErr w:type="spellEnd"/>
      <w:r>
        <w:t xml:space="preserve"> main [big] 10.5 MiB = vendor.js 10.1 MiB main.js 419 KiB</w:t>
      </w:r>
    </w:p>
    <w:p w14:paraId="46812C57" w14:textId="77777777" w:rsidR="00970E5A" w:rsidRDefault="00970E5A" w:rsidP="00970E5A">
      <w:pPr>
        <w:ind w:left="708"/>
      </w:pPr>
    </w:p>
    <w:p w14:paraId="648ED507" w14:textId="77777777" w:rsidR="00970E5A" w:rsidRDefault="00970E5A" w:rsidP="00970E5A">
      <w:pPr>
        <w:ind w:left="708"/>
      </w:pPr>
      <w:r>
        <w:t>webpack 5.11.0 compiled successfully</w:t>
      </w:r>
    </w:p>
    <w:p w14:paraId="568F5C10" w14:textId="77777777" w:rsidR="00970E5A" w:rsidRDefault="00970E5A" w:rsidP="00970E5A">
      <w:pPr>
        <w:ind w:left="708"/>
      </w:pPr>
      <w:r>
        <w:t>[15:50:00] Finished '</w:t>
      </w:r>
      <w:proofErr w:type="spellStart"/>
      <w:r>
        <w:t>Dev_CompileClient</w:t>
      </w:r>
      <w:proofErr w:type="spellEnd"/>
      <w:r>
        <w:t>' after 13 s</w:t>
      </w:r>
    </w:p>
    <w:p w14:paraId="54CBA894" w14:textId="77777777" w:rsidR="00970E5A" w:rsidRDefault="00970E5A" w:rsidP="00970E5A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240F1CA5" w14:textId="77777777" w:rsidR="00970E5A" w:rsidRDefault="00970E5A" w:rsidP="00970E5A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72CAA87A" w14:textId="77777777" w:rsidR="00970E5A" w:rsidRDefault="00970E5A" w:rsidP="00970E5A">
      <w:pPr>
        <w:ind w:left="708"/>
      </w:pPr>
    </w:p>
    <w:p w14:paraId="63AE358C" w14:textId="77777777" w:rsidR="00970E5A" w:rsidRDefault="00970E5A" w:rsidP="00970E5A">
      <w:pPr>
        <w:ind w:left="708"/>
      </w:pPr>
      <w:r>
        <w:t>audited 802 packages in 2.317s</w:t>
      </w:r>
    </w:p>
    <w:p w14:paraId="2D4924FC" w14:textId="77777777" w:rsidR="00970E5A" w:rsidRDefault="00970E5A" w:rsidP="00970E5A">
      <w:pPr>
        <w:ind w:left="708"/>
      </w:pPr>
      <w:r>
        <w:t>found 4 low severity vulnerabilities</w:t>
      </w:r>
    </w:p>
    <w:p w14:paraId="6A1CAB51" w14:textId="77777777" w:rsidR="00970E5A" w:rsidRDefault="00970E5A" w:rsidP="00970E5A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14:paraId="68E51F1C" w14:textId="77777777" w:rsidR="00970E5A" w:rsidRDefault="00970E5A" w:rsidP="00970E5A">
      <w:pPr>
        <w:ind w:left="708"/>
      </w:pPr>
      <w:r>
        <w:t>[15:50:02] Finished '</w:t>
      </w:r>
      <w:proofErr w:type="spellStart"/>
      <w:r>
        <w:t>Dev_UpdateModules</w:t>
      </w:r>
      <w:proofErr w:type="spellEnd"/>
      <w:r>
        <w:t>' after 15 s</w:t>
      </w:r>
    </w:p>
    <w:p w14:paraId="38E76976" w14:textId="77777777" w:rsidR="00970E5A" w:rsidRDefault="00970E5A" w:rsidP="00970E5A">
      <w:pPr>
        <w:ind w:left="708"/>
      </w:pPr>
      <w:r>
        <w:t>[15:50:02] Finished '</w:t>
      </w:r>
      <w:proofErr w:type="spellStart"/>
      <w:r>
        <w:t>Dev_Rebuild</w:t>
      </w:r>
      <w:proofErr w:type="spellEnd"/>
      <w:r>
        <w:t>' after 15 s</w:t>
      </w:r>
    </w:p>
    <w:p w14:paraId="20C5AA1D" w14:textId="77777777" w:rsidR="00970E5A" w:rsidRDefault="00970E5A" w:rsidP="00970E5A">
      <w:pPr>
        <w:ind w:left="708"/>
      </w:pPr>
    </w:p>
    <w:p w14:paraId="1F047C99" w14:textId="5A1BD0A2" w:rsidR="00970E5A" w:rsidRDefault="00970E5A" w:rsidP="00970E5A">
      <w:pPr>
        <w:ind w:left="708"/>
      </w:pPr>
      <w:r>
        <w:t>Terminal will be reused by tasks, press any key to close it.</w:t>
      </w:r>
    </w:p>
    <w:p w14:paraId="2D71421E" w14:textId="6D023D3B" w:rsidR="004C5912" w:rsidRDefault="004C5912" w:rsidP="004C3465">
      <w:pPr>
        <w:ind w:left="708"/>
      </w:pPr>
    </w:p>
    <w:p w14:paraId="09F401D7" w14:textId="73B239D0" w:rsidR="004C5912" w:rsidRDefault="00970E5A" w:rsidP="00970E5A">
      <w:proofErr w:type="spellStart"/>
      <w:r>
        <w:t>npm</w:t>
      </w:r>
      <w:proofErr w:type="spellEnd"/>
      <w:r>
        <w:t xml:space="preserve"> update </w:t>
      </w:r>
      <w:proofErr w:type="spellStart"/>
      <w:r>
        <w:t>minimist</w:t>
      </w:r>
      <w:proofErr w:type="spellEnd"/>
      <w:r>
        <w:t xml:space="preserve"> --depth 5</w:t>
      </w:r>
    </w:p>
    <w:p w14:paraId="1760E15E" w14:textId="77777777" w:rsidR="00970E5A" w:rsidRDefault="00970E5A" w:rsidP="00970E5A"/>
    <w:p w14:paraId="02080E5E" w14:textId="77777777" w:rsidR="00970E5A" w:rsidRDefault="00970E5A" w:rsidP="00970E5A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 </w:t>
      </w:r>
      <w:proofErr w:type="spellStart"/>
      <w:r>
        <w:t>npm</w:t>
      </w:r>
      <w:proofErr w:type="spellEnd"/>
      <w:r>
        <w:t xml:space="preserve"> update </w:t>
      </w:r>
      <w:proofErr w:type="spellStart"/>
      <w:r>
        <w:t>minimist</w:t>
      </w:r>
      <w:proofErr w:type="spellEnd"/>
      <w:r>
        <w:t xml:space="preserve"> --depth 5</w:t>
      </w:r>
    </w:p>
    <w:p w14:paraId="0A1BE758" w14:textId="77777777" w:rsidR="00970E5A" w:rsidRDefault="00970E5A" w:rsidP="00970E5A">
      <w:pPr>
        <w:ind w:left="708"/>
      </w:pPr>
      <w:proofErr w:type="spellStart"/>
      <w:r>
        <w:t>npm</w:t>
      </w:r>
      <w:proofErr w:type="spellEnd"/>
      <w:r>
        <w:t xml:space="preserve"> WARN react-dom@16.14.0 requires a peer of react@^16.14.0 but none is installed. You must install peer dependencies yourself.</w:t>
      </w:r>
    </w:p>
    <w:p w14:paraId="6B86E17A" w14:textId="77777777" w:rsidR="00970E5A" w:rsidRDefault="00970E5A" w:rsidP="00970E5A">
      <w:pPr>
        <w:ind w:left="708"/>
      </w:pPr>
      <w:proofErr w:type="spellStart"/>
      <w:r>
        <w:t>npm</w:t>
      </w:r>
      <w:proofErr w:type="spellEnd"/>
      <w:r>
        <w:t xml:space="preserve"> WARN terser-webpack-plugin@1.4.5 requires a peer of webpack@^4.0.0 but none is installed. You must install peer dependencies yourself.</w:t>
      </w:r>
    </w:p>
    <w:p w14:paraId="3084F33B" w14:textId="77777777" w:rsidR="00970E5A" w:rsidRDefault="00970E5A" w:rsidP="00970E5A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7773FAF8" w14:textId="77777777" w:rsidR="00970E5A" w:rsidRDefault="00970E5A" w:rsidP="00970E5A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376FE272" w14:textId="77777777" w:rsidR="00970E5A" w:rsidRDefault="00970E5A" w:rsidP="00970E5A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fsevents@2.1.3 (</w:t>
      </w:r>
      <w:proofErr w:type="spellStart"/>
      <w:r>
        <w:t>node_modules</w:t>
      </w:r>
      <w:proofErr w:type="spellEnd"/>
      <w:r>
        <w:t>\</w:t>
      </w:r>
      <w:proofErr w:type="spellStart"/>
      <w:r>
        <w:t>watchpack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5A4F0E0C" w14:textId="77777777" w:rsidR="00970E5A" w:rsidRDefault="00970E5A" w:rsidP="00970E5A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fsevents@2.1.3: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25DACC03" w14:textId="77777777" w:rsidR="00970E5A" w:rsidRDefault="00970E5A" w:rsidP="00970E5A">
      <w:pPr>
        <w:ind w:left="708"/>
      </w:pPr>
    </w:p>
    <w:p w14:paraId="55D146E9" w14:textId="77777777" w:rsidR="00970E5A" w:rsidRDefault="00970E5A" w:rsidP="00970E5A">
      <w:pPr>
        <w:ind w:left="708"/>
      </w:pPr>
      <w:r>
        <w:t>+ minimist@1.2.5</w:t>
      </w:r>
    </w:p>
    <w:p w14:paraId="636BE760" w14:textId="74174D1E" w:rsidR="00970E5A" w:rsidRDefault="00970E5A" w:rsidP="00970E5A">
      <w:pPr>
        <w:ind w:left="708"/>
      </w:pPr>
      <w:r>
        <w:t>updated 1 package and audited 802 packages in 2.498s</w:t>
      </w:r>
    </w:p>
    <w:p w14:paraId="3CF67B06" w14:textId="56DA6A39" w:rsidR="00F87344" w:rsidRDefault="00F87344" w:rsidP="00F87344"/>
    <w:p w14:paraId="1429ECC5" w14:textId="276CEFCD" w:rsidR="00F87344" w:rsidRDefault="00F87344">
      <w:r>
        <w:br w:type="page"/>
      </w:r>
    </w:p>
    <w:p w14:paraId="193841B9" w14:textId="63041D04" w:rsidR="00F87344" w:rsidRDefault="00EB13CD" w:rsidP="00F87344">
      <w:r>
        <w:lastRenderedPageBreak/>
        <w:t xml:space="preserve">gulp </w:t>
      </w:r>
      <w:proofErr w:type="spellStart"/>
      <w:r>
        <w:t>Dev_Rebuild</w:t>
      </w:r>
      <w:proofErr w:type="spellEnd"/>
    </w:p>
    <w:p w14:paraId="3B29A08F" w14:textId="47017071" w:rsidR="00F87344" w:rsidRDefault="00F87344" w:rsidP="00F87344"/>
    <w:p w14:paraId="55C7111C" w14:textId="77777777" w:rsidR="00F87344" w:rsidRDefault="00F87344" w:rsidP="00F87344">
      <w:pPr>
        <w:ind w:left="708"/>
      </w:pPr>
      <w:r>
        <w:t xml:space="preserve">&gt; Executing task in folder GenServer: gulp </w:t>
      </w:r>
      <w:proofErr w:type="spellStart"/>
      <w:r>
        <w:t>Dev_Rebuild</w:t>
      </w:r>
      <w:proofErr w:type="spellEnd"/>
      <w:r>
        <w:t xml:space="preserve"> &lt;</w:t>
      </w:r>
    </w:p>
    <w:p w14:paraId="50E84D77" w14:textId="77777777" w:rsidR="00F87344" w:rsidRDefault="00F87344" w:rsidP="00F87344">
      <w:pPr>
        <w:ind w:left="708"/>
      </w:pPr>
    </w:p>
    <w:p w14:paraId="7AF0B674" w14:textId="77777777" w:rsidR="00F87344" w:rsidRDefault="00F87344" w:rsidP="00F87344">
      <w:pPr>
        <w:ind w:left="708"/>
      </w:pPr>
      <w:r>
        <w:t xml:space="preserve">[16:01:38] Using </w:t>
      </w:r>
      <w:proofErr w:type="spellStart"/>
      <w:r>
        <w:t>gulpfile</w:t>
      </w:r>
      <w:proofErr w:type="spellEnd"/>
      <w:r>
        <w:t xml:space="preserve"> D:\src\NAM\GENREM\Bugfix\OCGUPSTR-1324 </w:t>
      </w:r>
      <w:proofErr w:type="spellStart"/>
      <w:r>
        <w:t>Dependabot</w:t>
      </w:r>
      <w:proofErr w:type="spellEnd"/>
      <w:r>
        <w:t xml:space="preserve"> alerts\GenServer\gulpfile.js</w:t>
      </w:r>
    </w:p>
    <w:p w14:paraId="7F947360" w14:textId="77777777" w:rsidR="00F87344" w:rsidRDefault="00F87344" w:rsidP="00F87344">
      <w:pPr>
        <w:ind w:left="708"/>
      </w:pPr>
      <w:r>
        <w:t>[16:01:38] Starting '</w:t>
      </w:r>
      <w:proofErr w:type="spellStart"/>
      <w:r>
        <w:t>Dev_Rebuild</w:t>
      </w:r>
      <w:proofErr w:type="spellEnd"/>
      <w:r>
        <w:t>'...</w:t>
      </w:r>
    </w:p>
    <w:p w14:paraId="7D1B3829" w14:textId="77777777" w:rsidR="00F87344" w:rsidRDefault="00F87344" w:rsidP="00F87344">
      <w:pPr>
        <w:ind w:left="708"/>
      </w:pPr>
      <w:r>
        <w:t>[16:01:38] Starting '</w:t>
      </w:r>
      <w:proofErr w:type="spellStart"/>
      <w:r>
        <w:t>Dev_UpdateModules</w:t>
      </w:r>
      <w:proofErr w:type="spellEnd"/>
      <w:r>
        <w:t>'...</w:t>
      </w:r>
    </w:p>
    <w:p w14:paraId="18467AB4" w14:textId="77777777" w:rsidR="00F87344" w:rsidRDefault="00F87344" w:rsidP="00F87344">
      <w:pPr>
        <w:ind w:left="708"/>
      </w:pPr>
      <w:r>
        <w:t>[16:01:38] Starting '</w:t>
      </w:r>
      <w:proofErr w:type="spellStart"/>
      <w:r>
        <w:t>Dev_UpdateAssets</w:t>
      </w:r>
      <w:proofErr w:type="spellEnd"/>
      <w:r>
        <w:t>'...</w:t>
      </w:r>
    </w:p>
    <w:p w14:paraId="62DDFDF7" w14:textId="77777777" w:rsidR="00F87344" w:rsidRDefault="00F87344" w:rsidP="00F87344">
      <w:pPr>
        <w:ind w:left="708"/>
      </w:pPr>
      <w:r>
        <w:t>[16:01:38] Starting '</w:t>
      </w:r>
      <w:proofErr w:type="spellStart"/>
      <w:r>
        <w:t>Dev_CompileServer</w:t>
      </w:r>
      <w:proofErr w:type="spellEnd"/>
      <w:r>
        <w:t>'...</w:t>
      </w:r>
    </w:p>
    <w:p w14:paraId="7964DDDE" w14:textId="77777777" w:rsidR="00F87344" w:rsidRDefault="00F87344" w:rsidP="00F87344">
      <w:pPr>
        <w:ind w:left="708"/>
      </w:pPr>
      <w:r>
        <w:t>[16:01:38] Starting '</w:t>
      </w:r>
      <w:proofErr w:type="spellStart"/>
      <w:r>
        <w:t>Dev_CompileClient</w:t>
      </w:r>
      <w:proofErr w:type="spellEnd"/>
      <w:r>
        <w:t>'...</w:t>
      </w:r>
    </w:p>
    <w:p w14:paraId="2DA0987E" w14:textId="77777777" w:rsidR="00F87344" w:rsidRDefault="00F87344" w:rsidP="00F87344">
      <w:pPr>
        <w:ind w:left="708"/>
      </w:pPr>
      <w:r>
        <w:t>[16:01:38] Finished '</w:t>
      </w:r>
      <w:proofErr w:type="spellStart"/>
      <w:r>
        <w:t>Dev_UpdateModules</w:t>
      </w:r>
      <w:proofErr w:type="spellEnd"/>
      <w:r>
        <w:t xml:space="preserve">' after 48 </w:t>
      </w:r>
      <w:proofErr w:type="spellStart"/>
      <w:r>
        <w:t>ms</w:t>
      </w:r>
      <w:proofErr w:type="spellEnd"/>
    </w:p>
    <w:p w14:paraId="0506E395" w14:textId="77777777" w:rsidR="00F87344" w:rsidRDefault="00F87344" w:rsidP="00F87344">
      <w:pPr>
        <w:ind w:left="708"/>
      </w:pPr>
      <w:r>
        <w:t xml:space="preserve">(node:10684) [DEP_WEBPACK_EXTERNALS_FUNCTION_PARAMETERS] </w:t>
      </w:r>
      <w:proofErr w:type="spellStart"/>
      <w:r>
        <w:t>DeprecationWarning</w:t>
      </w:r>
      <w:proofErr w:type="spellEnd"/>
      <w:r>
        <w:t xml:space="preserve">: The externals-function should be defined like ({context, request}, </w:t>
      </w:r>
      <w:proofErr w:type="spellStart"/>
      <w:r>
        <w:t>cb</w:t>
      </w:r>
      <w:proofErr w:type="spellEnd"/>
      <w:r>
        <w:t>) =&gt; { ... }</w:t>
      </w:r>
    </w:p>
    <w:p w14:paraId="74557B61" w14:textId="77777777" w:rsidR="00F87344" w:rsidRDefault="00F87344" w:rsidP="00F87344">
      <w:pPr>
        <w:ind w:left="708"/>
      </w:pPr>
      <w:r>
        <w:t>[16:01:38] Finished '</w:t>
      </w:r>
      <w:proofErr w:type="spellStart"/>
      <w:r>
        <w:t>Dev_UpdateAssets</w:t>
      </w:r>
      <w:proofErr w:type="spellEnd"/>
      <w:r>
        <w:t xml:space="preserve">' after 570 </w:t>
      </w:r>
      <w:proofErr w:type="spellStart"/>
      <w:r>
        <w:t>ms</w:t>
      </w:r>
      <w:proofErr w:type="spellEnd"/>
    </w:p>
    <w:p w14:paraId="0E6B378B" w14:textId="77777777" w:rsidR="00F87344" w:rsidRDefault="00F87344" w:rsidP="00F87344">
      <w:pPr>
        <w:ind w:left="708"/>
      </w:pPr>
      <w:r>
        <w:t xml:space="preserve">(node:10684) [DEP_WEBPACK_MODULE_ERRORS] </w:t>
      </w:r>
      <w:proofErr w:type="spellStart"/>
      <w:r>
        <w:t>DeprecationWarning</w:t>
      </w:r>
      <w:proofErr w:type="spellEnd"/>
      <w:r>
        <w:t xml:space="preserve">: </w:t>
      </w:r>
      <w:proofErr w:type="spellStart"/>
      <w:r>
        <w:t>Module.errors</w:t>
      </w:r>
      <w:proofErr w:type="spellEnd"/>
      <w:r>
        <w:t xml:space="preserve"> was removed (use </w:t>
      </w:r>
      <w:proofErr w:type="spellStart"/>
      <w:r>
        <w:t>getErrors</w:t>
      </w:r>
      <w:proofErr w:type="spellEnd"/>
      <w:r>
        <w:t xml:space="preserve"> instead)</w:t>
      </w:r>
    </w:p>
    <w:p w14:paraId="423E9A5A" w14:textId="77777777" w:rsidR="00F87344" w:rsidRDefault="00F87344" w:rsidP="00F87344">
      <w:pPr>
        <w:ind w:left="708"/>
      </w:pPr>
      <w:r>
        <w:t>[16:01:46] asset main.js 222 KiB [emitted] (name: main)</w:t>
      </w:r>
    </w:p>
    <w:p w14:paraId="76B433C7" w14:textId="77777777" w:rsidR="00F87344" w:rsidRDefault="00F87344" w:rsidP="00F87344">
      <w:pPr>
        <w:ind w:left="708"/>
      </w:pPr>
    </w:p>
    <w:p w14:paraId="7A334543" w14:textId="77777777" w:rsidR="00F87344" w:rsidRDefault="00F87344" w:rsidP="00F87344">
      <w:pPr>
        <w:ind w:left="708"/>
      </w:pPr>
      <w:r>
        <w:t>webpack 5.11.0 compiled successfully</w:t>
      </w:r>
    </w:p>
    <w:p w14:paraId="1BF511CE" w14:textId="77777777" w:rsidR="00F87344" w:rsidRDefault="00F87344" w:rsidP="00F87344">
      <w:pPr>
        <w:ind w:left="708"/>
      </w:pPr>
      <w:r>
        <w:t>[16:01:46] Finished '</w:t>
      </w:r>
      <w:proofErr w:type="spellStart"/>
      <w:r>
        <w:t>Dev_CompileServer</w:t>
      </w:r>
      <w:proofErr w:type="spellEnd"/>
      <w:r>
        <w:t>' after 8.6 s</w:t>
      </w:r>
    </w:p>
    <w:p w14:paraId="23B8C60F" w14:textId="77777777" w:rsidR="00F87344" w:rsidRDefault="00F87344" w:rsidP="00F87344">
      <w:pPr>
        <w:ind w:left="708"/>
      </w:pPr>
      <w:r>
        <w:t>[16:01:50] asset vendor.js 10.1 MiB [emitted] [big] (id hint: vendors)</w:t>
      </w:r>
    </w:p>
    <w:p w14:paraId="0292E619" w14:textId="77777777" w:rsidR="00F87344" w:rsidRDefault="00F87344" w:rsidP="00F87344">
      <w:pPr>
        <w:ind w:left="708"/>
      </w:pPr>
      <w:r>
        <w:t>asset main.js 419 KiB [emitted] [big] (name: main)</w:t>
      </w:r>
    </w:p>
    <w:p w14:paraId="58920CD8" w14:textId="77777777" w:rsidR="00F87344" w:rsidRDefault="00F87344" w:rsidP="00F87344">
      <w:pPr>
        <w:ind w:left="708"/>
      </w:pPr>
      <w:proofErr w:type="spellStart"/>
      <w:r>
        <w:t>Entrypoint</w:t>
      </w:r>
      <w:proofErr w:type="spellEnd"/>
      <w:r>
        <w:t xml:space="preserve"> main [big] 10.5 MiB = vendor.js 10.1 MiB main.js 419 KiB</w:t>
      </w:r>
    </w:p>
    <w:p w14:paraId="7603AA69" w14:textId="77777777" w:rsidR="00F87344" w:rsidRDefault="00F87344" w:rsidP="00F87344">
      <w:pPr>
        <w:ind w:left="708"/>
      </w:pPr>
    </w:p>
    <w:p w14:paraId="05AD7D3A" w14:textId="77777777" w:rsidR="00F87344" w:rsidRDefault="00F87344" w:rsidP="00F87344">
      <w:pPr>
        <w:ind w:left="708"/>
      </w:pPr>
      <w:r>
        <w:t>webpack 5.11.0 compiled successfully</w:t>
      </w:r>
    </w:p>
    <w:p w14:paraId="6BA9CFF1" w14:textId="77777777" w:rsidR="00F87344" w:rsidRDefault="00F87344" w:rsidP="00F87344">
      <w:pPr>
        <w:ind w:left="708"/>
      </w:pPr>
      <w:r>
        <w:t>[16:01:50] Finished '</w:t>
      </w:r>
      <w:proofErr w:type="spellStart"/>
      <w:r>
        <w:t>Dev_CompileClient</w:t>
      </w:r>
      <w:proofErr w:type="spellEnd"/>
      <w:r>
        <w:t>' after 12 s</w:t>
      </w:r>
    </w:p>
    <w:p w14:paraId="6C9B4164" w14:textId="77777777" w:rsidR="00F87344" w:rsidRDefault="00F87344" w:rsidP="00F87344">
      <w:pPr>
        <w:ind w:left="708"/>
      </w:pPr>
      <w:r>
        <w:t>[16:01:50] Finished '</w:t>
      </w:r>
      <w:proofErr w:type="spellStart"/>
      <w:r>
        <w:t>Dev_Rebuild</w:t>
      </w:r>
      <w:proofErr w:type="spellEnd"/>
      <w:r>
        <w:t>' after 12 s</w:t>
      </w:r>
    </w:p>
    <w:p w14:paraId="1B288873" w14:textId="77777777" w:rsidR="00F87344" w:rsidRDefault="00F87344" w:rsidP="00F87344">
      <w:pPr>
        <w:ind w:left="708"/>
      </w:pPr>
    </w:p>
    <w:p w14:paraId="1D438328" w14:textId="4B1985F6" w:rsidR="00F87344" w:rsidRDefault="00F87344" w:rsidP="00F87344">
      <w:pPr>
        <w:ind w:left="708"/>
      </w:pPr>
      <w:r>
        <w:t>Terminal will be reused by tasks, press any key to close it.</w:t>
      </w:r>
    </w:p>
    <w:p w14:paraId="2D35098E" w14:textId="66BC6899" w:rsidR="00A44262" w:rsidRDefault="00A44262" w:rsidP="00A44262"/>
    <w:p w14:paraId="65059184" w14:textId="21AC704A" w:rsidR="00A44262" w:rsidRDefault="00A44262" w:rsidP="00A44262"/>
    <w:p w14:paraId="6F5C799B" w14:textId="1746CE1F" w:rsidR="00A44262" w:rsidRDefault="00A44262" w:rsidP="00A44262">
      <w:proofErr w:type="spellStart"/>
      <w:r w:rsidRPr="00A44262">
        <w:t>npm</w:t>
      </w:r>
      <w:proofErr w:type="spellEnd"/>
      <w:r w:rsidRPr="00A44262">
        <w:t xml:space="preserve"> install --save-dev react@17.0.1  </w:t>
      </w:r>
    </w:p>
    <w:p w14:paraId="125E2F1D" w14:textId="424239B0" w:rsidR="00A44262" w:rsidRDefault="00A44262" w:rsidP="00A44262"/>
    <w:p w14:paraId="20CEBD47" w14:textId="77777777" w:rsidR="00A44262" w:rsidRDefault="00A44262" w:rsidP="00A44262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install --save-dev react@17.0.1</w:t>
      </w:r>
    </w:p>
    <w:p w14:paraId="36401F84" w14:textId="77777777" w:rsidR="00A44262" w:rsidRDefault="00A44262" w:rsidP="00A44262">
      <w:pPr>
        <w:ind w:left="708"/>
      </w:pPr>
      <w:proofErr w:type="spellStart"/>
      <w:r>
        <w:t>npm</w:t>
      </w:r>
      <w:proofErr w:type="spellEnd"/>
      <w:r>
        <w:t xml:space="preserve"> WARN react-dom@16.14.0 requires a peer of react@^16.14.0 but none is installed. You must install peer dependencies yourself.</w:t>
      </w:r>
    </w:p>
    <w:p w14:paraId="5505D2CF" w14:textId="77777777" w:rsidR="00A44262" w:rsidRDefault="00A44262" w:rsidP="00A44262">
      <w:pPr>
        <w:ind w:left="708"/>
      </w:pPr>
      <w:proofErr w:type="spellStart"/>
      <w:r>
        <w:t>npm</w:t>
      </w:r>
      <w:proofErr w:type="spellEnd"/>
      <w:r>
        <w:t xml:space="preserve"> WARN react-redux@5.0.7 requires a peer of react@^0.14.0 || ^15.0.0-0 || ^16.0.0-0 but none is installed. You must install peer dependencies yourself.</w:t>
      </w:r>
    </w:p>
    <w:p w14:paraId="5B753074" w14:textId="77777777" w:rsidR="00A44262" w:rsidRDefault="00A44262" w:rsidP="00A44262">
      <w:pPr>
        <w:ind w:left="708"/>
      </w:pPr>
      <w:proofErr w:type="spellStart"/>
      <w:r>
        <w:t>npm</w:t>
      </w:r>
      <w:proofErr w:type="spellEnd"/>
      <w:r>
        <w:t xml:space="preserve"> WARN semantic-ui-react@0.81.3 requires a peer of react@&gt;=0.14.0 &lt;= 16 but none is installed. You must install peer dependencies yourself.</w:t>
      </w:r>
    </w:p>
    <w:p w14:paraId="39D0C981" w14:textId="77777777" w:rsidR="00A44262" w:rsidRDefault="00A44262" w:rsidP="00A44262">
      <w:pPr>
        <w:ind w:left="708"/>
      </w:pPr>
      <w:proofErr w:type="spellStart"/>
      <w:r>
        <w:t>npm</w:t>
      </w:r>
      <w:proofErr w:type="spellEnd"/>
      <w:r>
        <w:t xml:space="preserve"> WARN terser-webpack-plugin@1.4.5 requires a peer of webpack@^4.0.0 but none is installed. You must install peer dependencies yourself.</w:t>
      </w:r>
    </w:p>
    <w:p w14:paraId="19CF1AE7" w14:textId="77777777" w:rsidR="00A44262" w:rsidRDefault="00A44262" w:rsidP="00A44262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3947DCDF" w14:textId="77777777" w:rsidR="00A44262" w:rsidRDefault="00A44262" w:rsidP="00A44262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14F11F65" w14:textId="77777777" w:rsidR="00A44262" w:rsidRDefault="00A44262" w:rsidP="00A44262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fsevents@2.1.3 (</w:t>
      </w:r>
      <w:proofErr w:type="spellStart"/>
      <w:r>
        <w:t>node_modules</w:t>
      </w:r>
      <w:proofErr w:type="spellEnd"/>
      <w:r>
        <w:t>\</w:t>
      </w:r>
      <w:proofErr w:type="spellStart"/>
      <w:r>
        <w:t>watchpack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014E2B01" w14:textId="77777777" w:rsidR="00A44262" w:rsidRDefault="00A44262" w:rsidP="00A44262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fsevents@2.1.3: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2ED47984" w14:textId="77777777" w:rsidR="00A44262" w:rsidRDefault="00A44262" w:rsidP="00A44262">
      <w:pPr>
        <w:ind w:left="708"/>
      </w:pPr>
    </w:p>
    <w:p w14:paraId="2846809E" w14:textId="77777777" w:rsidR="00A44262" w:rsidRDefault="00A44262" w:rsidP="00A44262">
      <w:pPr>
        <w:ind w:left="708"/>
      </w:pPr>
      <w:r>
        <w:t>+ react@17.0.1</w:t>
      </w:r>
    </w:p>
    <w:p w14:paraId="33C0ED33" w14:textId="77777777" w:rsidR="00A44262" w:rsidRDefault="00A44262" w:rsidP="00A44262">
      <w:pPr>
        <w:ind w:left="708"/>
      </w:pPr>
      <w:r>
        <w:t xml:space="preserve">removed 12 packages, updated 1 </w:t>
      </w:r>
      <w:proofErr w:type="gramStart"/>
      <w:r>
        <w:t>package</w:t>
      </w:r>
      <w:proofErr w:type="gramEnd"/>
      <w:r>
        <w:t xml:space="preserve"> and audited 790 packages in 3.384s</w:t>
      </w:r>
    </w:p>
    <w:p w14:paraId="0B589DC7" w14:textId="77777777" w:rsidR="00A44262" w:rsidRDefault="00A44262" w:rsidP="00A44262">
      <w:pPr>
        <w:ind w:left="708"/>
      </w:pPr>
    </w:p>
    <w:p w14:paraId="61A987C3" w14:textId="77777777" w:rsidR="00A44262" w:rsidRDefault="00A44262" w:rsidP="00A44262">
      <w:pPr>
        <w:ind w:left="708"/>
      </w:pPr>
      <w:r>
        <w:t>14 packages are looking for funding</w:t>
      </w:r>
    </w:p>
    <w:p w14:paraId="3FCA2955" w14:textId="77777777" w:rsidR="00A44262" w:rsidRDefault="00A44262" w:rsidP="00A44262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49A069CF" w14:textId="77777777" w:rsidR="00A44262" w:rsidRDefault="00A44262" w:rsidP="00A44262">
      <w:pPr>
        <w:ind w:left="708"/>
      </w:pPr>
    </w:p>
    <w:p w14:paraId="2A08126D" w14:textId="77777777" w:rsidR="00A44262" w:rsidRDefault="00A44262" w:rsidP="00A44262">
      <w:pPr>
        <w:ind w:left="708"/>
      </w:pPr>
      <w:r>
        <w:t>found 1 low severity vulnerability</w:t>
      </w:r>
    </w:p>
    <w:p w14:paraId="12B7AC7A" w14:textId="77777777" w:rsidR="00A44262" w:rsidRDefault="00A44262" w:rsidP="00A44262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14:paraId="01ABD9BA" w14:textId="27906083" w:rsidR="00A44262" w:rsidRDefault="00A44262" w:rsidP="00A44262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68D34087" w14:textId="0B5F6B10" w:rsidR="00FC652C" w:rsidRDefault="00FC652C" w:rsidP="00FC652C"/>
    <w:p w14:paraId="669B0D7E" w14:textId="65617BF4" w:rsidR="00FC652C" w:rsidRDefault="00FC652C">
      <w:r>
        <w:br w:type="page"/>
      </w:r>
    </w:p>
    <w:p w14:paraId="65BACF3E" w14:textId="77777777" w:rsidR="00EB13CD" w:rsidRDefault="00EB13CD" w:rsidP="00EB13CD">
      <w:pPr>
        <w:pStyle w:val="Heading2"/>
      </w:pPr>
      <w:bookmarkStart w:id="15" w:name="_Toc59204141"/>
      <w:r w:rsidRPr="00EB13CD">
        <w:rPr>
          <w:highlight w:val="green"/>
        </w:rPr>
        <w:lastRenderedPageBreak/>
        <w:t xml:space="preserve">gulp </w:t>
      </w:r>
      <w:proofErr w:type="spellStart"/>
      <w:r w:rsidRPr="00EB13CD">
        <w:rPr>
          <w:highlight w:val="green"/>
        </w:rPr>
        <w:t>Dev_Rebuild</w:t>
      </w:r>
      <w:bookmarkEnd w:id="15"/>
      <w:proofErr w:type="spellEnd"/>
    </w:p>
    <w:p w14:paraId="6E487C0F" w14:textId="6DCC34CC" w:rsidR="00FC652C" w:rsidRDefault="00FC652C" w:rsidP="00FC652C"/>
    <w:p w14:paraId="0C46F7CF" w14:textId="77777777" w:rsidR="00FC652C" w:rsidRDefault="00FC652C" w:rsidP="00FC652C">
      <w:pPr>
        <w:ind w:left="708"/>
      </w:pPr>
      <w:r>
        <w:t xml:space="preserve">&gt; Executing task in folder GenServer: gulp </w:t>
      </w:r>
      <w:proofErr w:type="spellStart"/>
      <w:r>
        <w:t>Dev_Rebuild</w:t>
      </w:r>
      <w:proofErr w:type="spellEnd"/>
      <w:r>
        <w:t xml:space="preserve"> &lt;</w:t>
      </w:r>
    </w:p>
    <w:p w14:paraId="199D649E" w14:textId="77777777" w:rsidR="00FC652C" w:rsidRDefault="00FC652C" w:rsidP="00FC652C">
      <w:pPr>
        <w:ind w:left="708"/>
      </w:pPr>
    </w:p>
    <w:p w14:paraId="4629BF84" w14:textId="77777777" w:rsidR="00FC652C" w:rsidRDefault="00FC652C" w:rsidP="00FC652C">
      <w:pPr>
        <w:ind w:left="708"/>
      </w:pPr>
      <w:r>
        <w:t xml:space="preserve">[16:08:03] Using </w:t>
      </w:r>
      <w:proofErr w:type="spellStart"/>
      <w:r>
        <w:t>gulpfile</w:t>
      </w:r>
      <w:proofErr w:type="spellEnd"/>
      <w:r>
        <w:t xml:space="preserve"> D:\src\NAM\GENREM\Bugfix\OCGUPSTR-1324 </w:t>
      </w:r>
      <w:proofErr w:type="spellStart"/>
      <w:r>
        <w:t>Dependabot</w:t>
      </w:r>
      <w:proofErr w:type="spellEnd"/>
      <w:r>
        <w:t xml:space="preserve"> alerts\GenServer\gulpfile.js</w:t>
      </w:r>
    </w:p>
    <w:p w14:paraId="4AA4F4AF" w14:textId="77777777" w:rsidR="00FC652C" w:rsidRDefault="00FC652C" w:rsidP="00FC652C">
      <w:pPr>
        <w:ind w:left="708"/>
      </w:pPr>
      <w:r>
        <w:t>[16:08:03] Starting '</w:t>
      </w:r>
      <w:proofErr w:type="spellStart"/>
      <w:r>
        <w:t>Dev_Rebuild</w:t>
      </w:r>
      <w:proofErr w:type="spellEnd"/>
      <w:r>
        <w:t>'...</w:t>
      </w:r>
    </w:p>
    <w:p w14:paraId="354BAD39" w14:textId="77777777" w:rsidR="00FC652C" w:rsidRDefault="00FC652C" w:rsidP="00FC652C">
      <w:pPr>
        <w:ind w:left="708"/>
      </w:pPr>
      <w:r>
        <w:t>[16:08:03] Starting '</w:t>
      </w:r>
      <w:proofErr w:type="spellStart"/>
      <w:r>
        <w:t>Dev_UpdateModules</w:t>
      </w:r>
      <w:proofErr w:type="spellEnd"/>
      <w:r>
        <w:t>'...</w:t>
      </w:r>
    </w:p>
    <w:p w14:paraId="334140C5" w14:textId="77777777" w:rsidR="00FC652C" w:rsidRDefault="00FC652C" w:rsidP="00FC652C">
      <w:pPr>
        <w:ind w:left="708"/>
      </w:pPr>
      <w:r>
        <w:t>[16:08:03] Starting '</w:t>
      </w:r>
      <w:proofErr w:type="spellStart"/>
      <w:r>
        <w:t>Dev_UpdateAssets</w:t>
      </w:r>
      <w:proofErr w:type="spellEnd"/>
      <w:r>
        <w:t>'...</w:t>
      </w:r>
    </w:p>
    <w:p w14:paraId="695E8FF8" w14:textId="77777777" w:rsidR="00FC652C" w:rsidRDefault="00FC652C" w:rsidP="00FC652C">
      <w:pPr>
        <w:ind w:left="708"/>
      </w:pPr>
      <w:r>
        <w:t>[16:08:03] Starting '</w:t>
      </w:r>
      <w:proofErr w:type="spellStart"/>
      <w:r>
        <w:t>Dev_CompileServer</w:t>
      </w:r>
      <w:proofErr w:type="spellEnd"/>
      <w:r>
        <w:t>'...</w:t>
      </w:r>
    </w:p>
    <w:p w14:paraId="6BC60518" w14:textId="77777777" w:rsidR="00FC652C" w:rsidRDefault="00FC652C" w:rsidP="00FC652C">
      <w:pPr>
        <w:ind w:left="708"/>
      </w:pPr>
      <w:r>
        <w:t>[16:08:03] Starting '</w:t>
      </w:r>
      <w:proofErr w:type="spellStart"/>
      <w:r>
        <w:t>Dev_CompileClient</w:t>
      </w:r>
      <w:proofErr w:type="spellEnd"/>
      <w:r>
        <w:t>'...</w:t>
      </w:r>
    </w:p>
    <w:p w14:paraId="26BE480E" w14:textId="77777777" w:rsidR="00FC652C" w:rsidRDefault="00FC652C" w:rsidP="00FC652C">
      <w:pPr>
        <w:ind w:left="708"/>
      </w:pPr>
      <w:r>
        <w:t xml:space="preserve">(node:3064) [DEP_WEBPACK_EXTERNALS_FUNCTION_PARAMETERS] </w:t>
      </w:r>
      <w:proofErr w:type="spellStart"/>
      <w:r>
        <w:t>DeprecationWarning</w:t>
      </w:r>
      <w:proofErr w:type="spellEnd"/>
      <w:r>
        <w:t xml:space="preserve">: The externals-function should be defined like ({context, request}, </w:t>
      </w:r>
      <w:proofErr w:type="spellStart"/>
      <w:r>
        <w:t>cb</w:t>
      </w:r>
      <w:proofErr w:type="spellEnd"/>
      <w:r>
        <w:t>) =&gt; { ... }</w:t>
      </w:r>
    </w:p>
    <w:p w14:paraId="6CDF0EEF" w14:textId="77777777" w:rsidR="00FC652C" w:rsidRDefault="00FC652C" w:rsidP="00FC652C">
      <w:pPr>
        <w:ind w:left="708"/>
      </w:pPr>
      <w:r>
        <w:t>[16:08:04] Finished '</w:t>
      </w:r>
      <w:proofErr w:type="spellStart"/>
      <w:r>
        <w:t>Dev_UpdateAssets</w:t>
      </w:r>
      <w:proofErr w:type="spellEnd"/>
      <w:r>
        <w:t xml:space="preserve">' after 618 </w:t>
      </w:r>
      <w:proofErr w:type="spellStart"/>
      <w:r>
        <w:t>ms</w:t>
      </w:r>
      <w:proofErr w:type="spellEnd"/>
    </w:p>
    <w:p w14:paraId="444CDC76" w14:textId="77777777" w:rsidR="00FC652C" w:rsidRDefault="00FC652C" w:rsidP="00FC652C">
      <w:pPr>
        <w:ind w:left="708"/>
      </w:pPr>
      <w:r>
        <w:t xml:space="preserve">(node:3064) [DEP_WEBPACK_MODULE_ERRORS] </w:t>
      </w:r>
      <w:proofErr w:type="spellStart"/>
      <w:r>
        <w:t>DeprecationWarning</w:t>
      </w:r>
      <w:proofErr w:type="spellEnd"/>
      <w:r>
        <w:t xml:space="preserve">: </w:t>
      </w:r>
      <w:proofErr w:type="spellStart"/>
      <w:r>
        <w:t>Module.errors</w:t>
      </w:r>
      <w:proofErr w:type="spellEnd"/>
      <w:r>
        <w:t xml:space="preserve"> was removed (use </w:t>
      </w:r>
      <w:proofErr w:type="spellStart"/>
      <w:r>
        <w:t>getErrors</w:t>
      </w:r>
      <w:proofErr w:type="spellEnd"/>
      <w:r>
        <w:t xml:space="preserve"> instead)</w:t>
      </w:r>
    </w:p>
    <w:p w14:paraId="53B27B99" w14:textId="77777777" w:rsidR="00FC652C" w:rsidRDefault="00FC652C" w:rsidP="00FC652C">
      <w:pPr>
        <w:ind w:left="708"/>
      </w:pPr>
      <w:r>
        <w:t>[16:08:12] asset main.js 222 KiB [emitted] (name: main)</w:t>
      </w:r>
    </w:p>
    <w:p w14:paraId="013C8988" w14:textId="77777777" w:rsidR="00FC652C" w:rsidRDefault="00FC652C" w:rsidP="00FC652C">
      <w:pPr>
        <w:ind w:left="708"/>
      </w:pPr>
    </w:p>
    <w:p w14:paraId="0A74DDEF" w14:textId="77777777" w:rsidR="00FC652C" w:rsidRDefault="00FC652C" w:rsidP="00FC652C">
      <w:pPr>
        <w:ind w:left="708"/>
      </w:pPr>
      <w:r>
        <w:t>webpack 5.11.0 compiled successfully</w:t>
      </w:r>
    </w:p>
    <w:p w14:paraId="4072BDCB" w14:textId="77777777" w:rsidR="00FC652C" w:rsidRDefault="00FC652C" w:rsidP="00FC652C">
      <w:pPr>
        <w:ind w:left="708"/>
      </w:pPr>
      <w:r>
        <w:t>[16:08:12] Finished '</w:t>
      </w:r>
      <w:proofErr w:type="spellStart"/>
      <w:r>
        <w:t>Dev_CompileServer</w:t>
      </w:r>
      <w:proofErr w:type="spellEnd"/>
      <w:r>
        <w:t>' after 8.97 s</w:t>
      </w:r>
    </w:p>
    <w:p w14:paraId="0CE7DAEB" w14:textId="77777777" w:rsidR="00FC652C" w:rsidRDefault="00FC652C" w:rsidP="00FC652C">
      <w:pPr>
        <w:ind w:left="708"/>
      </w:pPr>
      <w:r>
        <w:t xml:space="preserve">[16:08:16] asset vendor.js 10.1 MiB [emitted] [big] (id hint: vendors)stall </w:t>
      </w:r>
      <w:proofErr w:type="spellStart"/>
      <w:r>
        <w:t>loadIdealTree</w:t>
      </w:r>
      <w:proofErr w:type="spellEnd"/>
    </w:p>
    <w:p w14:paraId="35C63427" w14:textId="77777777" w:rsidR="00FC652C" w:rsidRDefault="00FC652C" w:rsidP="00FC652C">
      <w:pPr>
        <w:ind w:left="708"/>
      </w:pPr>
      <w:r>
        <w:t>asset main.js 419 KiB [emitted] [big] (name: main)</w:t>
      </w:r>
    </w:p>
    <w:p w14:paraId="0FCB7A49" w14:textId="77777777" w:rsidR="00FC652C" w:rsidRDefault="00FC652C" w:rsidP="00FC652C">
      <w:pPr>
        <w:ind w:left="708"/>
      </w:pPr>
      <w:proofErr w:type="spellStart"/>
      <w:r>
        <w:t>Entrypoint</w:t>
      </w:r>
      <w:proofErr w:type="spellEnd"/>
      <w:r>
        <w:t xml:space="preserve"> main [big] 10.5 MiB = vendor.js 10.1 MiB main.js 419 KiB</w:t>
      </w:r>
    </w:p>
    <w:p w14:paraId="0C1F0C41" w14:textId="77777777" w:rsidR="00FC652C" w:rsidRDefault="00FC652C" w:rsidP="00FC652C">
      <w:pPr>
        <w:ind w:left="708"/>
      </w:pPr>
    </w:p>
    <w:p w14:paraId="1E25C2E7" w14:textId="77777777" w:rsidR="00FC652C" w:rsidRDefault="00FC652C" w:rsidP="00FC652C">
      <w:pPr>
        <w:ind w:left="708"/>
      </w:pPr>
      <w:r>
        <w:t>webpack 5.11.0 compiled successfully</w:t>
      </w:r>
    </w:p>
    <w:p w14:paraId="29B2CE9E" w14:textId="77777777" w:rsidR="00FC652C" w:rsidRDefault="00FC652C" w:rsidP="00FC652C">
      <w:pPr>
        <w:ind w:left="708"/>
      </w:pPr>
      <w:r>
        <w:t>[16:08:16] Finished '</w:t>
      </w:r>
      <w:proofErr w:type="spellStart"/>
      <w:r>
        <w:t>Dev_CompileClient</w:t>
      </w:r>
      <w:proofErr w:type="spellEnd"/>
      <w:r>
        <w:t>' after 13 s</w:t>
      </w:r>
    </w:p>
    <w:p w14:paraId="4BAD4DCD" w14:textId="77777777" w:rsidR="00FC652C" w:rsidRDefault="00FC652C" w:rsidP="00FC652C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528E9979" w14:textId="77777777" w:rsidR="00FC652C" w:rsidRDefault="00FC652C" w:rsidP="00FC652C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43A2954B" w14:textId="77777777" w:rsidR="00FC652C" w:rsidRDefault="00FC652C" w:rsidP="00FC652C">
      <w:pPr>
        <w:ind w:left="708"/>
      </w:pPr>
    </w:p>
    <w:p w14:paraId="4F462C05" w14:textId="77777777" w:rsidR="00FC652C" w:rsidRDefault="00FC652C" w:rsidP="00FC652C">
      <w:pPr>
        <w:ind w:left="708"/>
      </w:pPr>
      <w:r>
        <w:t>audited 790 packages in 2.225s</w:t>
      </w:r>
    </w:p>
    <w:p w14:paraId="5213AA7C" w14:textId="77777777" w:rsidR="00FC652C" w:rsidRDefault="00FC652C" w:rsidP="00FC652C">
      <w:pPr>
        <w:ind w:left="708"/>
      </w:pPr>
      <w:r>
        <w:t>found 1 low severity vulnerability</w:t>
      </w:r>
    </w:p>
    <w:p w14:paraId="57803BC0" w14:textId="77777777" w:rsidR="00FC652C" w:rsidRDefault="00FC652C" w:rsidP="00FC652C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14:paraId="6D811362" w14:textId="77777777" w:rsidR="00FC652C" w:rsidRDefault="00FC652C" w:rsidP="00FC652C">
      <w:pPr>
        <w:ind w:left="708"/>
      </w:pPr>
      <w:r>
        <w:t>[16:08:18] Finished '</w:t>
      </w:r>
      <w:proofErr w:type="spellStart"/>
      <w:r>
        <w:t>Dev_UpdateModules</w:t>
      </w:r>
      <w:proofErr w:type="spellEnd"/>
      <w:r>
        <w:t>' after 15 s</w:t>
      </w:r>
    </w:p>
    <w:p w14:paraId="0BD18041" w14:textId="77777777" w:rsidR="00FC652C" w:rsidRDefault="00FC652C" w:rsidP="00FC652C">
      <w:pPr>
        <w:ind w:left="708"/>
      </w:pPr>
      <w:r>
        <w:t>[16:08:18] Finished '</w:t>
      </w:r>
      <w:proofErr w:type="spellStart"/>
      <w:r>
        <w:t>Dev_Rebuild</w:t>
      </w:r>
      <w:proofErr w:type="spellEnd"/>
      <w:r>
        <w:t>' after 15 s</w:t>
      </w:r>
    </w:p>
    <w:p w14:paraId="7F31F595" w14:textId="77777777" w:rsidR="00FC652C" w:rsidRDefault="00FC652C" w:rsidP="00FC652C">
      <w:pPr>
        <w:ind w:left="708"/>
      </w:pPr>
    </w:p>
    <w:p w14:paraId="4E125EEF" w14:textId="3AA74945" w:rsidR="00FC652C" w:rsidRDefault="00FC652C" w:rsidP="00FC652C">
      <w:pPr>
        <w:ind w:left="708"/>
      </w:pPr>
      <w:r>
        <w:t>Terminal will be reused by tasks, press any key to close it.</w:t>
      </w:r>
    </w:p>
    <w:p w14:paraId="196127B6" w14:textId="50B9B165" w:rsidR="00A44262" w:rsidRDefault="00A44262" w:rsidP="00A44262"/>
    <w:p w14:paraId="7ED75A16" w14:textId="77777777" w:rsidR="00FC652C" w:rsidRDefault="00FC652C" w:rsidP="00A44262"/>
    <w:p w14:paraId="2AA5AAE1" w14:textId="26A7FB80" w:rsidR="00FC652C" w:rsidRDefault="00FC652C">
      <w:r>
        <w:br w:type="page"/>
      </w:r>
    </w:p>
    <w:p w14:paraId="50E7797D" w14:textId="77777777" w:rsidR="00FC652C" w:rsidRDefault="00FC652C" w:rsidP="00FC652C">
      <w:pPr>
        <w:ind w:left="708"/>
      </w:pPr>
      <w:r>
        <w:lastRenderedPageBreak/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 w:rsidRPr="00FC652C">
        <w:rPr>
          <w:highlight w:val="yellow"/>
        </w:rPr>
        <w:t>npm</w:t>
      </w:r>
      <w:proofErr w:type="spellEnd"/>
      <w:r w:rsidRPr="00FC652C">
        <w:rPr>
          <w:highlight w:val="yellow"/>
        </w:rPr>
        <w:t xml:space="preserve"> audit</w:t>
      </w:r>
    </w:p>
    <w:p w14:paraId="5B2C9FAD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59F6A5EF" w14:textId="77777777" w:rsidR="00FC652C" w:rsidRDefault="00FC652C" w:rsidP="00FC652C">
      <w:pPr>
        <w:ind w:left="708"/>
      </w:pPr>
      <w:r>
        <w:t xml:space="preserve">                       === </w:t>
      </w:r>
      <w:proofErr w:type="spellStart"/>
      <w:r>
        <w:t>npm</w:t>
      </w:r>
      <w:proofErr w:type="spellEnd"/>
      <w:r>
        <w:t xml:space="preserve"> audit security report ===                        </w:t>
      </w:r>
    </w:p>
    <w:p w14:paraId="6648A5DA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0C0F88D8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4B01887B" w14:textId="77777777" w:rsidR="00FC652C" w:rsidRDefault="00FC652C" w:rsidP="00FC652C">
      <w:pPr>
        <w:ind w:left="708"/>
      </w:pPr>
      <w:r>
        <w:t xml:space="preserve">                                 Manual Review                                  </w:t>
      </w:r>
    </w:p>
    <w:p w14:paraId="14DDB180" w14:textId="77777777" w:rsidR="00FC652C" w:rsidRDefault="00FC652C" w:rsidP="00FC652C">
      <w:pPr>
        <w:ind w:left="708"/>
      </w:pPr>
      <w:r>
        <w:t xml:space="preserve">             Some vulnerabilities require your attention to resolve             </w:t>
      </w:r>
    </w:p>
    <w:p w14:paraId="17EF34AC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4EC474AA" w14:textId="77777777" w:rsidR="00FC652C" w:rsidRDefault="00FC652C" w:rsidP="00FC652C">
      <w:pPr>
        <w:ind w:left="708"/>
      </w:pPr>
      <w:r>
        <w:t xml:space="preserve">          Visit https://go.npm.me/audit-guide for additional guidance           </w:t>
      </w:r>
    </w:p>
    <w:p w14:paraId="61BC70DA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154245E5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2A802ED8" w14:textId="77777777" w:rsidR="00FC652C" w:rsidRDefault="00FC652C" w:rsidP="00FC652C">
      <w:pPr>
        <w:ind w:left="708"/>
      </w:pPr>
      <w:r>
        <w:t xml:space="preserve">  Low             Prototype Pollution                                           </w:t>
      </w:r>
    </w:p>
    <w:p w14:paraId="1291E758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0264CA67" w14:textId="77777777" w:rsidR="00FC652C" w:rsidRDefault="00FC652C" w:rsidP="00FC652C">
      <w:pPr>
        <w:ind w:left="708"/>
      </w:pPr>
      <w:r>
        <w:t xml:space="preserve">  Package         </w:t>
      </w:r>
      <w:proofErr w:type="spellStart"/>
      <w:r>
        <w:t>yargs</w:t>
      </w:r>
      <w:proofErr w:type="spellEnd"/>
      <w:r>
        <w:t xml:space="preserve">-parser                                                  </w:t>
      </w:r>
    </w:p>
    <w:p w14:paraId="6FB58411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2198784A" w14:textId="77777777" w:rsidR="00FC652C" w:rsidRDefault="00FC652C" w:rsidP="00FC652C">
      <w:pPr>
        <w:ind w:left="708"/>
      </w:pPr>
      <w:r>
        <w:t xml:space="preserve">  Patched in      &gt;=13.1.2 &lt;14.0.0 || &gt;=15.0.1 &lt;16.0.0 || &gt;=18.1.2              </w:t>
      </w:r>
    </w:p>
    <w:p w14:paraId="714B7FE1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7875C223" w14:textId="77777777" w:rsidR="00FC652C" w:rsidRDefault="00FC652C" w:rsidP="00FC652C">
      <w:pPr>
        <w:ind w:left="708"/>
      </w:pPr>
      <w:r>
        <w:t xml:space="preserve">  Dependency of   gulp [dev]                                                    </w:t>
      </w:r>
    </w:p>
    <w:p w14:paraId="58A5AC07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66C5775C" w14:textId="77777777" w:rsidR="00FC652C" w:rsidRDefault="00FC652C" w:rsidP="00FC652C">
      <w:pPr>
        <w:ind w:left="708"/>
      </w:pPr>
      <w:r>
        <w:t xml:space="preserve">  Path            gulp &gt; gulp-cli &gt; </w:t>
      </w:r>
      <w:proofErr w:type="spellStart"/>
      <w:r>
        <w:t>yargs</w:t>
      </w:r>
      <w:proofErr w:type="spellEnd"/>
      <w:r>
        <w:t xml:space="preserve"> &gt; </w:t>
      </w:r>
      <w:proofErr w:type="spellStart"/>
      <w:r>
        <w:t>yargs</w:t>
      </w:r>
      <w:proofErr w:type="spellEnd"/>
      <w:r>
        <w:t xml:space="preserve">-parser                        </w:t>
      </w:r>
    </w:p>
    <w:p w14:paraId="4080F710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2E92F735" w14:textId="77777777" w:rsidR="00FC652C" w:rsidRDefault="00FC652C" w:rsidP="00FC652C">
      <w:pPr>
        <w:ind w:left="708"/>
      </w:pPr>
      <w:r>
        <w:t xml:space="preserve">  More info       https://npmjs.com/advisories/1500                             </w:t>
      </w:r>
    </w:p>
    <w:p w14:paraId="5722704A" w14:textId="77777777" w:rsidR="00FC652C" w:rsidRDefault="00FC652C" w:rsidP="00FC652C">
      <w:pPr>
        <w:ind w:left="708"/>
      </w:pPr>
      <w:r>
        <w:t xml:space="preserve">                                                                                </w:t>
      </w:r>
    </w:p>
    <w:p w14:paraId="5F3A9E06" w14:textId="77777777" w:rsidR="00FC652C" w:rsidRDefault="00FC652C" w:rsidP="00FC652C">
      <w:pPr>
        <w:ind w:left="708"/>
      </w:pPr>
      <w:r>
        <w:t>found 1 low severity vulnerability in 790 scanned packages</w:t>
      </w:r>
    </w:p>
    <w:p w14:paraId="66CD2F88" w14:textId="77777777" w:rsidR="00FC652C" w:rsidRDefault="00FC652C" w:rsidP="00FC652C">
      <w:pPr>
        <w:ind w:left="708"/>
      </w:pPr>
      <w:r>
        <w:t xml:space="preserve">  1 vulnerability requires manual review. See the full report for details.</w:t>
      </w:r>
    </w:p>
    <w:p w14:paraId="68A56F10" w14:textId="77777777" w:rsidR="00FC652C" w:rsidRDefault="00FC652C" w:rsidP="00FC652C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ls </w:t>
      </w:r>
      <w:proofErr w:type="spellStart"/>
      <w:r>
        <w:t>yargs</w:t>
      </w:r>
      <w:proofErr w:type="spellEnd"/>
      <w:r>
        <w:t>-parser</w:t>
      </w:r>
    </w:p>
    <w:p w14:paraId="2DA29FEA" w14:textId="77777777" w:rsidR="00FC652C" w:rsidRDefault="00FC652C" w:rsidP="00FC652C">
      <w:pPr>
        <w:ind w:left="708"/>
      </w:pPr>
      <w:r>
        <w:t xml:space="preserve">genserver@1.0.1 D:\src\NAM\GENREM\Bugfix\OCGUPSTR-1324 </w:t>
      </w:r>
      <w:proofErr w:type="spellStart"/>
      <w:r>
        <w:t>Dependabot</w:t>
      </w:r>
      <w:proofErr w:type="spellEnd"/>
      <w:r>
        <w:t xml:space="preserve"> alerts\GenServer</w:t>
      </w:r>
    </w:p>
    <w:p w14:paraId="52DDAB73" w14:textId="77777777" w:rsidR="00FC652C" w:rsidRDefault="00FC652C" w:rsidP="00FC652C">
      <w:pPr>
        <w:ind w:left="708"/>
      </w:pPr>
      <w:r>
        <w:t>`-- gulp@4.0.0</w:t>
      </w:r>
    </w:p>
    <w:p w14:paraId="1D0733A5" w14:textId="77777777" w:rsidR="00FC652C" w:rsidRDefault="00FC652C" w:rsidP="00FC652C">
      <w:pPr>
        <w:ind w:left="708"/>
      </w:pPr>
      <w:r>
        <w:t xml:space="preserve">  `-- gulp-cli@2.0.1</w:t>
      </w:r>
    </w:p>
    <w:p w14:paraId="385504C1" w14:textId="77777777" w:rsidR="00FC652C" w:rsidRDefault="00FC652C" w:rsidP="00FC652C">
      <w:pPr>
        <w:ind w:left="708"/>
      </w:pPr>
      <w:r>
        <w:t xml:space="preserve">    `-- yargs@7.1.0</w:t>
      </w:r>
    </w:p>
    <w:p w14:paraId="30A4225A" w14:textId="77777777" w:rsidR="00FC652C" w:rsidRDefault="00FC652C" w:rsidP="00FC652C">
      <w:pPr>
        <w:ind w:left="708"/>
      </w:pPr>
      <w:r>
        <w:t xml:space="preserve">      `-- yargs-parser@5.0.0</w:t>
      </w:r>
    </w:p>
    <w:p w14:paraId="23C6A00D" w14:textId="77777777" w:rsidR="00FC652C" w:rsidRDefault="00FC652C" w:rsidP="00FC652C">
      <w:pPr>
        <w:ind w:left="708"/>
      </w:pPr>
    </w:p>
    <w:p w14:paraId="15681A92" w14:textId="166660D5" w:rsidR="00A44262" w:rsidRDefault="00FC652C" w:rsidP="00FC652C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709D9914" w14:textId="14E54E5A" w:rsidR="007B0DC6" w:rsidRDefault="007B0DC6" w:rsidP="007B0DC6"/>
    <w:p w14:paraId="3BFB90ED" w14:textId="2F365FAD" w:rsidR="007B0DC6" w:rsidRDefault="007B0DC6" w:rsidP="007B0DC6">
      <w:r>
        <w:t xml:space="preserve">Install latest version </w:t>
      </w:r>
      <w:proofErr w:type="spellStart"/>
      <w:r>
        <w:t>yargs</w:t>
      </w:r>
      <w:proofErr w:type="spellEnd"/>
      <w:r>
        <w:t>-parser</w:t>
      </w:r>
    </w:p>
    <w:p w14:paraId="38CE9B8E" w14:textId="693274D8" w:rsidR="007B0DC6" w:rsidRDefault="007B0DC6" w:rsidP="00FC652C">
      <w:pPr>
        <w:ind w:left="708"/>
      </w:pPr>
    </w:p>
    <w:p w14:paraId="23B4A78B" w14:textId="77777777" w:rsidR="007B0DC6" w:rsidRDefault="007B0DC6" w:rsidP="007B0DC6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 w:rsidRPr="007B0DC6">
        <w:rPr>
          <w:highlight w:val="yellow"/>
        </w:rPr>
        <w:t>npm</w:t>
      </w:r>
      <w:proofErr w:type="spellEnd"/>
      <w:r w:rsidRPr="007B0DC6">
        <w:rPr>
          <w:highlight w:val="yellow"/>
        </w:rPr>
        <w:t xml:space="preserve"> install --save-dev yargs-parser@20.2.4</w:t>
      </w:r>
    </w:p>
    <w:p w14:paraId="648C3AC3" w14:textId="77777777" w:rsidR="007B0DC6" w:rsidRDefault="007B0DC6" w:rsidP="007B0DC6">
      <w:pPr>
        <w:ind w:left="708"/>
      </w:pPr>
      <w:proofErr w:type="spellStart"/>
      <w:r>
        <w:t>npm</w:t>
      </w:r>
      <w:proofErr w:type="spellEnd"/>
      <w:r>
        <w:t xml:space="preserve"> WARN react-dom@16.14.0 requires a peer of react@^16.14.0 but none is installed. You must install peer dependencies yourself.</w:t>
      </w:r>
    </w:p>
    <w:p w14:paraId="72B73EAD" w14:textId="77777777" w:rsidR="007B0DC6" w:rsidRDefault="007B0DC6" w:rsidP="007B0DC6">
      <w:pPr>
        <w:ind w:left="708"/>
      </w:pPr>
      <w:proofErr w:type="spellStart"/>
      <w:r>
        <w:t>npm</w:t>
      </w:r>
      <w:proofErr w:type="spellEnd"/>
      <w:r>
        <w:t xml:space="preserve"> WARN react-redux@5.0.7 requires a peer of react@^0.14.0 || ^15.0.0-0 || ^16.0.0-0 but none is installed. You must install peer dependencies yourself.</w:t>
      </w:r>
    </w:p>
    <w:p w14:paraId="7AEC6C01" w14:textId="77777777" w:rsidR="007B0DC6" w:rsidRDefault="007B0DC6" w:rsidP="007B0DC6">
      <w:pPr>
        <w:ind w:left="708"/>
      </w:pPr>
      <w:proofErr w:type="spellStart"/>
      <w:r>
        <w:t>npm</w:t>
      </w:r>
      <w:proofErr w:type="spellEnd"/>
      <w:r>
        <w:t xml:space="preserve"> WARN semantic-ui-react@0.81.3 requires a peer of react@&gt;=0.14.0 &lt;= 16 but none is installed. You must install peer dependencies yourself.</w:t>
      </w:r>
    </w:p>
    <w:p w14:paraId="5AF857A0" w14:textId="77777777" w:rsidR="007B0DC6" w:rsidRDefault="007B0DC6" w:rsidP="007B0DC6">
      <w:pPr>
        <w:ind w:left="708"/>
      </w:pPr>
      <w:proofErr w:type="spellStart"/>
      <w:r>
        <w:t>npm</w:t>
      </w:r>
      <w:proofErr w:type="spellEnd"/>
      <w:r>
        <w:t xml:space="preserve"> WARN terser-webpack-plugin@1.4.5 requires a peer of webpack@^4.0.0 but none is installed. You must install peer dependencies yourself.</w:t>
      </w:r>
    </w:p>
    <w:p w14:paraId="0446794F" w14:textId="77777777" w:rsidR="007B0DC6" w:rsidRDefault="007B0DC6" w:rsidP="007B0DC6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1EA8798F" w14:textId="77777777" w:rsidR="007B0DC6" w:rsidRDefault="007B0DC6" w:rsidP="007B0DC6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404C1CB8" w14:textId="77777777" w:rsidR="007B0DC6" w:rsidRDefault="007B0DC6" w:rsidP="007B0DC6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fsevents@2.1.3 (</w:t>
      </w:r>
      <w:proofErr w:type="spellStart"/>
      <w:r>
        <w:t>node_modules</w:t>
      </w:r>
      <w:proofErr w:type="spellEnd"/>
      <w:r>
        <w:t>\</w:t>
      </w:r>
      <w:proofErr w:type="spellStart"/>
      <w:r>
        <w:t>watchpack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42F69A68" w14:textId="77777777" w:rsidR="007B0DC6" w:rsidRDefault="007B0DC6" w:rsidP="007B0DC6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fsevents@2.1.3: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098E6046" w14:textId="77777777" w:rsidR="007B0DC6" w:rsidRDefault="007B0DC6" w:rsidP="007B0DC6">
      <w:pPr>
        <w:ind w:left="708"/>
      </w:pPr>
    </w:p>
    <w:p w14:paraId="361024C3" w14:textId="77777777" w:rsidR="007B0DC6" w:rsidRDefault="007B0DC6" w:rsidP="007B0DC6">
      <w:pPr>
        <w:ind w:left="708"/>
      </w:pPr>
      <w:r>
        <w:t>+ yargs-parser@20.2.4</w:t>
      </w:r>
    </w:p>
    <w:p w14:paraId="245F23AF" w14:textId="77777777" w:rsidR="007B0DC6" w:rsidRDefault="007B0DC6" w:rsidP="007B0DC6">
      <w:pPr>
        <w:ind w:left="708"/>
      </w:pPr>
      <w:r>
        <w:t>added 1 package from 1 contributor and audited 791 packages in 3.068s</w:t>
      </w:r>
    </w:p>
    <w:p w14:paraId="70E8B80E" w14:textId="77777777" w:rsidR="007B0DC6" w:rsidRDefault="007B0DC6" w:rsidP="007B0DC6">
      <w:pPr>
        <w:ind w:left="708"/>
      </w:pPr>
    </w:p>
    <w:p w14:paraId="2AE9D5DE" w14:textId="77777777" w:rsidR="007B0DC6" w:rsidRDefault="007B0DC6" w:rsidP="007B0DC6">
      <w:pPr>
        <w:ind w:left="708"/>
      </w:pPr>
      <w:r>
        <w:t>14 packages are looking for funding</w:t>
      </w:r>
    </w:p>
    <w:p w14:paraId="67BE64F6" w14:textId="77777777" w:rsidR="007B0DC6" w:rsidRDefault="007B0DC6" w:rsidP="007B0DC6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0E341DDE" w14:textId="77777777" w:rsidR="007B0DC6" w:rsidRDefault="007B0DC6" w:rsidP="007B0DC6">
      <w:pPr>
        <w:ind w:left="708"/>
      </w:pPr>
    </w:p>
    <w:p w14:paraId="006A81BA" w14:textId="77777777" w:rsidR="007B0DC6" w:rsidRDefault="007B0DC6" w:rsidP="007B0DC6">
      <w:pPr>
        <w:ind w:left="708"/>
      </w:pPr>
      <w:r>
        <w:t>found 1 low severity vulnerability</w:t>
      </w:r>
    </w:p>
    <w:p w14:paraId="10FF7944" w14:textId="77777777" w:rsidR="007B0DC6" w:rsidRDefault="007B0DC6" w:rsidP="007B0DC6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audit fix` to fix them, or `</w:t>
      </w:r>
      <w:proofErr w:type="spellStart"/>
      <w:r>
        <w:t>npm</w:t>
      </w:r>
      <w:proofErr w:type="spellEnd"/>
      <w:r>
        <w:t xml:space="preserve"> audit` for details</w:t>
      </w:r>
    </w:p>
    <w:p w14:paraId="4FB96FA3" w14:textId="33DBDE20" w:rsidR="007B0DC6" w:rsidRDefault="007B0DC6" w:rsidP="007B0DC6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4F002FB4" w14:textId="54012BA4" w:rsidR="00970E5A" w:rsidRDefault="00970E5A">
      <w:pPr>
        <w:rPr>
          <w:rFonts w:ascii="Arial" w:hAnsi="Arial" w:cs="Arial"/>
          <w:b/>
          <w:bCs/>
          <w:kern w:val="32"/>
          <w:sz w:val="32"/>
          <w:szCs w:val="32"/>
        </w:rPr>
      </w:pPr>
    </w:p>
    <w:p w14:paraId="4E267D60" w14:textId="77777777" w:rsidR="000134E9" w:rsidRDefault="000134E9" w:rsidP="000134E9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 w:rsidRPr="000134E9">
        <w:rPr>
          <w:highlight w:val="yellow"/>
        </w:rPr>
        <w:t>npm</w:t>
      </w:r>
      <w:proofErr w:type="spellEnd"/>
      <w:r w:rsidRPr="000134E9">
        <w:rPr>
          <w:highlight w:val="yellow"/>
        </w:rPr>
        <w:t xml:space="preserve"> ls </w:t>
      </w:r>
      <w:proofErr w:type="spellStart"/>
      <w:r w:rsidRPr="000134E9">
        <w:rPr>
          <w:highlight w:val="yellow"/>
        </w:rPr>
        <w:t>yargs</w:t>
      </w:r>
      <w:proofErr w:type="spellEnd"/>
      <w:r w:rsidRPr="000134E9">
        <w:rPr>
          <w:highlight w:val="yellow"/>
        </w:rPr>
        <w:t>-parser</w:t>
      </w:r>
    </w:p>
    <w:p w14:paraId="35A4B90C" w14:textId="77777777" w:rsidR="000134E9" w:rsidRDefault="000134E9" w:rsidP="000134E9">
      <w:pPr>
        <w:ind w:left="708"/>
      </w:pPr>
      <w:r>
        <w:t xml:space="preserve">genserver@1.0.1 D:\src\NAM\GENREM\Bugfix\OCGUPSTR-1324 </w:t>
      </w:r>
      <w:proofErr w:type="spellStart"/>
      <w:r>
        <w:t>Dependabot</w:t>
      </w:r>
      <w:proofErr w:type="spellEnd"/>
      <w:r>
        <w:t xml:space="preserve"> alerts\GenServer</w:t>
      </w:r>
    </w:p>
    <w:p w14:paraId="0B5BCDCA" w14:textId="77777777" w:rsidR="000134E9" w:rsidRDefault="000134E9" w:rsidP="000134E9">
      <w:pPr>
        <w:ind w:left="708"/>
      </w:pPr>
      <w:r>
        <w:t>+-- gulp@4.0.0</w:t>
      </w:r>
    </w:p>
    <w:p w14:paraId="5BF27C59" w14:textId="77777777" w:rsidR="000134E9" w:rsidRDefault="000134E9" w:rsidP="000134E9">
      <w:pPr>
        <w:ind w:left="708"/>
      </w:pPr>
      <w:r>
        <w:t>| `-- gulp-cli@2.0.1</w:t>
      </w:r>
    </w:p>
    <w:p w14:paraId="0099447E" w14:textId="77777777" w:rsidR="000134E9" w:rsidRDefault="000134E9" w:rsidP="000134E9">
      <w:pPr>
        <w:ind w:left="708"/>
      </w:pPr>
      <w:r>
        <w:t>|   `-- yargs@7.1.0</w:t>
      </w:r>
    </w:p>
    <w:p w14:paraId="12E5474E" w14:textId="77777777" w:rsidR="000134E9" w:rsidRDefault="000134E9" w:rsidP="000134E9">
      <w:pPr>
        <w:ind w:left="708"/>
      </w:pPr>
      <w:r>
        <w:t>|     `-- yargs-parser@5.0.0</w:t>
      </w:r>
    </w:p>
    <w:p w14:paraId="00ED314A" w14:textId="77777777" w:rsidR="000134E9" w:rsidRDefault="000134E9" w:rsidP="000134E9">
      <w:pPr>
        <w:ind w:left="708"/>
      </w:pPr>
      <w:r>
        <w:t>`-- yargs-parser@20.2.4</w:t>
      </w:r>
    </w:p>
    <w:p w14:paraId="26889A78" w14:textId="77777777" w:rsidR="000134E9" w:rsidRDefault="000134E9" w:rsidP="000134E9">
      <w:pPr>
        <w:ind w:left="708"/>
      </w:pPr>
    </w:p>
    <w:p w14:paraId="28844CF6" w14:textId="77777777" w:rsidR="000134E9" w:rsidRDefault="000134E9" w:rsidP="000134E9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68388245" w14:textId="77777777" w:rsidR="000134E9" w:rsidRDefault="000134E9" w:rsidP="000134E9"/>
    <w:p w14:paraId="26A1CC96" w14:textId="77777777" w:rsidR="000134E9" w:rsidRDefault="000134E9" w:rsidP="000134E9">
      <w:pPr>
        <w:pStyle w:val="Heading2"/>
      </w:pPr>
      <w:bookmarkStart w:id="16" w:name="_Toc59204142"/>
      <w:proofErr w:type="spellStart"/>
      <w:r>
        <w:t>Npm</w:t>
      </w:r>
      <w:proofErr w:type="spellEnd"/>
      <w:r>
        <w:t xml:space="preserve"> outdated</w:t>
      </w:r>
      <w:bookmarkEnd w:id="16"/>
    </w:p>
    <w:p w14:paraId="2CDF1A2C" w14:textId="77777777" w:rsidR="000134E9" w:rsidRDefault="000134E9" w:rsidP="000134E9"/>
    <w:p w14:paraId="7D752A7C" w14:textId="77777777" w:rsidR="000134E9" w:rsidRDefault="000134E9" w:rsidP="000134E9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outdated</w:t>
      </w:r>
    </w:p>
    <w:p w14:paraId="12EBDB99" w14:textId="77777777" w:rsidR="000134E9" w:rsidRDefault="000134E9" w:rsidP="000134E9">
      <w:pPr>
        <w:ind w:left="708"/>
      </w:pPr>
      <w:r>
        <w:t>Package                  Current   Wanted  Latest  Location</w:t>
      </w:r>
    </w:p>
    <w:p w14:paraId="7D543C7E" w14:textId="77777777" w:rsidR="000134E9" w:rsidRDefault="000134E9" w:rsidP="000134E9">
      <w:pPr>
        <w:ind w:left="708"/>
      </w:pPr>
      <w:r>
        <w:t xml:space="preserve">@types/chokidar            1.7.5    1.7.5   2.1.3  </w:t>
      </w:r>
      <w:proofErr w:type="spellStart"/>
      <w:r>
        <w:t>genserver</w:t>
      </w:r>
      <w:proofErr w:type="spellEnd"/>
    </w:p>
    <w:p w14:paraId="23A1ABA8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@types/cron                1.3.0    1.7.2   1.7.2  genserver</w:t>
      </w:r>
    </w:p>
    <w:p w14:paraId="0C430581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@types/express            4.16.0   4.17.9  4.17.9  genserver</w:t>
      </w:r>
    </w:p>
    <w:p w14:paraId="0236E58E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@types/react             16.3.17  16.14.2  17.0.0  genserver</w:t>
      </w:r>
    </w:p>
    <w:p w14:paraId="0F113B33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@types/react-dom          16.0.6  16.9.10  17.0.0  genserver</w:t>
      </w:r>
    </w:p>
    <w:p w14:paraId="2318D95D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@types/react-redux         6.0.2   6.0.14  7.1.12  genserver</w:t>
      </w:r>
    </w:p>
    <w:p w14:paraId="0B579A5B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@types/react-router-dom    4.2.7    4.3.5   5.1.6  genserver</w:t>
      </w:r>
    </w:p>
    <w:p w14:paraId="3AC9592B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@types/ws                  5.1.2    5.1.2   7.4.0  genserver</w:t>
      </w:r>
    </w:p>
    <w:p w14:paraId="596EA4BB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chokidar                   2.1.8    2.1.8   3.4.3  genserver</w:t>
      </w:r>
    </w:p>
    <w:p w14:paraId="04B2792C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core-js                    2.5.7   2.6.12   3.8.1  genserver</w:t>
      </w:r>
    </w:p>
    <w:p w14:paraId="4DDF3B4A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gulp                       4.0.0    4.0.2   4.0.2  genserver</w:t>
      </w:r>
    </w:p>
    <w:p w14:paraId="07F26977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gulp-changed               3.2.0    3.2.0   4.0.2  genserver</w:t>
      </w:r>
    </w:p>
    <w:p w14:paraId="79C4BD10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react-dom                16.14.0  16.14.0  17.0.1  genserver</w:t>
      </w:r>
    </w:p>
    <w:p w14:paraId="0B960FEB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react-redux                5.0.7    5.1.2   7.2.2  genserver</w:t>
      </w:r>
    </w:p>
    <w:p w14:paraId="16ED5CA7" w14:textId="77777777" w:rsidR="000134E9" w:rsidRPr="000134E9" w:rsidRDefault="000134E9" w:rsidP="000134E9">
      <w:pPr>
        <w:ind w:left="708"/>
        <w:rPr>
          <w:lang w:val="nl-NL"/>
        </w:rPr>
      </w:pPr>
      <w:r w:rsidRPr="000134E9">
        <w:rPr>
          <w:lang w:val="nl-NL"/>
        </w:rPr>
        <w:t>react-router-dom           4.3.1    4.3.1   5.2.0  genserver</w:t>
      </w:r>
    </w:p>
    <w:p w14:paraId="2B082193" w14:textId="77777777" w:rsidR="000134E9" w:rsidRDefault="000134E9" w:rsidP="000134E9">
      <w:pPr>
        <w:ind w:left="708"/>
      </w:pPr>
      <w:r>
        <w:t xml:space="preserve">redux                      4.0.0    4.0.5   4.0.5  </w:t>
      </w:r>
      <w:proofErr w:type="spellStart"/>
      <w:r>
        <w:t>genserver</w:t>
      </w:r>
      <w:proofErr w:type="spellEnd"/>
    </w:p>
    <w:p w14:paraId="71FCD300" w14:textId="77777777" w:rsidR="000134E9" w:rsidRDefault="000134E9" w:rsidP="000134E9">
      <w:pPr>
        <w:ind w:left="708"/>
      </w:pPr>
      <w:r>
        <w:t>semantic-</w:t>
      </w:r>
      <w:proofErr w:type="spellStart"/>
      <w:r>
        <w:t>ui</w:t>
      </w:r>
      <w:proofErr w:type="spellEnd"/>
      <w:r>
        <w:t xml:space="preserve">-react         0.81.3   0.81.3   2.0.1  </w:t>
      </w:r>
      <w:proofErr w:type="spellStart"/>
      <w:r>
        <w:t>genserver</w:t>
      </w:r>
      <w:proofErr w:type="spellEnd"/>
    </w:p>
    <w:p w14:paraId="0B379599" w14:textId="77777777" w:rsidR="000134E9" w:rsidRDefault="000134E9" w:rsidP="000134E9">
      <w:pPr>
        <w:ind w:left="708"/>
      </w:pPr>
      <w:proofErr w:type="spellStart"/>
      <w:r>
        <w:t>ts</w:t>
      </w:r>
      <w:proofErr w:type="spellEnd"/>
      <w:r>
        <w:t xml:space="preserve">-loader                  4.4.1    4.5.0  8.0.12  </w:t>
      </w:r>
      <w:proofErr w:type="spellStart"/>
      <w:r>
        <w:t>genserver</w:t>
      </w:r>
      <w:proofErr w:type="spellEnd"/>
    </w:p>
    <w:p w14:paraId="6E72C5F4" w14:textId="77777777" w:rsidR="000134E9" w:rsidRDefault="000134E9" w:rsidP="000134E9">
      <w:pPr>
        <w:ind w:left="708"/>
      </w:pPr>
      <w:r>
        <w:t xml:space="preserve">typescript                 2.9.2    2.9.2   4.1.3  </w:t>
      </w:r>
      <w:proofErr w:type="spellStart"/>
      <w:r>
        <w:t>genserver</w:t>
      </w:r>
      <w:proofErr w:type="spellEnd"/>
    </w:p>
    <w:p w14:paraId="44210465" w14:textId="77777777" w:rsidR="000134E9" w:rsidRDefault="000134E9" w:rsidP="000134E9">
      <w:pPr>
        <w:ind w:left="708"/>
      </w:pPr>
      <w:r>
        <w:t xml:space="preserve">webpack-node-externals     1.7.2    1.7.2   2.5.2  </w:t>
      </w:r>
      <w:proofErr w:type="spellStart"/>
      <w:r>
        <w:t>genserver</w:t>
      </w:r>
      <w:proofErr w:type="spellEnd"/>
    </w:p>
    <w:p w14:paraId="41B2801E" w14:textId="77777777" w:rsidR="000134E9" w:rsidRDefault="000134E9" w:rsidP="000134E9">
      <w:pPr>
        <w:ind w:left="708"/>
      </w:pPr>
      <w:proofErr w:type="spellStart"/>
      <w:r>
        <w:t>ws</w:t>
      </w:r>
      <w:proofErr w:type="spellEnd"/>
      <w:r>
        <w:t xml:space="preserve">                         5.2.2    5.2.2   7.4.1  </w:t>
      </w:r>
      <w:proofErr w:type="spellStart"/>
      <w:r>
        <w:t>genserver</w:t>
      </w:r>
      <w:proofErr w:type="spellEnd"/>
    </w:p>
    <w:p w14:paraId="54ACD881" w14:textId="77777777" w:rsidR="000134E9" w:rsidRDefault="000134E9" w:rsidP="000134E9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7FFEC956" w14:textId="77777777" w:rsidR="000134E9" w:rsidRDefault="000134E9" w:rsidP="000134E9"/>
    <w:p w14:paraId="5DAAB816" w14:textId="77777777" w:rsidR="000134E9" w:rsidRDefault="000134E9" w:rsidP="000134E9"/>
    <w:p w14:paraId="5610D2E6" w14:textId="77777777" w:rsidR="000134E9" w:rsidRDefault="000134E9" w:rsidP="000134E9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 w:rsidRPr="000134E9">
        <w:rPr>
          <w:highlight w:val="yellow"/>
        </w:rPr>
        <w:t>npm</w:t>
      </w:r>
      <w:proofErr w:type="spellEnd"/>
      <w:r w:rsidRPr="000134E9">
        <w:rPr>
          <w:highlight w:val="yellow"/>
        </w:rPr>
        <w:t xml:space="preserve"> update gulp</w:t>
      </w:r>
    </w:p>
    <w:p w14:paraId="5E77A4C2" w14:textId="77777777" w:rsidR="000134E9" w:rsidRDefault="000134E9" w:rsidP="000134E9">
      <w:pPr>
        <w:ind w:left="708"/>
      </w:pPr>
      <w:proofErr w:type="spellStart"/>
      <w:r>
        <w:t>npm</w:t>
      </w:r>
      <w:proofErr w:type="spellEnd"/>
      <w:r>
        <w:t xml:space="preserve"> WARN react-dom@16.14.0 requires a peer of react@^16.14.0 but none is installed. You must install peer dependencies yourself.</w:t>
      </w:r>
    </w:p>
    <w:p w14:paraId="2EF89333" w14:textId="77777777" w:rsidR="000134E9" w:rsidRDefault="000134E9" w:rsidP="000134E9">
      <w:pPr>
        <w:ind w:left="708"/>
      </w:pPr>
      <w:proofErr w:type="spellStart"/>
      <w:r>
        <w:t>npm</w:t>
      </w:r>
      <w:proofErr w:type="spellEnd"/>
      <w:r>
        <w:t xml:space="preserve"> WARN react-redux@5.0.7 requires a peer of react@^0.14.0 || ^15.0.0-0 || ^16.0.0-0 but none is installed. You must install peer dependencies yourself.</w:t>
      </w:r>
    </w:p>
    <w:p w14:paraId="1133D483" w14:textId="77777777" w:rsidR="000134E9" w:rsidRDefault="000134E9" w:rsidP="000134E9">
      <w:pPr>
        <w:ind w:left="708"/>
      </w:pPr>
      <w:proofErr w:type="spellStart"/>
      <w:r>
        <w:t>npm</w:t>
      </w:r>
      <w:proofErr w:type="spellEnd"/>
      <w:r>
        <w:t xml:space="preserve"> WARN semantic-ui-react@0.81.3 requires a peer of react@&gt;=0.14.0 &lt;= 16 but none is installed. You must install peer dependencies yourself.</w:t>
      </w:r>
    </w:p>
    <w:p w14:paraId="0C6C55EC" w14:textId="77777777" w:rsidR="000134E9" w:rsidRDefault="000134E9" w:rsidP="000134E9">
      <w:pPr>
        <w:ind w:left="708"/>
      </w:pPr>
      <w:proofErr w:type="spellStart"/>
      <w:r>
        <w:t>npm</w:t>
      </w:r>
      <w:proofErr w:type="spellEnd"/>
      <w:r>
        <w:t xml:space="preserve"> WARN terser-webpack-plugin@1.4.5 requires a peer of webpack@^4.0.0 but none is installed. You must install peer dependencies yourself.</w:t>
      </w:r>
    </w:p>
    <w:p w14:paraId="3328F848" w14:textId="77777777" w:rsidR="000134E9" w:rsidRDefault="000134E9" w:rsidP="000134E9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45C9A8D0" w14:textId="77777777" w:rsidR="000134E9" w:rsidRDefault="000134E9" w:rsidP="000134E9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645E186A" w14:textId="77777777" w:rsidR="000134E9" w:rsidRDefault="000134E9" w:rsidP="000134E9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fsevents@2.1.3 (</w:t>
      </w:r>
      <w:proofErr w:type="spellStart"/>
      <w:r>
        <w:t>node_modules</w:t>
      </w:r>
      <w:proofErr w:type="spellEnd"/>
      <w:r>
        <w:t>\</w:t>
      </w:r>
      <w:proofErr w:type="spellStart"/>
      <w:r>
        <w:t>watchpack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08DB8715" w14:textId="77777777" w:rsidR="000134E9" w:rsidRDefault="000134E9" w:rsidP="000134E9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fsevents@2.1.3: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68D9EBAC" w14:textId="77777777" w:rsidR="000134E9" w:rsidRDefault="000134E9" w:rsidP="000134E9">
      <w:pPr>
        <w:ind w:left="708"/>
      </w:pPr>
    </w:p>
    <w:p w14:paraId="0B33046C" w14:textId="77777777" w:rsidR="000134E9" w:rsidRDefault="000134E9" w:rsidP="000134E9">
      <w:pPr>
        <w:ind w:left="708"/>
      </w:pPr>
      <w:r>
        <w:t>+ gulp@4.0.2</w:t>
      </w:r>
    </w:p>
    <w:p w14:paraId="3F3D5C08" w14:textId="77777777" w:rsidR="000134E9" w:rsidRDefault="000134E9" w:rsidP="000134E9">
      <w:pPr>
        <w:ind w:left="708"/>
      </w:pPr>
      <w:r>
        <w:t xml:space="preserve">added 14 packages from 11 contributors, removed 9 packages, updated 44 packages, moved 14 </w:t>
      </w:r>
      <w:proofErr w:type="gramStart"/>
      <w:r>
        <w:t>packages</w:t>
      </w:r>
      <w:proofErr w:type="gramEnd"/>
      <w:r>
        <w:t xml:space="preserve"> and audited 796 packages in 9.77s</w:t>
      </w:r>
    </w:p>
    <w:p w14:paraId="30006C9C" w14:textId="77777777" w:rsidR="000134E9" w:rsidRDefault="000134E9" w:rsidP="000134E9">
      <w:pPr>
        <w:ind w:left="708"/>
      </w:pPr>
    </w:p>
    <w:p w14:paraId="1B535E03" w14:textId="77777777" w:rsidR="000134E9" w:rsidRDefault="000134E9" w:rsidP="000134E9">
      <w:pPr>
        <w:ind w:left="708"/>
      </w:pPr>
      <w:r>
        <w:t>20 packages are looking for funding</w:t>
      </w:r>
    </w:p>
    <w:p w14:paraId="684A5B8D" w14:textId="77777777" w:rsidR="000134E9" w:rsidRDefault="000134E9" w:rsidP="000134E9">
      <w:pPr>
        <w:ind w:left="708"/>
      </w:pPr>
      <w:r>
        <w:lastRenderedPageBreak/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07A70E7C" w14:textId="77777777" w:rsidR="000134E9" w:rsidRDefault="000134E9" w:rsidP="000134E9">
      <w:pPr>
        <w:ind w:left="708"/>
      </w:pPr>
    </w:p>
    <w:p w14:paraId="2EE371DB" w14:textId="77777777" w:rsidR="000134E9" w:rsidRDefault="000134E9" w:rsidP="000134E9">
      <w:pPr>
        <w:ind w:left="708"/>
      </w:pPr>
      <w:r w:rsidRPr="000134E9">
        <w:rPr>
          <w:highlight w:val="yellow"/>
        </w:rPr>
        <w:t>found 0 vulnerabilities</w:t>
      </w:r>
    </w:p>
    <w:p w14:paraId="6693AAFC" w14:textId="77777777" w:rsidR="000134E9" w:rsidRDefault="000134E9" w:rsidP="000134E9">
      <w:pPr>
        <w:ind w:left="708"/>
      </w:pPr>
    </w:p>
    <w:p w14:paraId="4A1369E0" w14:textId="77777777" w:rsidR="000134E9" w:rsidRDefault="000134E9" w:rsidP="000134E9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ls gulp</w:t>
      </w:r>
    </w:p>
    <w:p w14:paraId="65D19887" w14:textId="77777777" w:rsidR="000134E9" w:rsidRDefault="000134E9" w:rsidP="000134E9">
      <w:pPr>
        <w:ind w:left="708"/>
      </w:pPr>
      <w:r>
        <w:t xml:space="preserve">genserver@1.0.1 D:\src\NAM\GENREM\Bugfix\OCGUPSTR-1324 </w:t>
      </w:r>
      <w:proofErr w:type="spellStart"/>
      <w:r>
        <w:t>Dependabot</w:t>
      </w:r>
      <w:proofErr w:type="spellEnd"/>
      <w:r>
        <w:t xml:space="preserve"> alerts\GenServer</w:t>
      </w:r>
    </w:p>
    <w:p w14:paraId="34D5714C" w14:textId="77777777" w:rsidR="000134E9" w:rsidRDefault="000134E9" w:rsidP="000134E9">
      <w:pPr>
        <w:ind w:left="708"/>
      </w:pPr>
      <w:r>
        <w:t>`-- gulp@4.0.2</w:t>
      </w:r>
    </w:p>
    <w:p w14:paraId="7B684CEB" w14:textId="77777777" w:rsidR="000134E9" w:rsidRDefault="000134E9" w:rsidP="000134E9">
      <w:pPr>
        <w:ind w:left="708"/>
      </w:pPr>
    </w:p>
    <w:p w14:paraId="2FBF2B9C" w14:textId="77777777" w:rsidR="00A74B8A" w:rsidRDefault="000134E9" w:rsidP="000134E9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0CCBA79E" w14:textId="77777777" w:rsidR="00A74B8A" w:rsidRDefault="00A74B8A" w:rsidP="000134E9">
      <w:pPr>
        <w:ind w:left="708"/>
      </w:pPr>
    </w:p>
    <w:p w14:paraId="6BE52178" w14:textId="31721E7F" w:rsidR="00A74B8A" w:rsidRDefault="00A74B8A" w:rsidP="00A74B8A">
      <w:pPr>
        <w:pStyle w:val="Heading2"/>
      </w:pPr>
      <w:bookmarkStart w:id="17" w:name="_Toc59204143"/>
      <w:r w:rsidRPr="00A74B8A">
        <w:rPr>
          <w:highlight w:val="yellow"/>
        </w:rPr>
        <w:t xml:space="preserve">uninstall </w:t>
      </w:r>
      <w:hyperlink r:id="rId16" w:history="1">
        <w:r w:rsidRPr="0089418D">
          <w:rPr>
            <w:rStyle w:val="Hyperlink"/>
            <w:highlight w:val="yellow"/>
          </w:rPr>
          <w:t>yargs-parser@20.2.4</w:t>
        </w:r>
        <w:bookmarkEnd w:id="17"/>
      </w:hyperlink>
    </w:p>
    <w:p w14:paraId="7C6CDCD9" w14:textId="77777777" w:rsidR="00A74B8A" w:rsidRPr="00A74B8A" w:rsidRDefault="00A74B8A" w:rsidP="00A74B8A"/>
    <w:p w14:paraId="3A1C959B" w14:textId="77777777" w:rsidR="00A74B8A" w:rsidRDefault="00A74B8A" w:rsidP="00A74B8A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-D uninstall yargs-parser@20.2.4</w:t>
      </w:r>
    </w:p>
    <w:p w14:paraId="75A43FA2" w14:textId="77777777" w:rsidR="00A74B8A" w:rsidRDefault="00A74B8A" w:rsidP="00A74B8A">
      <w:pPr>
        <w:ind w:left="708"/>
      </w:pPr>
      <w:proofErr w:type="spellStart"/>
      <w:r>
        <w:t>npm</w:t>
      </w:r>
      <w:proofErr w:type="spellEnd"/>
      <w:r>
        <w:t xml:space="preserve"> WARN react-dom@16.14.0 requires a peer of react@^16.14.0 but none is installed. You must install peer dependencies yourself.</w:t>
      </w:r>
    </w:p>
    <w:p w14:paraId="392A325F" w14:textId="77777777" w:rsidR="00A74B8A" w:rsidRDefault="00A74B8A" w:rsidP="00A74B8A">
      <w:pPr>
        <w:ind w:left="708"/>
      </w:pPr>
      <w:proofErr w:type="spellStart"/>
      <w:r>
        <w:t>npm</w:t>
      </w:r>
      <w:proofErr w:type="spellEnd"/>
      <w:r>
        <w:t xml:space="preserve"> WARN react-redux@5.0.7 requires a peer of react@^0.14.0 || ^15.0.0-0 || ^16.0.0-0 but none is installed. You must install peer dependencies yourself.</w:t>
      </w:r>
    </w:p>
    <w:p w14:paraId="22DB3E8E" w14:textId="77777777" w:rsidR="00A74B8A" w:rsidRDefault="00A74B8A" w:rsidP="00A74B8A">
      <w:pPr>
        <w:ind w:left="708"/>
      </w:pPr>
      <w:proofErr w:type="spellStart"/>
      <w:r>
        <w:t>npm</w:t>
      </w:r>
      <w:proofErr w:type="spellEnd"/>
      <w:r>
        <w:t xml:space="preserve"> WARN semantic-ui-react@0.81.3 requires a peer of react@&gt;=0.14.0 &lt;= 16 but none is installed. You must install peer dependencies yourself.</w:t>
      </w:r>
    </w:p>
    <w:p w14:paraId="4FFB9178" w14:textId="77777777" w:rsidR="00A74B8A" w:rsidRDefault="00A74B8A" w:rsidP="00A74B8A">
      <w:pPr>
        <w:ind w:left="708"/>
      </w:pPr>
      <w:proofErr w:type="spellStart"/>
      <w:r>
        <w:t>npm</w:t>
      </w:r>
      <w:proofErr w:type="spellEnd"/>
      <w:r>
        <w:t xml:space="preserve"> WARN terser-webpack-plugin@1.4.5 requires a peer of webpack@^4.0.0 but none is installed. You must install peer dependencies yourself.</w:t>
      </w:r>
    </w:p>
    <w:p w14:paraId="0108982B" w14:textId="77777777" w:rsidR="00A74B8A" w:rsidRDefault="00A74B8A" w:rsidP="00A74B8A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fsevents@2.1.3 (</w:t>
      </w:r>
      <w:proofErr w:type="spellStart"/>
      <w:r>
        <w:t>node_modules</w:t>
      </w:r>
      <w:proofErr w:type="spellEnd"/>
      <w:r>
        <w:t>\</w:t>
      </w:r>
      <w:proofErr w:type="spellStart"/>
      <w:r>
        <w:t>watchpack</w:t>
      </w:r>
      <w:proofErr w:type="spellEnd"/>
      <w:r>
        <w:t>\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41C2487E" w14:textId="77777777" w:rsidR="00A74B8A" w:rsidRDefault="00A74B8A" w:rsidP="00A74B8A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fsevents@2.1.3: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5563DD52" w14:textId="77777777" w:rsidR="00A74B8A" w:rsidRDefault="00A74B8A" w:rsidP="00A74B8A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732E6608" w14:textId="77777777" w:rsidR="00A74B8A" w:rsidRDefault="00A74B8A" w:rsidP="00A74B8A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560D398A" w14:textId="77777777" w:rsidR="00A74B8A" w:rsidRDefault="00A74B8A" w:rsidP="00A74B8A">
      <w:pPr>
        <w:ind w:left="708"/>
      </w:pPr>
    </w:p>
    <w:p w14:paraId="54654E0E" w14:textId="77777777" w:rsidR="00A74B8A" w:rsidRDefault="00A74B8A" w:rsidP="00A74B8A">
      <w:pPr>
        <w:ind w:left="708"/>
      </w:pPr>
      <w:r>
        <w:t>audited 796 packages in 3.108s</w:t>
      </w:r>
    </w:p>
    <w:p w14:paraId="4D7050A4" w14:textId="77777777" w:rsidR="00A74B8A" w:rsidRDefault="00A74B8A" w:rsidP="00A74B8A">
      <w:pPr>
        <w:ind w:left="708"/>
      </w:pPr>
    </w:p>
    <w:p w14:paraId="68D29072" w14:textId="77777777" w:rsidR="00A74B8A" w:rsidRDefault="00A74B8A" w:rsidP="00A74B8A">
      <w:pPr>
        <w:ind w:left="708"/>
      </w:pPr>
      <w:r>
        <w:t>20 packages are looking for funding</w:t>
      </w:r>
    </w:p>
    <w:p w14:paraId="70FC62B1" w14:textId="77777777" w:rsidR="00A74B8A" w:rsidRDefault="00A74B8A" w:rsidP="00A74B8A">
      <w:pPr>
        <w:ind w:left="708"/>
      </w:pPr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1D63151E" w14:textId="77777777" w:rsidR="00A74B8A" w:rsidRDefault="00A74B8A" w:rsidP="00A74B8A">
      <w:pPr>
        <w:ind w:left="708"/>
      </w:pPr>
    </w:p>
    <w:p w14:paraId="7D2DDA44" w14:textId="77777777" w:rsidR="00A74B8A" w:rsidRDefault="00A74B8A" w:rsidP="00A74B8A">
      <w:pPr>
        <w:ind w:left="708"/>
      </w:pPr>
      <w:r>
        <w:t>found 0 vulnerabilities</w:t>
      </w:r>
    </w:p>
    <w:p w14:paraId="631B4FA6" w14:textId="77777777" w:rsidR="00A74B8A" w:rsidRDefault="00A74B8A" w:rsidP="00A74B8A">
      <w:pPr>
        <w:ind w:left="708"/>
      </w:pPr>
    </w:p>
    <w:p w14:paraId="29CB7157" w14:textId="77777777" w:rsidR="00A74B8A" w:rsidRDefault="00A74B8A" w:rsidP="00A74B8A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ls </w:t>
      </w:r>
      <w:proofErr w:type="spellStart"/>
      <w:r>
        <w:t>yargs</w:t>
      </w:r>
      <w:proofErr w:type="spellEnd"/>
      <w:r>
        <w:t>-parser</w:t>
      </w:r>
    </w:p>
    <w:p w14:paraId="7CC7EEDE" w14:textId="77777777" w:rsidR="00A74B8A" w:rsidRDefault="00A74B8A" w:rsidP="00A74B8A">
      <w:pPr>
        <w:ind w:left="708"/>
      </w:pPr>
      <w:r>
        <w:t xml:space="preserve">genserver@1.0.1 D:\src\NAM\GENREM\Bugfix\OCGUPSTR-1324 </w:t>
      </w:r>
      <w:proofErr w:type="spellStart"/>
      <w:r>
        <w:t>Dependabot</w:t>
      </w:r>
      <w:proofErr w:type="spellEnd"/>
      <w:r>
        <w:t xml:space="preserve"> alerts\GenServer</w:t>
      </w:r>
    </w:p>
    <w:p w14:paraId="1D23B9CE" w14:textId="77777777" w:rsidR="00A74B8A" w:rsidRDefault="00A74B8A" w:rsidP="00A74B8A">
      <w:pPr>
        <w:ind w:left="708"/>
      </w:pPr>
      <w:r>
        <w:t>+-- gulp@4.0.2</w:t>
      </w:r>
    </w:p>
    <w:p w14:paraId="7E9BD0C0" w14:textId="77777777" w:rsidR="00A74B8A" w:rsidRDefault="00A74B8A" w:rsidP="00A74B8A">
      <w:pPr>
        <w:ind w:left="708"/>
      </w:pPr>
      <w:r>
        <w:t>| `-- gulp-cli@2.3.0</w:t>
      </w:r>
    </w:p>
    <w:p w14:paraId="3AA44971" w14:textId="77777777" w:rsidR="00A74B8A" w:rsidRDefault="00A74B8A" w:rsidP="00A74B8A">
      <w:pPr>
        <w:ind w:left="708"/>
      </w:pPr>
      <w:r>
        <w:t>|   `-- yargs@7.1.1</w:t>
      </w:r>
    </w:p>
    <w:p w14:paraId="4BA238E9" w14:textId="77777777" w:rsidR="00A74B8A" w:rsidRDefault="00A74B8A" w:rsidP="00A74B8A">
      <w:pPr>
        <w:ind w:left="708"/>
      </w:pPr>
      <w:r>
        <w:t>|     `-- yargs-parser@5.0.0-security.0</w:t>
      </w:r>
    </w:p>
    <w:p w14:paraId="296E19B7" w14:textId="77777777" w:rsidR="00A74B8A" w:rsidRDefault="00A74B8A" w:rsidP="00A74B8A">
      <w:pPr>
        <w:ind w:left="708"/>
      </w:pPr>
      <w:r>
        <w:t>`-- yargs-parser@20.2.4</w:t>
      </w:r>
    </w:p>
    <w:p w14:paraId="7FDD3780" w14:textId="77777777" w:rsidR="00A74B8A" w:rsidRDefault="00A74B8A" w:rsidP="00A74B8A">
      <w:pPr>
        <w:ind w:left="708"/>
      </w:pPr>
    </w:p>
    <w:p w14:paraId="0AFB9E00" w14:textId="64A72847" w:rsidR="00A74B8A" w:rsidRDefault="00A74B8A" w:rsidP="00A74B8A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5E85B5AF" w14:textId="113C8792" w:rsidR="00A74B8A" w:rsidRDefault="00A74B8A" w:rsidP="00623C8A"/>
    <w:p w14:paraId="62B8C718" w14:textId="77777777" w:rsidR="00EB13CD" w:rsidRDefault="00EB13CD" w:rsidP="00EB13CD">
      <w:pPr>
        <w:pStyle w:val="Heading2"/>
      </w:pPr>
      <w:bookmarkStart w:id="18" w:name="_Toc59204144"/>
      <w:r w:rsidRPr="00EB13CD">
        <w:rPr>
          <w:highlight w:val="green"/>
        </w:rPr>
        <w:t xml:space="preserve">gulp </w:t>
      </w:r>
      <w:proofErr w:type="spellStart"/>
      <w:r w:rsidRPr="00EB13CD">
        <w:rPr>
          <w:highlight w:val="green"/>
        </w:rPr>
        <w:t>Dev_Rebuild</w:t>
      </w:r>
      <w:bookmarkEnd w:id="18"/>
      <w:proofErr w:type="spellEnd"/>
    </w:p>
    <w:p w14:paraId="1D6ABC47" w14:textId="22C5B541" w:rsidR="00623C8A" w:rsidRDefault="00623C8A" w:rsidP="00623C8A"/>
    <w:p w14:paraId="30E6B2EC" w14:textId="77777777" w:rsidR="00623C8A" w:rsidRDefault="00623C8A" w:rsidP="00623C8A">
      <w:pPr>
        <w:ind w:left="708"/>
      </w:pPr>
      <w:r>
        <w:t xml:space="preserve">&gt; Executing task in folder GenServer: gulp </w:t>
      </w:r>
      <w:proofErr w:type="spellStart"/>
      <w:r>
        <w:t>Dev_Rebuild</w:t>
      </w:r>
      <w:proofErr w:type="spellEnd"/>
      <w:r>
        <w:t xml:space="preserve"> &lt;</w:t>
      </w:r>
    </w:p>
    <w:p w14:paraId="1D6AE2C6" w14:textId="77777777" w:rsidR="00623C8A" w:rsidRDefault="00623C8A" w:rsidP="00623C8A">
      <w:pPr>
        <w:ind w:left="708"/>
      </w:pPr>
    </w:p>
    <w:p w14:paraId="288A9402" w14:textId="77777777" w:rsidR="00623C8A" w:rsidRDefault="00623C8A" w:rsidP="00623C8A">
      <w:pPr>
        <w:ind w:left="708"/>
      </w:pPr>
      <w:r>
        <w:t xml:space="preserve">[16:49:46] Using </w:t>
      </w:r>
      <w:proofErr w:type="spellStart"/>
      <w:r>
        <w:t>gulpfile</w:t>
      </w:r>
      <w:proofErr w:type="spellEnd"/>
      <w:r>
        <w:t xml:space="preserve"> D:\src\NAM\GENREM\Bugfix\OCGUPSTR-1324 </w:t>
      </w:r>
      <w:proofErr w:type="spellStart"/>
      <w:r>
        <w:t>Dependabot</w:t>
      </w:r>
      <w:proofErr w:type="spellEnd"/>
      <w:r>
        <w:t xml:space="preserve"> alerts\GenServer\gulpfile.js</w:t>
      </w:r>
    </w:p>
    <w:p w14:paraId="675CCE8A" w14:textId="77777777" w:rsidR="00623C8A" w:rsidRDefault="00623C8A" w:rsidP="00623C8A">
      <w:pPr>
        <w:ind w:left="708"/>
      </w:pPr>
      <w:r>
        <w:t>[16:49:46] Starting '</w:t>
      </w:r>
      <w:proofErr w:type="spellStart"/>
      <w:r>
        <w:t>Dev_Rebuild</w:t>
      </w:r>
      <w:proofErr w:type="spellEnd"/>
      <w:r>
        <w:t>'...</w:t>
      </w:r>
    </w:p>
    <w:p w14:paraId="6E6C7EB7" w14:textId="77777777" w:rsidR="00623C8A" w:rsidRDefault="00623C8A" w:rsidP="00623C8A">
      <w:pPr>
        <w:ind w:left="708"/>
      </w:pPr>
      <w:r>
        <w:t>[16:49:46] Starting '</w:t>
      </w:r>
      <w:proofErr w:type="spellStart"/>
      <w:r>
        <w:t>Dev_UpdateModules</w:t>
      </w:r>
      <w:proofErr w:type="spellEnd"/>
      <w:r>
        <w:t>'...</w:t>
      </w:r>
    </w:p>
    <w:p w14:paraId="5346129D" w14:textId="77777777" w:rsidR="00623C8A" w:rsidRDefault="00623C8A" w:rsidP="00623C8A">
      <w:pPr>
        <w:ind w:left="708"/>
      </w:pPr>
      <w:r>
        <w:t>[16:49:46] Starting '</w:t>
      </w:r>
      <w:proofErr w:type="spellStart"/>
      <w:r>
        <w:t>Dev_UpdateAssets</w:t>
      </w:r>
      <w:proofErr w:type="spellEnd"/>
      <w:r>
        <w:t>'...</w:t>
      </w:r>
    </w:p>
    <w:p w14:paraId="4244ECAC" w14:textId="77777777" w:rsidR="00623C8A" w:rsidRDefault="00623C8A" w:rsidP="00623C8A">
      <w:pPr>
        <w:ind w:left="708"/>
      </w:pPr>
      <w:r>
        <w:t>[16:49:46] Starting '</w:t>
      </w:r>
      <w:proofErr w:type="spellStart"/>
      <w:r>
        <w:t>Dev_CompileServer</w:t>
      </w:r>
      <w:proofErr w:type="spellEnd"/>
      <w:r>
        <w:t>'...</w:t>
      </w:r>
    </w:p>
    <w:p w14:paraId="693861F1" w14:textId="77777777" w:rsidR="00623C8A" w:rsidRDefault="00623C8A" w:rsidP="00623C8A">
      <w:pPr>
        <w:ind w:left="708"/>
      </w:pPr>
      <w:r>
        <w:t>[16:49:46] Starting '</w:t>
      </w:r>
      <w:proofErr w:type="spellStart"/>
      <w:r>
        <w:t>Dev_CompileClient</w:t>
      </w:r>
      <w:proofErr w:type="spellEnd"/>
      <w:r>
        <w:t>'...</w:t>
      </w:r>
    </w:p>
    <w:p w14:paraId="33124420" w14:textId="77777777" w:rsidR="00623C8A" w:rsidRDefault="00623C8A" w:rsidP="00623C8A">
      <w:pPr>
        <w:ind w:left="708"/>
      </w:pPr>
      <w:r>
        <w:t xml:space="preserve">(node:30880) [DEP_WEBPACK_EXTERNALS_FUNCTION_PARAMETERS] </w:t>
      </w:r>
      <w:proofErr w:type="spellStart"/>
      <w:r>
        <w:t>DeprecationWarning</w:t>
      </w:r>
      <w:proofErr w:type="spellEnd"/>
      <w:r>
        <w:t xml:space="preserve">: The externals-function should be defined like ({context, request}, </w:t>
      </w:r>
      <w:proofErr w:type="spellStart"/>
      <w:r>
        <w:t>cb</w:t>
      </w:r>
      <w:proofErr w:type="spellEnd"/>
      <w:r>
        <w:t>) =&gt; { ... }</w:t>
      </w:r>
    </w:p>
    <w:p w14:paraId="5ECC56D7" w14:textId="77777777" w:rsidR="00623C8A" w:rsidRDefault="00623C8A" w:rsidP="00623C8A">
      <w:pPr>
        <w:ind w:left="708"/>
      </w:pPr>
      <w:r>
        <w:t>[16:49:46] Finished '</w:t>
      </w:r>
      <w:proofErr w:type="spellStart"/>
      <w:r>
        <w:t>Dev_UpdateAssets</w:t>
      </w:r>
      <w:proofErr w:type="spellEnd"/>
      <w:r>
        <w:t xml:space="preserve">' after 628 </w:t>
      </w:r>
      <w:proofErr w:type="spellStart"/>
      <w:r>
        <w:t>ms</w:t>
      </w:r>
      <w:proofErr w:type="spellEnd"/>
    </w:p>
    <w:p w14:paraId="602C606D" w14:textId="77777777" w:rsidR="00623C8A" w:rsidRDefault="00623C8A" w:rsidP="00623C8A">
      <w:pPr>
        <w:ind w:left="708"/>
      </w:pPr>
      <w:r>
        <w:lastRenderedPageBreak/>
        <w:t xml:space="preserve">(node:30880) [DEP_WEBPACK_MODULE_ERRORS] </w:t>
      </w:r>
      <w:proofErr w:type="spellStart"/>
      <w:r>
        <w:t>DeprecationWarning</w:t>
      </w:r>
      <w:proofErr w:type="spellEnd"/>
      <w:r>
        <w:t xml:space="preserve">: </w:t>
      </w:r>
      <w:proofErr w:type="spellStart"/>
      <w:r>
        <w:t>Module.errors</w:t>
      </w:r>
      <w:proofErr w:type="spellEnd"/>
      <w:r>
        <w:t xml:space="preserve"> was removed (use </w:t>
      </w:r>
      <w:proofErr w:type="spellStart"/>
      <w:r>
        <w:t>getErrors</w:t>
      </w:r>
      <w:proofErr w:type="spellEnd"/>
      <w:r>
        <w:t xml:space="preserve"> instead)</w:t>
      </w:r>
    </w:p>
    <w:p w14:paraId="217C2C23" w14:textId="77777777" w:rsidR="00623C8A" w:rsidRDefault="00623C8A" w:rsidP="00623C8A">
      <w:pPr>
        <w:ind w:left="708"/>
      </w:pPr>
      <w:r>
        <w:t>[16:49:54] asset main.js 222 KiB [emitted] (name: main)</w:t>
      </w:r>
    </w:p>
    <w:p w14:paraId="33B5FBD4" w14:textId="77777777" w:rsidR="00623C8A" w:rsidRDefault="00623C8A" w:rsidP="00623C8A">
      <w:pPr>
        <w:ind w:left="708"/>
      </w:pPr>
    </w:p>
    <w:p w14:paraId="678AC7EF" w14:textId="77777777" w:rsidR="00623C8A" w:rsidRDefault="00623C8A" w:rsidP="00623C8A">
      <w:pPr>
        <w:ind w:left="708"/>
      </w:pPr>
      <w:r>
        <w:t>webpack 5.11.0 compiled successfully</w:t>
      </w:r>
    </w:p>
    <w:p w14:paraId="52250672" w14:textId="77777777" w:rsidR="00623C8A" w:rsidRDefault="00623C8A" w:rsidP="00623C8A">
      <w:pPr>
        <w:ind w:left="708"/>
      </w:pPr>
      <w:r>
        <w:t>[16:49:54] Finished '</w:t>
      </w:r>
      <w:proofErr w:type="spellStart"/>
      <w:r>
        <w:t>Dev_CompileServer</w:t>
      </w:r>
      <w:proofErr w:type="spellEnd"/>
      <w:r>
        <w:t>' after 8.59 s</w:t>
      </w:r>
    </w:p>
    <w:p w14:paraId="71752F75" w14:textId="77777777" w:rsidR="00623C8A" w:rsidRDefault="00623C8A" w:rsidP="00623C8A">
      <w:pPr>
        <w:ind w:left="708"/>
      </w:pPr>
      <w:r>
        <w:t xml:space="preserve">[16:49:58] asset vendor.js 10.1 MiB [emitted] [big] (id hint: vendors)stall </w:t>
      </w:r>
      <w:proofErr w:type="spellStart"/>
      <w:r>
        <w:t>loadIdealTree</w:t>
      </w:r>
      <w:proofErr w:type="spellEnd"/>
    </w:p>
    <w:p w14:paraId="37AA98DC" w14:textId="77777777" w:rsidR="00623C8A" w:rsidRDefault="00623C8A" w:rsidP="00623C8A">
      <w:pPr>
        <w:ind w:left="708"/>
      </w:pPr>
      <w:r>
        <w:t>asset main.js 419 KiB [emitted] [big] (name: main)</w:t>
      </w:r>
    </w:p>
    <w:p w14:paraId="26B7056B" w14:textId="77777777" w:rsidR="00623C8A" w:rsidRDefault="00623C8A" w:rsidP="00623C8A">
      <w:pPr>
        <w:ind w:left="708"/>
      </w:pPr>
      <w:proofErr w:type="spellStart"/>
      <w:r>
        <w:t>Entrypoint</w:t>
      </w:r>
      <w:proofErr w:type="spellEnd"/>
      <w:r>
        <w:t xml:space="preserve"> main [big] 10.5 MiB = vendor.js 10.1 MiB main.js 419 KiB</w:t>
      </w:r>
    </w:p>
    <w:p w14:paraId="56579703" w14:textId="77777777" w:rsidR="00623C8A" w:rsidRDefault="00623C8A" w:rsidP="00623C8A">
      <w:pPr>
        <w:ind w:left="708"/>
      </w:pPr>
    </w:p>
    <w:p w14:paraId="79493051" w14:textId="77777777" w:rsidR="00623C8A" w:rsidRDefault="00623C8A" w:rsidP="00623C8A">
      <w:pPr>
        <w:ind w:left="708"/>
      </w:pPr>
      <w:r>
        <w:t>webpack 5.11.0 compiled successfully</w:t>
      </w:r>
    </w:p>
    <w:p w14:paraId="07CF98A7" w14:textId="77777777" w:rsidR="00623C8A" w:rsidRDefault="00623C8A" w:rsidP="00623C8A">
      <w:pPr>
        <w:ind w:left="708"/>
      </w:pPr>
      <w:r>
        <w:t>[16:49:58] Finished '</w:t>
      </w:r>
      <w:proofErr w:type="spellStart"/>
      <w:r>
        <w:t>Dev_CompileClient</w:t>
      </w:r>
      <w:proofErr w:type="spellEnd"/>
      <w:r>
        <w:t>' after 12 s</w:t>
      </w:r>
    </w:p>
    <w:p w14:paraId="421FF0A5" w14:textId="77777777" w:rsidR="00623C8A" w:rsidRDefault="00623C8A" w:rsidP="00623C8A">
      <w:pPr>
        <w:ind w:left="708"/>
      </w:pPr>
      <w:proofErr w:type="spellStart"/>
      <w:r>
        <w:t>npm</w:t>
      </w:r>
      <w:proofErr w:type="spellEnd"/>
      <w:r>
        <w:t xml:space="preserve"> WARN optional SKIPPING OPTIONAL DEPENDENCY: fsevents@1.2.13 (</w:t>
      </w:r>
      <w:proofErr w:type="spellStart"/>
      <w:r>
        <w:t>node_modules</w:t>
      </w:r>
      <w:proofErr w:type="spellEnd"/>
      <w:r>
        <w:t>\</w:t>
      </w:r>
      <w:proofErr w:type="spellStart"/>
      <w:r>
        <w:t>fsevents</w:t>
      </w:r>
      <w:proofErr w:type="spellEnd"/>
      <w:r>
        <w:t>):</w:t>
      </w:r>
    </w:p>
    <w:p w14:paraId="5E5FC9B3" w14:textId="77777777" w:rsidR="00623C8A" w:rsidRDefault="00623C8A" w:rsidP="00623C8A">
      <w:pPr>
        <w:ind w:left="708"/>
      </w:pPr>
      <w:proofErr w:type="spellStart"/>
      <w:r>
        <w:t>npm</w:t>
      </w:r>
      <w:proofErr w:type="spellEnd"/>
      <w:r>
        <w:t xml:space="preserve"> WARN </w:t>
      </w:r>
      <w:proofErr w:type="spellStart"/>
      <w:r>
        <w:t>notsup</w:t>
      </w:r>
      <w:proofErr w:type="spellEnd"/>
      <w:r>
        <w:t xml:space="preserve"> SKIPPING OPTIONAL DEPENDENCY: Unsupported platform for fsevents@1.2.13: wanted {"</w:t>
      </w:r>
      <w:proofErr w:type="spellStart"/>
      <w:r>
        <w:t>os</w:t>
      </w:r>
      <w:proofErr w:type="spellEnd"/>
      <w:r>
        <w:t>":"</w:t>
      </w:r>
      <w:proofErr w:type="spellStart"/>
      <w:r>
        <w:t>darwin</w:t>
      </w:r>
      <w:proofErr w:type="spellEnd"/>
      <w:r>
        <w:t>","</w:t>
      </w:r>
      <w:proofErr w:type="spellStart"/>
      <w:r>
        <w:t>arch":"any</w:t>
      </w:r>
      <w:proofErr w:type="spellEnd"/>
      <w:r>
        <w:t>"} (current: {"os":"win32","arch":"x64"})</w:t>
      </w:r>
    </w:p>
    <w:p w14:paraId="1BC9B71D" w14:textId="77777777" w:rsidR="00623C8A" w:rsidRDefault="00623C8A" w:rsidP="00623C8A">
      <w:pPr>
        <w:ind w:left="708"/>
      </w:pPr>
    </w:p>
    <w:p w14:paraId="24829A45" w14:textId="77777777" w:rsidR="00623C8A" w:rsidRDefault="00623C8A" w:rsidP="00623C8A">
      <w:pPr>
        <w:ind w:left="708"/>
      </w:pPr>
      <w:r>
        <w:t>audited 796 packages in 2.192s</w:t>
      </w:r>
    </w:p>
    <w:p w14:paraId="41650E86" w14:textId="77777777" w:rsidR="00623C8A" w:rsidRDefault="00623C8A" w:rsidP="00623C8A">
      <w:pPr>
        <w:ind w:left="708"/>
      </w:pPr>
      <w:r>
        <w:t>found 0 vulnerabilities</w:t>
      </w:r>
    </w:p>
    <w:p w14:paraId="5CEB1321" w14:textId="77777777" w:rsidR="00623C8A" w:rsidRDefault="00623C8A" w:rsidP="00623C8A">
      <w:pPr>
        <w:ind w:left="708"/>
      </w:pPr>
    </w:p>
    <w:p w14:paraId="4149BAC5" w14:textId="77777777" w:rsidR="00623C8A" w:rsidRDefault="00623C8A" w:rsidP="00623C8A">
      <w:pPr>
        <w:ind w:left="708"/>
      </w:pPr>
      <w:r>
        <w:t>[16:50:00] Finished '</w:t>
      </w:r>
      <w:proofErr w:type="spellStart"/>
      <w:r>
        <w:t>Dev_UpdateModules</w:t>
      </w:r>
      <w:proofErr w:type="spellEnd"/>
      <w:r>
        <w:t>' after 14 s</w:t>
      </w:r>
    </w:p>
    <w:p w14:paraId="448EF2FB" w14:textId="77777777" w:rsidR="00623C8A" w:rsidRDefault="00623C8A" w:rsidP="00623C8A">
      <w:pPr>
        <w:ind w:left="708"/>
      </w:pPr>
      <w:r>
        <w:t>[16:50:00] Finished '</w:t>
      </w:r>
      <w:proofErr w:type="spellStart"/>
      <w:r>
        <w:t>Dev_Rebuild</w:t>
      </w:r>
      <w:proofErr w:type="spellEnd"/>
      <w:r>
        <w:t>' after 14 s</w:t>
      </w:r>
    </w:p>
    <w:p w14:paraId="3B0C51BD" w14:textId="77777777" w:rsidR="00623C8A" w:rsidRDefault="00623C8A" w:rsidP="00623C8A">
      <w:pPr>
        <w:ind w:left="708"/>
      </w:pPr>
    </w:p>
    <w:p w14:paraId="15C740B4" w14:textId="63A75D09" w:rsidR="00623C8A" w:rsidRDefault="00623C8A" w:rsidP="00623C8A">
      <w:pPr>
        <w:ind w:left="708"/>
      </w:pPr>
      <w:r>
        <w:t>Terminal will be reused by tasks, press any key to close it.</w:t>
      </w:r>
    </w:p>
    <w:p w14:paraId="26A8FB23" w14:textId="3BB73187" w:rsidR="00EB13CD" w:rsidRDefault="00EB13CD" w:rsidP="00623C8A">
      <w:pPr>
        <w:ind w:left="708"/>
      </w:pPr>
    </w:p>
    <w:p w14:paraId="7DF3CA47" w14:textId="12B44755" w:rsidR="00EB13CD" w:rsidRDefault="00EB13CD" w:rsidP="00EB13CD">
      <w:pPr>
        <w:pStyle w:val="Heading2"/>
      </w:pPr>
      <w:bookmarkStart w:id="19" w:name="_Toc59204145"/>
      <w:proofErr w:type="spellStart"/>
      <w:r w:rsidRPr="00EB13CD">
        <w:rPr>
          <w:highlight w:val="yellow"/>
        </w:rPr>
        <w:t>npm</w:t>
      </w:r>
      <w:proofErr w:type="spellEnd"/>
      <w:r w:rsidRPr="00EB13CD">
        <w:rPr>
          <w:highlight w:val="yellow"/>
        </w:rPr>
        <w:t xml:space="preserve"> update </w:t>
      </w:r>
      <w:hyperlink r:id="rId17" w:history="1">
        <w:r w:rsidRPr="00EB13CD">
          <w:rPr>
            <w:rStyle w:val="Hyperlink"/>
            <w:highlight w:val="yellow"/>
          </w:rPr>
          <w:t>react-dom@17.0.1</w:t>
        </w:r>
        <w:bookmarkEnd w:id="19"/>
      </w:hyperlink>
    </w:p>
    <w:p w14:paraId="549C7CEC" w14:textId="77777777" w:rsidR="00EB13CD" w:rsidRDefault="00EB13CD" w:rsidP="00EB13CD"/>
    <w:p w14:paraId="0439F847" w14:textId="77777777" w:rsidR="00EB13CD" w:rsidRDefault="00EB13CD" w:rsidP="00EB13CD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update react-dom@17.0.1</w:t>
      </w:r>
    </w:p>
    <w:p w14:paraId="3EF6781C" w14:textId="77777777" w:rsidR="00EB13CD" w:rsidRDefault="00EB13CD" w:rsidP="00EB13CD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ls react-</w:t>
      </w:r>
      <w:proofErr w:type="spellStart"/>
      <w:r>
        <w:t>dom</w:t>
      </w:r>
      <w:proofErr w:type="spellEnd"/>
    </w:p>
    <w:p w14:paraId="106AAC7B" w14:textId="77777777" w:rsidR="00EB13CD" w:rsidRDefault="00EB13CD" w:rsidP="00EB13CD">
      <w:pPr>
        <w:ind w:left="708"/>
      </w:pPr>
      <w:r>
        <w:t xml:space="preserve">genserver@1.0.1 D:\src\NAM\GENREM\Bugfix\OCGUPSTR-1324 </w:t>
      </w:r>
      <w:proofErr w:type="spellStart"/>
      <w:r>
        <w:t>Dependabot</w:t>
      </w:r>
      <w:proofErr w:type="spellEnd"/>
      <w:r>
        <w:t xml:space="preserve"> alerts\GenServer</w:t>
      </w:r>
    </w:p>
    <w:p w14:paraId="6767AA25" w14:textId="77777777" w:rsidR="00EB13CD" w:rsidRDefault="00EB13CD" w:rsidP="00EB13CD">
      <w:pPr>
        <w:ind w:left="708"/>
      </w:pPr>
      <w:r>
        <w:t>`-- react-dom@16.14.0</w:t>
      </w:r>
    </w:p>
    <w:p w14:paraId="0EF747E1" w14:textId="77777777" w:rsidR="00EB13CD" w:rsidRDefault="00EB13CD" w:rsidP="00EB13CD">
      <w:pPr>
        <w:ind w:left="708"/>
      </w:pPr>
    </w:p>
    <w:p w14:paraId="3F8D2E92" w14:textId="77777777" w:rsidR="00EB13CD" w:rsidRDefault="00EB13CD" w:rsidP="00EB13CD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update --force react-dom@17.0.1</w:t>
      </w:r>
    </w:p>
    <w:p w14:paraId="26407AD8" w14:textId="77777777" w:rsidR="00EB13CD" w:rsidRDefault="00EB13CD" w:rsidP="00EB13CD">
      <w:pPr>
        <w:ind w:left="708"/>
      </w:pPr>
      <w:proofErr w:type="spellStart"/>
      <w:r>
        <w:t>npm</w:t>
      </w:r>
      <w:proofErr w:type="spellEnd"/>
      <w:r>
        <w:t xml:space="preserve"> WARN using --force I sure hope you know what you are doing.</w:t>
      </w:r>
    </w:p>
    <w:p w14:paraId="12B58836" w14:textId="77777777" w:rsidR="00EB13CD" w:rsidRDefault="00EB13CD" w:rsidP="00EB13CD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 </w:t>
      </w:r>
      <w:proofErr w:type="spellStart"/>
      <w:r>
        <w:t>npm</w:t>
      </w:r>
      <w:proofErr w:type="spellEnd"/>
      <w:r>
        <w:t xml:space="preserve"> ls react-</w:t>
      </w:r>
      <w:proofErr w:type="spellStart"/>
      <w:r>
        <w:t>dom</w:t>
      </w:r>
      <w:proofErr w:type="spellEnd"/>
    </w:p>
    <w:p w14:paraId="59374DFE" w14:textId="77777777" w:rsidR="00EB13CD" w:rsidRDefault="00EB13CD" w:rsidP="00EB13CD">
      <w:pPr>
        <w:ind w:left="708"/>
      </w:pPr>
      <w:r>
        <w:t xml:space="preserve">genserver@1.0.1 D:\src\NAM\GENREM\Bugfix\OCGUPSTR-1324 </w:t>
      </w:r>
      <w:proofErr w:type="spellStart"/>
      <w:r>
        <w:t>Dependabot</w:t>
      </w:r>
      <w:proofErr w:type="spellEnd"/>
      <w:r>
        <w:t xml:space="preserve"> alerts\GenServer</w:t>
      </w:r>
    </w:p>
    <w:p w14:paraId="39B7E2F7" w14:textId="77777777" w:rsidR="00EB13CD" w:rsidRDefault="00EB13CD" w:rsidP="00EB13CD">
      <w:pPr>
        <w:ind w:left="708"/>
      </w:pPr>
      <w:r>
        <w:t>`-- react-dom@16.14.0</w:t>
      </w:r>
    </w:p>
    <w:p w14:paraId="5E8AE177" w14:textId="77777777" w:rsidR="00EB13CD" w:rsidRDefault="00EB13CD" w:rsidP="00EB13CD">
      <w:pPr>
        <w:ind w:left="708"/>
      </w:pPr>
    </w:p>
    <w:p w14:paraId="090E75D7" w14:textId="2681B2C3" w:rsidR="00EB13CD" w:rsidRDefault="00EB13CD" w:rsidP="00EB13CD">
      <w:pPr>
        <w:ind w:left="708"/>
      </w:pPr>
      <w:r>
        <w:t xml:space="preserve">PS D:\src\NAM\GENREM\Bugfix\OCGUPSTR-1324 </w:t>
      </w:r>
      <w:proofErr w:type="spellStart"/>
      <w:r>
        <w:t>Dependabot</w:t>
      </w:r>
      <w:proofErr w:type="spellEnd"/>
      <w:r>
        <w:t xml:space="preserve"> alerts\GenServer&gt;</w:t>
      </w:r>
    </w:p>
    <w:p w14:paraId="58B3B5A2" w14:textId="5A0273B1" w:rsidR="00EB13CD" w:rsidRDefault="00EB13CD" w:rsidP="00EB13CD"/>
    <w:p w14:paraId="2B1D3920" w14:textId="7F7D21E5" w:rsidR="00EB13CD" w:rsidRDefault="00EB13CD" w:rsidP="00EB13CD">
      <w:pPr>
        <w:pStyle w:val="Heading2"/>
      </w:pPr>
      <w:bookmarkStart w:id="20" w:name="_Toc59204146"/>
      <w:r w:rsidRPr="00EB13CD">
        <w:rPr>
          <w:highlight w:val="green"/>
        </w:rPr>
        <w:t xml:space="preserve">gulp </w:t>
      </w:r>
      <w:proofErr w:type="spellStart"/>
      <w:r w:rsidRPr="00EB13CD">
        <w:rPr>
          <w:highlight w:val="green"/>
        </w:rPr>
        <w:t>Dev_Rebuild</w:t>
      </w:r>
      <w:bookmarkEnd w:id="20"/>
      <w:proofErr w:type="spellEnd"/>
    </w:p>
    <w:p w14:paraId="7E8A4FF7" w14:textId="77777777" w:rsidR="00EB13CD" w:rsidRDefault="00EB13CD" w:rsidP="00EB13CD"/>
    <w:p w14:paraId="408D8E25" w14:textId="77777777" w:rsidR="00EB13CD" w:rsidRDefault="00EB13CD" w:rsidP="00EB13CD">
      <w:pPr>
        <w:ind w:left="708"/>
      </w:pPr>
      <w:r>
        <w:t xml:space="preserve">&gt; Executing task in folder GenServer: gulp </w:t>
      </w:r>
      <w:proofErr w:type="spellStart"/>
      <w:r>
        <w:t>Dev_Rebuild</w:t>
      </w:r>
      <w:proofErr w:type="spellEnd"/>
      <w:r>
        <w:t xml:space="preserve"> &lt;</w:t>
      </w:r>
    </w:p>
    <w:p w14:paraId="11930A58" w14:textId="77777777" w:rsidR="00EB13CD" w:rsidRDefault="00EB13CD" w:rsidP="00EB13CD">
      <w:pPr>
        <w:ind w:left="708"/>
      </w:pPr>
    </w:p>
    <w:p w14:paraId="510090D5" w14:textId="77777777" w:rsidR="00EB13CD" w:rsidRDefault="00EB13CD" w:rsidP="00EB13CD">
      <w:pPr>
        <w:ind w:left="708"/>
      </w:pPr>
      <w:r>
        <w:t xml:space="preserve">[17:01:03] Using </w:t>
      </w:r>
      <w:proofErr w:type="spellStart"/>
      <w:r>
        <w:t>gulpfile</w:t>
      </w:r>
      <w:proofErr w:type="spellEnd"/>
      <w:r>
        <w:t xml:space="preserve"> D:\src\NAM\GENREM\Bugfix\OCGUPSTR-1324 </w:t>
      </w:r>
      <w:proofErr w:type="spellStart"/>
      <w:r>
        <w:t>Dependabot</w:t>
      </w:r>
      <w:proofErr w:type="spellEnd"/>
      <w:r>
        <w:t xml:space="preserve"> alerts\GenServer\gulpfile.js</w:t>
      </w:r>
    </w:p>
    <w:p w14:paraId="1DC1246E" w14:textId="77777777" w:rsidR="00EB13CD" w:rsidRDefault="00EB13CD" w:rsidP="00EB13CD">
      <w:pPr>
        <w:ind w:left="708"/>
      </w:pPr>
      <w:r>
        <w:t>[17:01:03] Starting '</w:t>
      </w:r>
      <w:proofErr w:type="spellStart"/>
      <w:r>
        <w:t>Dev_Rebuild</w:t>
      </w:r>
      <w:proofErr w:type="spellEnd"/>
      <w:r>
        <w:t>'...</w:t>
      </w:r>
    </w:p>
    <w:p w14:paraId="159F5CC4" w14:textId="77777777" w:rsidR="00EB13CD" w:rsidRDefault="00EB13CD" w:rsidP="00EB13CD">
      <w:pPr>
        <w:ind w:left="708"/>
      </w:pPr>
      <w:r>
        <w:t>[17:01:03] Starting '</w:t>
      </w:r>
      <w:proofErr w:type="spellStart"/>
      <w:r>
        <w:t>Dev_UpdateModules</w:t>
      </w:r>
      <w:proofErr w:type="spellEnd"/>
      <w:r>
        <w:t>'...</w:t>
      </w:r>
    </w:p>
    <w:p w14:paraId="1DB685A6" w14:textId="77777777" w:rsidR="00EB13CD" w:rsidRDefault="00EB13CD" w:rsidP="00EB13CD">
      <w:pPr>
        <w:ind w:left="708"/>
      </w:pPr>
      <w:r>
        <w:t>[17:01:03] Starting '</w:t>
      </w:r>
      <w:proofErr w:type="spellStart"/>
      <w:r>
        <w:t>Dev_UpdateAssets</w:t>
      </w:r>
      <w:proofErr w:type="spellEnd"/>
      <w:r>
        <w:t>'...</w:t>
      </w:r>
    </w:p>
    <w:p w14:paraId="7E31FEDA" w14:textId="77777777" w:rsidR="00EB13CD" w:rsidRDefault="00EB13CD" w:rsidP="00EB13CD">
      <w:pPr>
        <w:ind w:left="708"/>
      </w:pPr>
      <w:r>
        <w:t>[17:01:03] Starting '</w:t>
      </w:r>
      <w:proofErr w:type="spellStart"/>
      <w:r>
        <w:t>Dev_CompileServer</w:t>
      </w:r>
      <w:proofErr w:type="spellEnd"/>
      <w:r>
        <w:t>'...</w:t>
      </w:r>
    </w:p>
    <w:p w14:paraId="5F0AF152" w14:textId="77777777" w:rsidR="00EB13CD" w:rsidRDefault="00EB13CD" w:rsidP="00EB13CD">
      <w:pPr>
        <w:ind w:left="708"/>
      </w:pPr>
      <w:r>
        <w:t>[17:01:03] Starting '</w:t>
      </w:r>
      <w:proofErr w:type="spellStart"/>
      <w:r>
        <w:t>Dev_CompileClient</w:t>
      </w:r>
      <w:proofErr w:type="spellEnd"/>
      <w:r>
        <w:t>'...</w:t>
      </w:r>
    </w:p>
    <w:p w14:paraId="41D8C802" w14:textId="77777777" w:rsidR="00EB13CD" w:rsidRDefault="00EB13CD" w:rsidP="00EB13CD">
      <w:pPr>
        <w:ind w:left="708"/>
      </w:pPr>
      <w:r>
        <w:t>[17:01:03] Finished '</w:t>
      </w:r>
      <w:proofErr w:type="spellStart"/>
      <w:r>
        <w:t>Dev_UpdateModules</w:t>
      </w:r>
      <w:proofErr w:type="spellEnd"/>
      <w:r>
        <w:t xml:space="preserve">' after 51 </w:t>
      </w:r>
      <w:proofErr w:type="spellStart"/>
      <w:r>
        <w:t>ms</w:t>
      </w:r>
      <w:proofErr w:type="spellEnd"/>
    </w:p>
    <w:p w14:paraId="347DB9D0" w14:textId="77777777" w:rsidR="00EB13CD" w:rsidRDefault="00EB13CD" w:rsidP="00EB13CD">
      <w:pPr>
        <w:ind w:left="708"/>
      </w:pPr>
      <w:r>
        <w:t xml:space="preserve">(node:2800) [DEP_WEBPACK_EXTERNALS_FUNCTION_PARAMETERS] </w:t>
      </w:r>
      <w:proofErr w:type="spellStart"/>
      <w:r>
        <w:t>DeprecationWarning</w:t>
      </w:r>
      <w:proofErr w:type="spellEnd"/>
      <w:r>
        <w:t xml:space="preserve">: The externals-function should be defined like ({context, request}, </w:t>
      </w:r>
      <w:proofErr w:type="spellStart"/>
      <w:r>
        <w:t>cb</w:t>
      </w:r>
      <w:proofErr w:type="spellEnd"/>
      <w:r>
        <w:t>) =&gt; { ... }</w:t>
      </w:r>
    </w:p>
    <w:p w14:paraId="564E262B" w14:textId="77777777" w:rsidR="00EB13CD" w:rsidRDefault="00EB13CD" w:rsidP="00EB13CD">
      <w:pPr>
        <w:ind w:left="708"/>
      </w:pPr>
      <w:r>
        <w:t>[17:01:04] Finished '</w:t>
      </w:r>
      <w:proofErr w:type="spellStart"/>
      <w:r>
        <w:t>Dev_UpdateAssets</w:t>
      </w:r>
      <w:proofErr w:type="spellEnd"/>
      <w:r>
        <w:t xml:space="preserve">' after 584 </w:t>
      </w:r>
      <w:proofErr w:type="spellStart"/>
      <w:r>
        <w:t>ms</w:t>
      </w:r>
      <w:proofErr w:type="spellEnd"/>
    </w:p>
    <w:p w14:paraId="0F1B3603" w14:textId="77777777" w:rsidR="00EB13CD" w:rsidRDefault="00EB13CD" w:rsidP="00EB13CD">
      <w:pPr>
        <w:ind w:left="708"/>
      </w:pPr>
      <w:r>
        <w:t xml:space="preserve">(node:2800) [DEP_WEBPACK_MODULE_ERRORS] </w:t>
      </w:r>
      <w:proofErr w:type="spellStart"/>
      <w:r>
        <w:t>DeprecationWarning</w:t>
      </w:r>
      <w:proofErr w:type="spellEnd"/>
      <w:r>
        <w:t xml:space="preserve">: </w:t>
      </w:r>
      <w:proofErr w:type="spellStart"/>
      <w:r>
        <w:t>Module.errors</w:t>
      </w:r>
      <w:proofErr w:type="spellEnd"/>
      <w:r>
        <w:t xml:space="preserve"> was removed (use </w:t>
      </w:r>
      <w:proofErr w:type="spellStart"/>
      <w:r>
        <w:t>getErrors</w:t>
      </w:r>
      <w:proofErr w:type="spellEnd"/>
      <w:r>
        <w:t xml:space="preserve"> instead)</w:t>
      </w:r>
    </w:p>
    <w:p w14:paraId="21F3C445" w14:textId="77777777" w:rsidR="00EB13CD" w:rsidRDefault="00EB13CD" w:rsidP="00EB13CD">
      <w:pPr>
        <w:ind w:left="708"/>
      </w:pPr>
      <w:r>
        <w:t>[17:01:12] asset main.js 222 KiB [emitted] (name: main)</w:t>
      </w:r>
    </w:p>
    <w:p w14:paraId="1FBD40DE" w14:textId="77777777" w:rsidR="00EB13CD" w:rsidRDefault="00EB13CD" w:rsidP="00EB13CD">
      <w:pPr>
        <w:ind w:left="708"/>
      </w:pPr>
    </w:p>
    <w:p w14:paraId="3A6E4829" w14:textId="77777777" w:rsidR="00EB13CD" w:rsidRDefault="00EB13CD" w:rsidP="00EB13CD">
      <w:pPr>
        <w:ind w:left="708"/>
      </w:pPr>
      <w:r>
        <w:t>webpack 5.11.0 compiled successfully</w:t>
      </w:r>
    </w:p>
    <w:p w14:paraId="33D3199F" w14:textId="77777777" w:rsidR="00EB13CD" w:rsidRDefault="00EB13CD" w:rsidP="00EB13CD">
      <w:pPr>
        <w:ind w:left="708"/>
      </w:pPr>
      <w:r>
        <w:t>[17:01:12] Finished '</w:t>
      </w:r>
      <w:proofErr w:type="spellStart"/>
      <w:r>
        <w:t>Dev_CompileServer</w:t>
      </w:r>
      <w:proofErr w:type="spellEnd"/>
      <w:r>
        <w:t>' after 8.59 s</w:t>
      </w:r>
    </w:p>
    <w:p w14:paraId="448AC29A" w14:textId="77777777" w:rsidR="00EB13CD" w:rsidRDefault="00EB13CD" w:rsidP="00EB13CD">
      <w:pPr>
        <w:ind w:left="708"/>
      </w:pPr>
      <w:r>
        <w:t>[17:01:16] asset vendor.js 10.1 MiB [emitted] [big] (id hint: vendors)</w:t>
      </w:r>
    </w:p>
    <w:p w14:paraId="1A585F9F" w14:textId="77777777" w:rsidR="00EB13CD" w:rsidRDefault="00EB13CD" w:rsidP="00EB13CD">
      <w:pPr>
        <w:ind w:left="708"/>
      </w:pPr>
      <w:r>
        <w:t>asset main.js 419 KiB [emitted] [big] (name: main)</w:t>
      </w:r>
    </w:p>
    <w:p w14:paraId="4B5909CA" w14:textId="77777777" w:rsidR="00EB13CD" w:rsidRDefault="00EB13CD" w:rsidP="00EB13CD">
      <w:pPr>
        <w:ind w:left="708"/>
      </w:pPr>
      <w:proofErr w:type="spellStart"/>
      <w:r>
        <w:t>Entrypoint</w:t>
      </w:r>
      <w:proofErr w:type="spellEnd"/>
      <w:r>
        <w:t xml:space="preserve"> main [big] 10.5 MiB = vendor.js 10.1 MiB main.js 419 KiB</w:t>
      </w:r>
    </w:p>
    <w:p w14:paraId="31D9589C" w14:textId="77777777" w:rsidR="00EB13CD" w:rsidRDefault="00EB13CD" w:rsidP="00EB13CD">
      <w:pPr>
        <w:ind w:left="708"/>
      </w:pPr>
    </w:p>
    <w:p w14:paraId="7A29246C" w14:textId="77777777" w:rsidR="00EB13CD" w:rsidRDefault="00EB13CD" w:rsidP="00EB13CD">
      <w:pPr>
        <w:ind w:left="708"/>
      </w:pPr>
      <w:r>
        <w:t>webpack 5.11.0 compiled successfully</w:t>
      </w:r>
    </w:p>
    <w:p w14:paraId="17673594" w14:textId="77777777" w:rsidR="00EB13CD" w:rsidRDefault="00EB13CD" w:rsidP="00EB13CD">
      <w:pPr>
        <w:ind w:left="708"/>
      </w:pPr>
      <w:r>
        <w:t>[17:01:16] Finished '</w:t>
      </w:r>
      <w:proofErr w:type="spellStart"/>
      <w:r>
        <w:t>Dev_CompileClient</w:t>
      </w:r>
      <w:proofErr w:type="spellEnd"/>
      <w:r>
        <w:t>' after 12 s</w:t>
      </w:r>
    </w:p>
    <w:p w14:paraId="6D7F296F" w14:textId="77777777" w:rsidR="00EB13CD" w:rsidRDefault="00EB13CD" w:rsidP="00EB13CD">
      <w:pPr>
        <w:ind w:left="708"/>
      </w:pPr>
      <w:r>
        <w:t>[17:01:16] Finished '</w:t>
      </w:r>
      <w:proofErr w:type="spellStart"/>
      <w:r>
        <w:t>Dev_Rebuild</w:t>
      </w:r>
      <w:proofErr w:type="spellEnd"/>
      <w:r>
        <w:t>' after 12 s</w:t>
      </w:r>
    </w:p>
    <w:p w14:paraId="426569C8" w14:textId="77777777" w:rsidR="00EB13CD" w:rsidRDefault="00EB13CD" w:rsidP="00EB13CD">
      <w:pPr>
        <w:ind w:left="708"/>
      </w:pPr>
    </w:p>
    <w:p w14:paraId="6C9CB818" w14:textId="0E5DEDFF" w:rsidR="000134E9" w:rsidRDefault="00EB13CD" w:rsidP="00E316F6">
      <w:pPr>
        <w:ind w:left="708"/>
      </w:pPr>
      <w:r>
        <w:t>Terminal will be reused by tasks, press any key to close it.</w:t>
      </w:r>
    </w:p>
    <w:p w14:paraId="448006A2" w14:textId="7E8B5B20" w:rsidR="00E316F6" w:rsidRDefault="00E316F6" w:rsidP="00E316F6"/>
    <w:p w14:paraId="4333D881" w14:textId="3705ACB3" w:rsidR="00E316F6" w:rsidRDefault="00E316F6" w:rsidP="00E316F6"/>
    <w:p w14:paraId="6FBF0EB7" w14:textId="77777777" w:rsidR="00E316F6" w:rsidRPr="00E316F6" w:rsidRDefault="00E316F6" w:rsidP="00E316F6"/>
    <w:sectPr w:rsidR="00E316F6" w:rsidRPr="00E316F6" w:rsidSect="002C6715">
      <w:headerReference w:type="default" r:id="rId18"/>
      <w:footerReference w:type="default" r:id="rId19"/>
      <w:type w:val="continuous"/>
      <w:pgSz w:w="16838" w:h="11906" w:orient="landscape"/>
      <w:pgMar w:top="680" w:right="638" w:bottom="284" w:left="567" w:header="35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F3046" w14:textId="77777777" w:rsidR="00D64C83" w:rsidRDefault="00D64C83" w:rsidP="007D71A7">
      <w:r>
        <w:separator/>
      </w:r>
    </w:p>
  </w:endnote>
  <w:endnote w:type="continuationSeparator" w:id="0">
    <w:p w14:paraId="3218CF03" w14:textId="77777777" w:rsidR="00D64C83" w:rsidRDefault="00D64C83" w:rsidP="007D7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2AE1A" w14:textId="77777777" w:rsidR="00C75DC4" w:rsidRPr="00603382" w:rsidRDefault="00D64C83" w:rsidP="008E7798">
    <w:pPr>
      <w:pStyle w:val="Footer"/>
      <w:tabs>
        <w:tab w:val="clear" w:pos="4536"/>
        <w:tab w:val="clear" w:pos="9072"/>
        <w:tab w:val="center" w:pos="7797"/>
      </w:tabs>
      <w:ind w:left="708" w:hanging="708"/>
    </w:pPr>
    <w:r>
      <w:fldChar w:fldCharType="begin"/>
    </w:r>
    <w:r>
      <w:instrText xml:space="preserve"> AUTHOR </w:instrText>
    </w:r>
    <w:r>
      <w:fldChar w:fldCharType="separate"/>
    </w:r>
    <w:r w:rsidR="00C75DC4">
      <w:rPr>
        <w:noProof/>
      </w:rPr>
      <w:t>Rob van Berkum</w:t>
    </w:r>
    <w:r>
      <w:rPr>
        <w:noProof/>
      </w:rPr>
      <w:fldChar w:fldCharType="end"/>
    </w:r>
    <w:r w:rsidR="00C75DC4">
      <w:tab/>
      <w:t>Page</w:t>
    </w:r>
    <w:r w:rsidR="00C75DC4" w:rsidRPr="00603382">
      <w:t xml:space="preserve"> </w:t>
    </w:r>
    <w:r w:rsidR="00C75DC4" w:rsidRPr="00603382">
      <w:fldChar w:fldCharType="begin"/>
    </w:r>
    <w:r w:rsidR="00C75DC4" w:rsidRPr="00603382">
      <w:instrText xml:space="preserve"> PAGE </w:instrText>
    </w:r>
    <w:r w:rsidR="00C75DC4" w:rsidRPr="00603382">
      <w:fldChar w:fldCharType="separate"/>
    </w:r>
    <w:r w:rsidR="00A431B4">
      <w:rPr>
        <w:noProof/>
      </w:rPr>
      <w:t>3</w:t>
    </w:r>
    <w:r w:rsidR="00C75DC4" w:rsidRPr="00603382">
      <w:fldChar w:fldCharType="end"/>
    </w:r>
    <w:r w:rsidR="00C75DC4" w:rsidRPr="00603382">
      <w:t xml:space="preserve"> </w:t>
    </w:r>
    <w:r w:rsidR="00C75DC4">
      <w:t xml:space="preserve">of </w:t>
    </w:r>
    <w:r w:rsidR="00C75DC4" w:rsidRPr="00BE222C">
      <w:rPr>
        <w:rStyle w:val="PageNumber"/>
        <w:rFonts w:cs="Courier New"/>
        <w:szCs w:val="16"/>
      </w:rPr>
      <w:fldChar w:fldCharType="begin"/>
    </w:r>
    <w:r w:rsidR="00C75DC4" w:rsidRPr="00BE222C">
      <w:rPr>
        <w:rStyle w:val="PageNumber"/>
        <w:rFonts w:cs="Courier New"/>
        <w:szCs w:val="16"/>
      </w:rPr>
      <w:instrText xml:space="preserve"> NUMPAGES </w:instrText>
    </w:r>
    <w:r w:rsidR="00C75DC4" w:rsidRPr="00BE222C">
      <w:rPr>
        <w:rStyle w:val="PageNumber"/>
        <w:rFonts w:cs="Courier New"/>
        <w:szCs w:val="16"/>
      </w:rPr>
      <w:fldChar w:fldCharType="separate"/>
    </w:r>
    <w:r w:rsidR="00A431B4">
      <w:rPr>
        <w:rStyle w:val="PageNumber"/>
        <w:rFonts w:cs="Courier New"/>
        <w:noProof/>
        <w:szCs w:val="16"/>
      </w:rPr>
      <w:t>3</w:t>
    </w:r>
    <w:r w:rsidR="00C75DC4" w:rsidRPr="00BE222C">
      <w:rPr>
        <w:rStyle w:val="PageNumber"/>
        <w:rFonts w:cs="Courier New"/>
        <w:szCs w:val="16"/>
      </w:rPr>
      <w:fldChar w:fldCharType="end"/>
    </w:r>
    <w:r w:rsidR="00C75DC4">
      <w:ptab w:relativeTo="margin" w:alignment="right" w:leader="none"/>
    </w:r>
    <w:r w:rsidR="00C75DC4" w:rsidRPr="00603382">
      <w:fldChar w:fldCharType="begin"/>
    </w:r>
    <w:r w:rsidR="00C75DC4" w:rsidRPr="00603382">
      <w:instrText xml:space="preserve"> DATE \@ "d-M-yyyy" </w:instrText>
    </w:r>
    <w:r w:rsidR="00C75DC4" w:rsidRPr="00603382">
      <w:fldChar w:fldCharType="separate"/>
    </w:r>
    <w:r w:rsidR="001F3FE6">
      <w:rPr>
        <w:noProof/>
      </w:rPr>
      <w:t>18-12-2020</w:t>
    </w:r>
    <w:r w:rsidR="00C75DC4" w:rsidRPr="0060338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A36B2" w14:textId="77777777" w:rsidR="00D64C83" w:rsidRDefault="00D64C83" w:rsidP="007D71A7">
      <w:r>
        <w:separator/>
      </w:r>
    </w:p>
  </w:footnote>
  <w:footnote w:type="continuationSeparator" w:id="0">
    <w:p w14:paraId="5EB5BE0B" w14:textId="77777777" w:rsidR="00D64C83" w:rsidRDefault="00D64C83" w:rsidP="007D7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C857B" w14:textId="6AC7F298" w:rsidR="00C75DC4" w:rsidRPr="00603382" w:rsidRDefault="00D64C83" w:rsidP="0031467C">
    <w:pPr>
      <w:pStyle w:val="Header"/>
      <w:jc w:val="center"/>
    </w:pPr>
    <w:r>
      <w:fldChar w:fldCharType="begin"/>
    </w:r>
    <w:r>
      <w:instrText xml:space="preserve"> FILENAME </w:instrText>
    </w:r>
    <w:r>
      <w:fldChar w:fldCharType="separate"/>
    </w:r>
    <w:r w:rsidR="001F3FE6">
      <w:rPr>
        <w:noProof/>
      </w:rPr>
      <w:t>OCGUPSTR-1324 Dependabot alerts GenServer Development Working Notes.docx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43F"/>
    <w:multiLevelType w:val="hybridMultilevel"/>
    <w:tmpl w:val="39A6DEE8"/>
    <w:lvl w:ilvl="0" w:tplc="30300F6E">
      <w:start w:val="43"/>
      <w:numFmt w:val="decimal"/>
      <w:lvlText w:val="%1"/>
      <w:lvlJc w:val="left"/>
      <w:pPr>
        <w:tabs>
          <w:tab w:val="num" w:pos="1173"/>
        </w:tabs>
        <w:ind w:left="1173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93"/>
        </w:tabs>
        <w:ind w:left="18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613"/>
        </w:tabs>
        <w:ind w:left="26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33"/>
        </w:tabs>
        <w:ind w:left="33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53"/>
        </w:tabs>
        <w:ind w:left="40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73"/>
        </w:tabs>
        <w:ind w:left="47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93"/>
        </w:tabs>
        <w:ind w:left="54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213"/>
        </w:tabs>
        <w:ind w:left="62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33"/>
        </w:tabs>
        <w:ind w:left="6933" w:hanging="360"/>
      </w:pPr>
      <w:rPr>
        <w:rFonts w:ascii="Wingdings" w:hAnsi="Wingdings" w:hint="default"/>
      </w:rPr>
    </w:lvl>
  </w:abstractNum>
  <w:abstractNum w:abstractNumId="1" w15:restartNumberingAfterBreak="0">
    <w:nsid w:val="11D26444"/>
    <w:multiLevelType w:val="hybridMultilevel"/>
    <w:tmpl w:val="E19E1DAA"/>
    <w:lvl w:ilvl="0" w:tplc="54DC0D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A33C5"/>
    <w:multiLevelType w:val="hybridMultilevel"/>
    <w:tmpl w:val="AD9EF26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B10254"/>
    <w:multiLevelType w:val="hybridMultilevel"/>
    <w:tmpl w:val="32FEB8DE"/>
    <w:lvl w:ilvl="0" w:tplc="99584512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6F5816"/>
    <w:multiLevelType w:val="hybridMultilevel"/>
    <w:tmpl w:val="822C3EDA"/>
    <w:lvl w:ilvl="0" w:tplc="42004C7C">
      <w:start w:val="43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25F8A"/>
    <w:multiLevelType w:val="hybridMultilevel"/>
    <w:tmpl w:val="491E87B6"/>
    <w:lvl w:ilvl="0" w:tplc="133430EC">
      <w:numFmt w:val="decimal"/>
      <w:lvlText w:val="%1"/>
      <w:lvlJc w:val="left"/>
      <w:pPr>
        <w:ind w:left="12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3" w:hanging="360"/>
      </w:p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6" w15:restartNumberingAfterBreak="0">
    <w:nsid w:val="2135399B"/>
    <w:multiLevelType w:val="hybridMultilevel"/>
    <w:tmpl w:val="60CE1A32"/>
    <w:lvl w:ilvl="0" w:tplc="52D65B78">
      <w:start w:val="43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73FDB"/>
    <w:multiLevelType w:val="hybridMultilevel"/>
    <w:tmpl w:val="033A35FE"/>
    <w:lvl w:ilvl="0" w:tplc="8ED85C9A">
      <w:start w:val="43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B5C6E"/>
    <w:multiLevelType w:val="hybridMultilevel"/>
    <w:tmpl w:val="9778676C"/>
    <w:lvl w:ilvl="0" w:tplc="069AB086">
      <w:start w:val="43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06FC3"/>
    <w:multiLevelType w:val="hybridMultilevel"/>
    <w:tmpl w:val="061845B2"/>
    <w:lvl w:ilvl="0" w:tplc="381CE1DA">
      <w:start w:val="43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30195"/>
    <w:multiLevelType w:val="hybridMultilevel"/>
    <w:tmpl w:val="9F367EF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EE4E9D"/>
    <w:multiLevelType w:val="hybridMultilevel"/>
    <w:tmpl w:val="5042530E"/>
    <w:lvl w:ilvl="0" w:tplc="2B0CB496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A9A626F"/>
    <w:multiLevelType w:val="hybridMultilevel"/>
    <w:tmpl w:val="4A725DEE"/>
    <w:lvl w:ilvl="0" w:tplc="0324F024">
      <w:numFmt w:val="bullet"/>
      <w:lvlText w:val="-"/>
      <w:lvlJc w:val="left"/>
      <w:pPr>
        <w:ind w:left="1068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87E5D25"/>
    <w:multiLevelType w:val="hybridMultilevel"/>
    <w:tmpl w:val="6A26B828"/>
    <w:lvl w:ilvl="0" w:tplc="624ECFFA">
      <w:start w:val="43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13E72"/>
    <w:multiLevelType w:val="hybridMultilevel"/>
    <w:tmpl w:val="98F67B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622768"/>
    <w:multiLevelType w:val="multilevel"/>
    <w:tmpl w:val="A4D619DC"/>
    <w:lvl w:ilvl="0">
      <w:start w:val="43"/>
      <w:numFmt w:val="decimal"/>
      <w:lvlText w:val="%1......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6" w15:restartNumberingAfterBreak="0">
    <w:nsid w:val="56D74675"/>
    <w:multiLevelType w:val="hybridMultilevel"/>
    <w:tmpl w:val="288617F2"/>
    <w:lvl w:ilvl="0" w:tplc="ED1E53E0">
      <w:start w:val="43"/>
      <w:numFmt w:val="decimal"/>
      <w:lvlText w:val="%1"/>
      <w:lvlJc w:val="left"/>
      <w:pPr>
        <w:tabs>
          <w:tab w:val="num" w:pos="1173"/>
        </w:tabs>
        <w:ind w:left="1173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93"/>
        </w:tabs>
        <w:ind w:left="18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613"/>
        </w:tabs>
        <w:ind w:left="26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33"/>
        </w:tabs>
        <w:ind w:left="33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53"/>
        </w:tabs>
        <w:ind w:left="40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73"/>
        </w:tabs>
        <w:ind w:left="47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93"/>
        </w:tabs>
        <w:ind w:left="54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213"/>
        </w:tabs>
        <w:ind w:left="62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33"/>
        </w:tabs>
        <w:ind w:left="6933" w:hanging="360"/>
      </w:pPr>
      <w:rPr>
        <w:rFonts w:ascii="Wingdings" w:hAnsi="Wingdings" w:hint="default"/>
      </w:rPr>
    </w:lvl>
  </w:abstractNum>
  <w:abstractNum w:abstractNumId="17" w15:restartNumberingAfterBreak="0">
    <w:nsid w:val="58852458"/>
    <w:multiLevelType w:val="hybridMultilevel"/>
    <w:tmpl w:val="1AC8F454"/>
    <w:lvl w:ilvl="0" w:tplc="54DC0D9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61613"/>
    <w:multiLevelType w:val="hybridMultilevel"/>
    <w:tmpl w:val="58505A6A"/>
    <w:lvl w:ilvl="0" w:tplc="2D546AC4">
      <w:start w:val="43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92BEC"/>
    <w:multiLevelType w:val="hybridMultilevel"/>
    <w:tmpl w:val="5B1A8FFE"/>
    <w:lvl w:ilvl="0" w:tplc="0413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5E51182B"/>
    <w:multiLevelType w:val="hybridMultilevel"/>
    <w:tmpl w:val="BCA8FAE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6E3F18"/>
    <w:multiLevelType w:val="hybridMultilevel"/>
    <w:tmpl w:val="6B06592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EB568E"/>
    <w:multiLevelType w:val="multilevel"/>
    <w:tmpl w:val="89B69D08"/>
    <w:lvl w:ilvl="0">
      <w:start w:val="43"/>
      <w:numFmt w:val="decimal"/>
      <w:lvlText w:val="%1......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1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3" w15:restartNumberingAfterBreak="0">
    <w:nsid w:val="69484867"/>
    <w:multiLevelType w:val="hybridMultilevel"/>
    <w:tmpl w:val="DCB0F246"/>
    <w:lvl w:ilvl="0" w:tplc="8222FBD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55020D"/>
    <w:multiLevelType w:val="hybridMultilevel"/>
    <w:tmpl w:val="CA6C3B0A"/>
    <w:lvl w:ilvl="0" w:tplc="D7709E20">
      <w:start w:val="43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E01B7"/>
    <w:multiLevelType w:val="hybridMultilevel"/>
    <w:tmpl w:val="95D8F5FA"/>
    <w:lvl w:ilvl="0" w:tplc="20F4ACFA">
      <w:start w:val="43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12FC0"/>
    <w:multiLevelType w:val="hybridMultilevel"/>
    <w:tmpl w:val="683059DE"/>
    <w:lvl w:ilvl="0" w:tplc="46546C0C">
      <w:numFmt w:val="decimal"/>
      <w:lvlText w:val="%1"/>
      <w:lvlJc w:val="left"/>
      <w:pPr>
        <w:ind w:left="1383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num w:numId="1">
    <w:abstractNumId w:val="1"/>
  </w:num>
  <w:num w:numId="2">
    <w:abstractNumId w:val="17"/>
  </w:num>
  <w:num w:numId="3">
    <w:abstractNumId w:val="14"/>
  </w:num>
  <w:num w:numId="4">
    <w:abstractNumId w:val="19"/>
  </w:num>
  <w:num w:numId="5">
    <w:abstractNumId w:val="20"/>
  </w:num>
  <w:num w:numId="6">
    <w:abstractNumId w:val="10"/>
  </w:num>
  <w:num w:numId="7">
    <w:abstractNumId w:val="2"/>
  </w:num>
  <w:num w:numId="8">
    <w:abstractNumId w:val="21"/>
  </w:num>
  <w:num w:numId="9">
    <w:abstractNumId w:val="15"/>
  </w:num>
  <w:num w:numId="10">
    <w:abstractNumId w:val="22"/>
  </w:num>
  <w:num w:numId="11">
    <w:abstractNumId w:val="13"/>
  </w:num>
  <w:num w:numId="12">
    <w:abstractNumId w:val="8"/>
  </w:num>
  <w:num w:numId="13">
    <w:abstractNumId w:val="25"/>
  </w:num>
  <w:num w:numId="14">
    <w:abstractNumId w:val="4"/>
  </w:num>
  <w:num w:numId="15">
    <w:abstractNumId w:val="18"/>
  </w:num>
  <w:num w:numId="16">
    <w:abstractNumId w:val="24"/>
  </w:num>
  <w:num w:numId="17">
    <w:abstractNumId w:val="9"/>
  </w:num>
  <w:num w:numId="18">
    <w:abstractNumId w:val="6"/>
  </w:num>
  <w:num w:numId="19">
    <w:abstractNumId w:val="7"/>
  </w:num>
  <w:num w:numId="20">
    <w:abstractNumId w:val="16"/>
  </w:num>
  <w:num w:numId="21">
    <w:abstractNumId w:val="0"/>
  </w:num>
  <w:num w:numId="22">
    <w:abstractNumId w:val="3"/>
  </w:num>
  <w:num w:numId="23">
    <w:abstractNumId w:val="12"/>
  </w:num>
  <w:num w:numId="24">
    <w:abstractNumId w:val="11"/>
  </w:num>
  <w:num w:numId="25">
    <w:abstractNumId w:val="23"/>
  </w:num>
  <w:num w:numId="26">
    <w:abstractNumId w:val="26"/>
  </w:num>
  <w:num w:numId="27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75B"/>
    <w:rsid w:val="000010A9"/>
    <w:rsid w:val="0000124B"/>
    <w:rsid w:val="0000169C"/>
    <w:rsid w:val="000018B1"/>
    <w:rsid w:val="00001A7C"/>
    <w:rsid w:val="00001CE8"/>
    <w:rsid w:val="00001DC1"/>
    <w:rsid w:val="00001F2A"/>
    <w:rsid w:val="000020F5"/>
    <w:rsid w:val="00002643"/>
    <w:rsid w:val="0000266D"/>
    <w:rsid w:val="00002A01"/>
    <w:rsid w:val="000034D1"/>
    <w:rsid w:val="00003BC0"/>
    <w:rsid w:val="00003E10"/>
    <w:rsid w:val="00003EE1"/>
    <w:rsid w:val="0000403C"/>
    <w:rsid w:val="00004097"/>
    <w:rsid w:val="00004163"/>
    <w:rsid w:val="000041D8"/>
    <w:rsid w:val="0000443E"/>
    <w:rsid w:val="00004E76"/>
    <w:rsid w:val="00005066"/>
    <w:rsid w:val="000051D8"/>
    <w:rsid w:val="00005397"/>
    <w:rsid w:val="00005580"/>
    <w:rsid w:val="0000562A"/>
    <w:rsid w:val="00005904"/>
    <w:rsid w:val="00005922"/>
    <w:rsid w:val="0000619D"/>
    <w:rsid w:val="000062CE"/>
    <w:rsid w:val="00006507"/>
    <w:rsid w:val="00006655"/>
    <w:rsid w:val="00006C7B"/>
    <w:rsid w:val="00007A47"/>
    <w:rsid w:val="00007DE9"/>
    <w:rsid w:val="00007F69"/>
    <w:rsid w:val="000104ED"/>
    <w:rsid w:val="00010747"/>
    <w:rsid w:val="000108B5"/>
    <w:rsid w:val="00010AE2"/>
    <w:rsid w:val="00010B0F"/>
    <w:rsid w:val="00010CE3"/>
    <w:rsid w:val="00010F60"/>
    <w:rsid w:val="00010F66"/>
    <w:rsid w:val="000113F6"/>
    <w:rsid w:val="0001177C"/>
    <w:rsid w:val="00012415"/>
    <w:rsid w:val="00012716"/>
    <w:rsid w:val="00012836"/>
    <w:rsid w:val="000128DA"/>
    <w:rsid w:val="00012CED"/>
    <w:rsid w:val="00012F8B"/>
    <w:rsid w:val="000131C1"/>
    <w:rsid w:val="000131FD"/>
    <w:rsid w:val="000134E9"/>
    <w:rsid w:val="000136CB"/>
    <w:rsid w:val="0001385D"/>
    <w:rsid w:val="00013F23"/>
    <w:rsid w:val="000141BC"/>
    <w:rsid w:val="0001444D"/>
    <w:rsid w:val="000145F6"/>
    <w:rsid w:val="0001484A"/>
    <w:rsid w:val="00014A74"/>
    <w:rsid w:val="00014AC0"/>
    <w:rsid w:val="000151B5"/>
    <w:rsid w:val="00015243"/>
    <w:rsid w:val="00015A3B"/>
    <w:rsid w:val="000162A0"/>
    <w:rsid w:val="0001661E"/>
    <w:rsid w:val="00016AA9"/>
    <w:rsid w:val="00017EF0"/>
    <w:rsid w:val="00017F00"/>
    <w:rsid w:val="000200B4"/>
    <w:rsid w:val="00020AB7"/>
    <w:rsid w:val="000217FC"/>
    <w:rsid w:val="00021DF1"/>
    <w:rsid w:val="00021E86"/>
    <w:rsid w:val="000230C5"/>
    <w:rsid w:val="00023282"/>
    <w:rsid w:val="000236B4"/>
    <w:rsid w:val="00023B61"/>
    <w:rsid w:val="00023BB9"/>
    <w:rsid w:val="000240B6"/>
    <w:rsid w:val="00024CC9"/>
    <w:rsid w:val="00024EED"/>
    <w:rsid w:val="00024F15"/>
    <w:rsid w:val="00025031"/>
    <w:rsid w:val="000255E1"/>
    <w:rsid w:val="000256E3"/>
    <w:rsid w:val="00025F9B"/>
    <w:rsid w:val="00026DE5"/>
    <w:rsid w:val="00026F49"/>
    <w:rsid w:val="0002747D"/>
    <w:rsid w:val="00027924"/>
    <w:rsid w:val="0002792D"/>
    <w:rsid w:val="00027A82"/>
    <w:rsid w:val="00027A93"/>
    <w:rsid w:val="00030569"/>
    <w:rsid w:val="000305AE"/>
    <w:rsid w:val="00030B6F"/>
    <w:rsid w:val="00030C68"/>
    <w:rsid w:val="0003144C"/>
    <w:rsid w:val="000315A6"/>
    <w:rsid w:val="000316DA"/>
    <w:rsid w:val="000317A5"/>
    <w:rsid w:val="00031F4E"/>
    <w:rsid w:val="0003219D"/>
    <w:rsid w:val="00032308"/>
    <w:rsid w:val="000323B9"/>
    <w:rsid w:val="000329CA"/>
    <w:rsid w:val="00032EA4"/>
    <w:rsid w:val="00033356"/>
    <w:rsid w:val="00033658"/>
    <w:rsid w:val="0003388C"/>
    <w:rsid w:val="00033F7E"/>
    <w:rsid w:val="00034062"/>
    <w:rsid w:val="0003418C"/>
    <w:rsid w:val="0003426D"/>
    <w:rsid w:val="00034276"/>
    <w:rsid w:val="000343AE"/>
    <w:rsid w:val="0003488F"/>
    <w:rsid w:val="00034CDB"/>
    <w:rsid w:val="00034FF9"/>
    <w:rsid w:val="000366BC"/>
    <w:rsid w:val="0003679A"/>
    <w:rsid w:val="000370CB"/>
    <w:rsid w:val="00037698"/>
    <w:rsid w:val="00037A2D"/>
    <w:rsid w:val="00037FC2"/>
    <w:rsid w:val="00040291"/>
    <w:rsid w:val="00040443"/>
    <w:rsid w:val="0004060E"/>
    <w:rsid w:val="000406BB"/>
    <w:rsid w:val="00040C8A"/>
    <w:rsid w:val="00040E16"/>
    <w:rsid w:val="000411E0"/>
    <w:rsid w:val="000417AD"/>
    <w:rsid w:val="000418BC"/>
    <w:rsid w:val="00042103"/>
    <w:rsid w:val="00042772"/>
    <w:rsid w:val="0004283A"/>
    <w:rsid w:val="0004290A"/>
    <w:rsid w:val="00042C73"/>
    <w:rsid w:val="00043580"/>
    <w:rsid w:val="000435EA"/>
    <w:rsid w:val="000437F6"/>
    <w:rsid w:val="00043D5D"/>
    <w:rsid w:val="00043EAE"/>
    <w:rsid w:val="00043EFC"/>
    <w:rsid w:val="00044218"/>
    <w:rsid w:val="00044624"/>
    <w:rsid w:val="00044871"/>
    <w:rsid w:val="000448F5"/>
    <w:rsid w:val="0004496F"/>
    <w:rsid w:val="00044C79"/>
    <w:rsid w:val="000451A0"/>
    <w:rsid w:val="00046E94"/>
    <w:rsid w:val="00046F51"/>
    <w:rsid w:val="00046FF6"/>
    <w:rsid w:val="0004703C"/>
    <w:rsid w:val="00047674"/>
    <w:rsid w:val="000479E4"/>
    <w:rsid w:val="00047A1A"/>
    <w:rsid w:val="00047A28"/>
    <w:rsid w:val="00047A7B"/>
    <w:rsid w:val="00047AAA"/>
    <w:rsid w:val="00047B02"/>
    <w:rsid w:val="00050260"/>
    <w:rsid w:val="00050563"/>
    <w:rsid w:val="0005091E"/>
    <w:rsid w:val="00050C0F"/>
    <w:rsid w:val="00050DDB"/>
    <w:rsid w:val="00051191"/>
    <w:rsid w:val="00051869"/>
    <w:rsid w:val="000519E7"/>
    <w:rsid w:val="00051F53"/>
    <w:rsid w:val="00052981"/>
    <w:rsid w:val="00052F8B"/>
    <w:rsid w:val="000534FE"/>
    <w:rsid w:val="000538DE"/>
    <w:rsid w:val="00053C14"/>
    <w:rsid w:val="000549BF"/>
    <w:rsid w:val="00054A39"/>
    <w:rsid w:val="00054B4E"/>
    <w:rsid w:val="00054E65"/>
    <w:rsid w:val="00054EAE"/>
    <w:rsid w:val="00055080"/>
    <w:rsid w:val="000550B7"/>
    <w:rsid w:val="000551D3"/>
    <w:rsid w:val="0005582B"/>
    <w:rsid w:val="0005583B"/>
    <w:rsid w:val="0005586B"/>
    <w:rsid w:val="00055ADC"/>
    <w:rsid w:val="00055DCB"/>
    <w:rsid w:val="00055EA0"/>
    <w:rsid w:val="00056164"/>
    <w:rsid w:val="000561A0"/>
    <w:rsid w:val="000561DD"/>
    <w:rsid w:val="00056364"/>
    <w:rsid w:val="000568ED"/>
    <w:rsid w:val="00056AC6"/>
    <w:rsid w:val="00056B01"/>
    <w:rsid w:val="0005709E"/>
    <w:rsid w:val="00057915"/>
    <w:rsid w:val="00057A92"/>
    <w:rsid w:val="00057D90"/>
    <w:rsid w:val="00057DF1"/>
    <w:rsid w:val="000603A1"/>
    <w:rsid w:val="00060478"/>
    <w:rsid w:val="000605F0"/>
    <w:rsid w:val="000607FD"/>
    <w:rsid w:val="000616B4"/>
    <w:rsid w:val="00061720"/>
    <w:rsid w:val="00061C60"/>
    <w:rsid w:val="00061C67"/>
    <w:rsid w:val="00061FDC"/>
    <w:rsid w:val="00062089"/>
    <w:rsid w:val="0006213D"/>
    <w:rsid w:val="0006272A"/>
    <w:rsid w:val="000627E8"/>
    <w:rsid w:val="000628C5"/>
    <w:rsid w:val="00062A0B"/>
    <w:rsid w:val="000634DC"/>
    <w:rsid w:val="00063656"/>
    <w:rsid w:val="00063C94"/>
    <w:rsid w:val="00063D1A"/>
    <w:rsid w:val="00063E33"/>
    <w:rsid w:val="00064132"/>
    <w:rsid w:val="00064177"/>
    <w:rsid w:val="000641BC"/>
    <w:rsid w:val="00064545"/>
    <w:rsid w:val="000646D1"/>
    <w:rsid w:val="00064B0C"/>
    <w:rsid w:val="00064E07"/>
    <w:rsid w:val="00065137"/>
    <w:rsid w:val="00065300"/>
    <w:rsid w:val="00065F81"/>
    <w:rsid w:val="000668D5"/>
    <w:rsid w:val="000669A6"/>
    <w:rsid w:val="00067221"/>
    <w:rsid w:val="00067B83"/>
    <w:rsid w:val="00067E2F"/>
    <w:rsid w:val="00067E60"/>
    <w:rsid w:val="00067E7F"/>
    <w:rsid w:val="00067EE8"/>
    <w:rsid w:val="000701BF"/>
    <w:rsid w:val="000707D5"/>
    <w:rsid w:val="000708D9"/>
    <w:rsid w:val="00070D82"/>
    <w:rsid w:val="0007109A"/>
    <w:rsid w:val="000710B4"/>
    <w:rsid w:val="0007127C"/>
    <w:rsid w:val="0007146F"/>
    <w:rsid w:val="00071A43"/>
    <w:rsid w:val="00071AA5"/>
    <w:rsid w:val="00071D50"/>
    <w:rsid w:val="00072BB9"/>
    <w:rsid w:val="00072CD7"/>
    <w:rsid w:val="00073065"/>
    <w:rsid w:val="0007307C"/>
    <w:rsid w:val="00073249"/>
    <w:rsid w:val="000736F7"/>
    <w:rsid w:val="00073B90"/>
    <w:rsid w:val="00073EB7"/>
    <w:rsid w:val="00073F79"/>
    <w:rsid w:val="000741E3"/>
    <w:rsid w:val="00074324"/>
    <w:rsid w:val="000745A3"/>
    <w:rsid w:val="00074C2B"/>
    <w:rsid w:val="00074E37"/>
    <w:rsid w:val="00074F02"/>
    <w:rsid w:val="0007580B"/>
    <w:rsid w:val="00075936"/>
    <w:rsid w:val="00075BEA"/>
    <w:rsid w:val="00075D51"/>
    <w:rsid w:val="0007609C"/>
    <w:rsid w:val="0007649A"/>
    <w:rsid w:val="00077079"/>
    <w:rsid w:val="00077459"/>
    <w:rsid w:val="00077A22"/>
    <w:rsid w:val="00077B30"/>
    <w:rsid w:val="00077D81"/>
    <w:rsid w:val="0008057D"/>
    <w:rsid w:val="00080825"/>
    <w:rsid w:val="000808DC"/>
    <w:rsid w:val="00080E68"/>
    <w:rsid w:val="0008113D"/>
    <w:rsid w:val="0008128F"/>
    <w:rsid w:val="000818E6"/>
    <w:rsid w:val="00081D16"/>
    <w:rsid w:val="00081FFB"/>
    <w:rsid w:val="00082936"/>
    <w:rsid w:val="00082CAF"/>
    <w:rsid w:val="00084DA9"/>
    <w:rsid w:val="00084F49"/>
    <w:rsid w:val="00085B2F"/>
    <w:rsid w:val="00085CBA"/>
    <w:rsid w:val="00085D16"/>
    <w:rsid w:val="000860BC"/>
    <w:rsid w:val="00086270"/>
    <w:rsid w:val="000864D8"/>
    <w:rsid w:val="000868E7"/>
    <w:rsid w:val="00086BEE"/>
    <w:rsid w:val="0008706F"/>
    <w:rsid w:val="00087097"/>
    <w:rsid w:val="000874AB"/>
    <w:rsid w:val="00087566"/>
    <w:rsid w:val="000875C2"/>
    <w:rsid w:val="00087671"/>
    <w:rsid w:val="00087D34"/>
    <w:rsid w:val="00087D58"/>
    <w:rsid w:val="00087D64"/>
    <w:rsid w:val="0009032C"/>
    <w:rsid w:val="00090BAF"/>
    <w:rsid w:val="00090F8B"/>
    <w:rsid w:val="000910CF"/>
    <w:rsid w:val="00091385"/>
    <w:rsid w:val="000917AD"/>
    <w:rsid w:val="000918E9"/>
    <w:rsid w:val="0009198C"/>
    <w:rsid w:val="00091A76"/>
    <w:rsid w:val="00091C84"/>
    <w:rsid w:val="00092625"/>
    <w:rsid w:val="00092A12"/>
    <w:rsid w:val="00092B28"/>
    <w:rsid w:val="0009375A"/>
    <w:rsid w:val="00093A69"/>
    <w:rsid w:val="00093A76"/>
    <w:rsid w:val="00093EAD"/>
    <w:rsid w:val="00093F90"/>
    <w:rsid w:val="000958DE"/>
    <w:rsid w:val="00095CB7"/>
    <w:rsid w:val="00096053"/>
    <w:rsid w:val="000962CB"/>
    <w:rsid w:val="00096B65"/>
    <w:rsid w:val="00096CE7"/>
    <w:rsid w:val="00097254"/>
    <w:rsid w:val="00097CB4"/>
    <w:rsid w:val="00097ECA"/>
    <w:rsid w:val="000A13E7"/>
    <w:rsid w:val="000A1DFE"/>
    <w:rsid w:val="000A1F22"/>
    <w:rsid w:val="000A1F30"/>
    <w:rsid w:val="000A2030"/>
    <w:rsid w:val="000A2081"/>
    <w:rsid w:val="000A2259"/>
    <w:rsid w:val="000A2382"/>
    <w:rsid w:val="000A2E65"/>
    <w:rsid w:val="000A37D4"/>
    <w:rsid w:val="000A3B73"/>
    <w:rsid w:val="000A40C4"/>
    <w:rsid w:val="000A4547"/>
    <w:rsid w:val="000A4561"/>
    <w:rsid w:val="000A46AF"/>
    <w:rsid w:val="000A4DF1"/>
    <w:rsid w:val="000A4FC7"/>
    <w:rsid w:val="000A5B4F"/>
    <w:rsid w:val="000A5C9A"/>
    <w:rsid w:val="000A675E"/>
    <w:rsid w:val="000A6838"/>
    <w:rsid w:val="000A685E"/>
    <w:rsid w:val="000A76F0"/>
    <w:rsid w:val="000B01E7"/>
    <w:rsid w:val="000B02A0"/>
    <w:rsid w:val="000B094E"/>
    <w:rsid w:val="000B0A33"/>
    <w:rsid w:val="000B0DBD"/>
    <w:rsid w:val="000B1057"/>
    <w:rsid w:val="000B11A5"/>
    <w:rsid w:val="000B11DA"/>
    <w:rsid w:val="000B13F8"/>
    <w:rsid w:val="000B1490"/>
    <w:rsid w:val="000B1578"/>
    <w:rsid w:val="000B17A6"/>
    <w:rsid w:val="000B1D2E"/>
    <w:rsid w:val="000B24A3"/>
    <w:rsid w:val="000B26DA"/>
    <w:rsid w:val="000B2789"/>
    <w:rsid w:val="000B27CF"/>
    <w:rsid w:val="000B2C7F"/>
    <w:rsid w:val="000B3461"/>
    <w:rsid w:val="000B377A"/>
    <w:rsid w:val="000B4487"/>
    <w:rsid w:val="000B46FC"/>
    <w:rsid w:val="000B4993"/>
    <w:rsid w:val="000B5BAE"/>
    <w:rsid w:val="000B5C06"/>
    <w:rsid w:val="000B63D6"/>
    <w:rsid w:val="000B645B"/>
    <w:rsid w:val="000B668F"/>
    <w:rsid w:val="000B6773"/>
    <w:rsid w:val="000B6D8B"/>
    <w:rsid w:val="000B6D8F"/>
    <w:rsid w:val="000B6F84"/>
    <w:rsid w:val="000B7826"/>
    <w:rsid w:val="000B7BFE"/>
    <w:rsid w:val="000C00CA"/>
    <w:rsid w:val="000C05D2"/>
    <w:rsid w:val="000C08C8"/>
    <w:rsid w:val="000C0C23"/>
    <w:rsid w:val="000C0D73"/>
    <w:rsid w:val="000C0E29"/>
    <w:rsid w:val="000C0E65"/>
    <w:rsid w:val="000C0FE8"/>
    <w:rsid w:val="000C1893"/>
    <w:rsid w:val="000C1DD9"/>
    <w:rsid w:val="000C24CB"/>
    <w:rsid w:val="000C2627"/>
    <w:rsid w:val="000C279C"/>
    <w:rsid w:val="000C30E2"/>
    <w:rsid w:val="000C3329"/>
    <w:rsid w:val="000C3A51"/>
    <w:rsid w:val="000C3D5F"/>
    <w:rsid w:val="000C3D9C"/>
    <w:rsid w:val="000C410B"/>
    <w:rsid w:val="000C4586"/>
    <w:rsid w:val="000C46BD"/>
    <w:rsid w:val="000C4CCD"/>
    <w:rsid w:val="000C4E47"/>
    <w:rsid w:val="000C5098"/>
    <w:rsid w:val="000C5C56"/>
    <w:rsid w:val="000C5DA9"/>
    <w:rsid w:val="000C6065"/>
    <w:rsid w:val="000C6079"/>
    <w:rsid w:val="000C7206"/>
    <w:rsid w:val="000C73CD"/>
    <w:rsid w:val="000C7E28"/>
    <w:rsid w:val="000C7EE3"/>
    <w:rsid w:val="000D0134"/>
    <w:rsid w:val="000D061B"/>
    <w:rsid w:val="000D0F5E"/>
    <w:rsid w:val="000D1332"/>
    <w:rsid w:val="000D1684"/>
    <w:rsid w:val="000D1E5C"/>
    <w:rsid w:val="000D1F2F"/>
    <w:rsid w:val="000D237E"/>
    <w:rsid w:val="000D2406"/>
    <w:rsid w:val="000D2AFA"/>
    <w:rsid w:val="000D2D85"/>
    <w:rsid w:val="000D2E06"/>
    <w:rsid w:val="000D36FC"/>
    <w:rsid w:val="000D3804"/>
    <w:rsid w:val="000D3BB9"/>
    <w:rsid w:val="000D3D2C"/>
    <w:rsid w:val="000D3DAE"/>
    <w:rsid w:val="000D4309"/>
    <w:rsid w:val="000D458D"/>
    <w:rsid w:val="000D4956"/>
    <w:rsid w:val="000D4BF3"/>
    <w:rsid w:val="000D4D61"/>
    <w:rsid w:val="000D51B9"/>
    <w:rsid w:val="000D63C7"/>
    <w:rsid w:val="000D673F"/>
    <w:rsid w:val="000D682F"/>
    <w:rsid w:val="000D6897"/>
    <w:rsid w:val="000D6BF2"/>
    <w:rsid w:val="000D6D92"/>
    <w:rsid w:val="000D6ED3"/>
    <w:rsid w:val="000D7260"/>
    <w:rsid w:val="000D7511"/>
    <w:rsid w:val="000D7B90"/>
    <w:rsid w:val="000E01E2"/>
    <w:rsid w:val="000E089F"/>
    <w:rsid w:val="000E09CF"/>
    <w:rsid w:val="000E0DCD"/>
    <w:rsid w:val="000E0E62"/>
    <w:rsid w:val="000E0FCE"/>
    <w:rsid w:val="000E10D4"/>
    <w:rsid w:val="000E1229"/>
    <w:rsid w:val="000E17A7"/>
    <w:rsid w:val="000E1AEF"/>
    <w:rsid w:val="000E1E4B"/>
    <w:rsid w:val="000E21D0"/>
    <w:rsid w:val="000E2909"/>
    <w:rsid w:val="000E2EE7"/>
    <w:rsid w:val="000E2F89"/>
    <w:rsid w:val="000E32C6"/>
    <w:rsid w:val="000E3906"/>
    <w:rsid w:val="000E3C06"/>
    <w:rsid w:val="000E3E73"/>
    <w:rsid w:val="000E3FB4"/>
    <w:rsid w:val="000E40D3"/>
    <w:rsid w:val="000E54C9"/>
    <w:rsid w:val="000E5572"/>
    <w:rsid w:val="000E55A0"/>
    <w:rsid w:val="000E5782"/>
    <w:rsid w:val="000E74FB"/>
    <w:rsid w:val="000E7976"/>
    <w:rsid w:val="000F031A"/>
    <w:rsid w:val="000F05ED"/>
    <w:rsid w:val="000F0912"/>
    <w:rsid w:val="000F0DCF"/>
    <w:rsid w:val="000F1F33"/>
    <w:rsid w:val="000F208F"/>
    <w:rsid w:val="000F230A"/>
    <w:rsid w:val="000F2409"/>
    <w:rsid w:val="000F2E26"/>
    <w:rsid w:val="000F42B5"/>
    <w:rsid w:val="000F44EC"/>
    <w:rsid w:val="000F4A59"/>
    <w:rsid w:val="000F500D"/>
    <w:rsid w:val="000F5561"/>
    <w:rsid w:val="000F5619"/>
    <w:rsid w:val="000F5FDD"/>
    <w:rsid w:val="000F672B"/>
    <w:rsid w:val="000F6BFF"/>
    <w:rsid w:val="000F6F3D"/>
    <w:rsid w:val="000F6FA5"/>
    <w:rsid w:val="000F70DE"/>
    <w:rsid w:val="000F7194"/>
    <w:rsid w:val="000F74C3"/>
    <w:rsid w:val="000F78DA"/>
    <w:rsid w:val="000F7E49"/>
    <w:rsid w:val="00100885"/>
    <w:rsid w:val="00101089"/>
    <w:rsid w:val="0010128A"/>
    <w:rsid w:val="001012D9"/>
    <w:rsid w:val="0010130A"/>
    <w:rsid w:val="00101474"/>
    <w:rsid w:val="001017F6"/>
    <w:rsid w:val="00101AA6"/>
    <w:rsid w:val="00102041"/>
    <w:rsid w:val="001026A7"/>
    <w:rsid w:val="00102AA4"/>
    <w:rsid w:val="00102D09"/>
    <w:rsid w:val="001033CB"/>
    <w:rsid w:val="0010340C"/>
    <w:rsid w:val="00103E3E"/>
    <w:rsid w:val="001047F5"/>
    <w:rsid w:val="001055F7"/>
    <w:rsid w:val="001059DD"/>
    <w:rsid w:val="00105F56"/>
    <w:rsid w:val="0010615E"/>
    <w:rsid w:val="00106282"/>
    <w:rsid w:val="0010645B"/>
    <w:rsid w:val="00106B5F"/>
    <w:rsid w:val="00107076"/>
    <w:rsid w:val="001076F1"/>
    <w:rsid w:val="0010791C"/>
    <w:rsid w:val="00107D0C"/>
    <w:rsid w:val="00110C3E"/>
    <w:rsid w:val="00111106"/>
    <w:rsid w:val="00111162"/>
    <w:rsid w:val="001114BF"/>
    <w:rsid w:val="001117A9"/>
    <w:rsid w:val="0011180C"/>
    <w:rsid w:val="00111868"/>
    <w:rsid w:val="00111C6F"/>
    <w:rsid w:val="00111D54"/>
    <w:rsid w:val="001121FE"/>
    <w:rsid w:val="0011279C"/>
    <w:rsid w:val="00112BD0"/>
    <w:rsid w:val="0011336C"/>
    <w:rsid w:val="00113514"/>
    <w:rsid w:val="00113559"/>
    <w:rsid w:val="001137A0"/>
    <w:rsid w:val="0011470F"/>
    <w:rsid w:val="001147A1"/>
    <w:rsid w:val="00114E93"/>
    <w:rsid w:val="00114F70"/>
    <w:rsid w:val="00115B14"/>
    <w:rsid w:val="00115EF0"/>
    <w:rsid w:val="00116575"/>
    <w:rsid w:val="00116DB0"/>
    <w:rsid w:val="00116E76"/>
    <w:rsid w:val="00117090"/>
    <w:rsid w:val="00117450"/>
    <w:rsid w:val="00117867"/>
    <w:rsid w:val="00117C03"/>
    <w:rsid w:val="0012014C"/>
    <w:rsid w:val="00120227"/>
    <w:rsid w:val="001202AA"/>
    <w:rsid w:val="0012030D"/>
    <w:rsid w:val="001204DD"/>
    <w:rsid w:val="00120664"/>
    <w:rsid w:val="00120F77"/>
    <w:rsid w:val="00121145"/>
    <w:rsid w:val="001212BB"/>
    <w:rsid w:val="001214BE"/>
    <w:rsid w:val="00121A41"/>
    <w:rsid w:val="00121AC3"/>
    <w:rsid w:val="0012242A"/>
    <w:rsid w:val="00122803"/>
    <w:rsid w:val="001241B3"/>
    <w:rsid w:val="00124667"/>
    <w:rsid w:val="0012480B"/>
    <w:rsid w:val="00124A25"/>
    <w:rsid w:val="00124B0A"/>
    <w:rsid w:val="001250BF"/>
    <w:rsid w:val="00125ADD"/>
    <w:rsid w:val="00125AFC"/>
    <w:rsid w:val="00125BDE"/>
    <w:rsid w:val="00125D63"/>
    <w:rsid w:val="001263FC"/>
    <w:rsid w:val="001270DC"/>
    <w:rsid w:val="00127684"/>
    <w:rsid w:val="00130DDA"/>
    <w:rsid w:val="00131079"/>
    <w:rsid w:val="001320BE"/>
    <w:rsid w:val="00132127"/>
    <w:rsid w:val="0013214C"/>
    <w:rsid w:val="001321BD"/>
    <w:rsid w:val="00132626"/>
    <w:rsid w:val="00132996"/>
    <w:rsid w:val="00132B64"/>
    <w:rsid w:val="00132D9A"/>
    <w:rsid w:val="00133A2D"/>
    <w:rsid w:val="00133D49"/>
    <w:rsid w:val="001341A2"/>
    <w:rsid w:val="00134671"/>
    <w:rsid w:val="001346A2"/>
    <w:rsid w:val="00134754"/>
    <w:rsid w:val="0013480D"/>
    <w:rsid w:val="00134C1D"/>
    <w:rsid w:val="00134C7C"/>
    <w:rsid w:val="001353EC"/>
    <w:rsid w:val="001364F4"/>
    <w:rsid w:val="001365AA"/>
    <w:rsid w:val="00136D3D"/>
    <w:rsid w:val="0013772C"/>
    <w:rsid w:val="0014003D"/>
    <w:rsid w:val="0014072B"/>
    <w:rsid w:val="00140733"/>
    <w:rsid w:val="00140BC0"/>
    <w:rsid w:val="0014234A"/>
    <w:rsid w:val="001427B7"/>
    <w:rsid w:val="001427CF"/>
    <w:rsid w:val="00142F4D"/>
    <w:rsid w:val="001437F6"/>
    <w:rsid w:val="00143A76"/>
    <w:rsid w:val="00143F6B"/>
    <w:rsid w:val="00144583"/>
    <w:rsid w:val="00144837"/>
    <w:rsid w:val="00144989"/>
    <w:rsid w:val="00144B92"/>
    <w:rsid w:val="00145845"/>
    <w:rsid w:val="001459D5"/>
    <w:rsid w:val="00145D41"/>
    <w:rsid w:val="00145FBA"/>
    <w:rsid w:val="00146087"/>
    <w:rsid w:val="00146201"/>
    <w:rsid w:val="00146735"/>
    <w:rsid w:val="00146A86"/>
    <w:rsid w:val="00146EEF"/>
    <w:rsid w:val="00147AE7"/>
    <w:rsid w:val="00147CBD"/>
    <w:rsid w:val="00150E37"/>
    <w:rsid w:val="00150E94"/>
    <w:rsid w:val="00151143"/>
    <w:rsid w:val="001512F1"/>
    <w:rsid w:val="00151867"/>
    <w:rsid w:val="0015193C"/>
    <w:rsid w:val="00152312"/>
    <w:rsid w:val="001527C4"/>
    <w:rsid w:val="00152A11"/>
    <w:rsid w:val="00152C6B"/>
    <w:rsid w:val="00152D8D"/>
    <w:rsid w:val="001530D6"/>
    <w:rsid w:val="00153360"/>
    <w:rsid w:val="001534D2"/>
    <w:rsid w:val="00153859"/>
    <w:rsid w:val="00153974"/>
    <w:rsid w:val="00153A58"/>
    <w:rsid w:val="00153AC9"/>
    <w:rsid w:val="00153D48"/>
    <w:rsid w:val="00153D79"/>
    <w:rsid w:val="00154331"/>
    <w:rsid w:val="00154F1C"/>
    <w:rsid w:val="001550D7"/>
    <w:rsid w:val="00155683"/>
    <w:rsid w:val="00155D0B"/>
    <w:rsid w:val="00155F59"/>
    <w:rsid w:val="001564E7"/>
    <w:rsid w:val="001565B1"/>
    <w:rsid w:val="00156ACA"/>
    <w:rsid w:val="00156AEC"/>
    <w:rsid w:val="00156CCB"/>
    <w:rsid w:val="00156E1E"/>
    <w:rsid w:val="00157621"/>
    <w:rsid w:val="0015762E"/>
    <w:rsid w:val="00157667"/>
    <w:rsid w:val="001578C5"/>
    <w:rsid w:val="00157C23"/>
    <w:rsid w:val="00157E0B"/>
    <w:rsid w:val="001601FE"/>
    <w:rsid w:val="001605BE"/>
    <w:rsid w:val="0016119E"/>
    <w:rsid w:val="00161ABC"/>
    <w:rsid w:val="00161CC9"/>
    <w:rsid w:val="00161E49"/>
    <w:rsid w:val="00162172"/>
    <w:rsid w:val="00162353"/>
    <w:rsid w:val="00162676"/>
    <w:rsid w:val="0016282E"/>
    <w:rsid w:val="00162C23"/>
    <w:rsid w:val="00162D3A"/>
    <w:rsid w:val="00162EBA"/>
    <w:rsid w:val="00163500"/>
    <w:rsid w:val="0016381F"/>
    <w:rsid w:val="00164091"/>
    <w:rsid w:val="00164519"/>
    <w:rsid w:val="00165263"/>
    <w:rsid w:val="001653A4"/>
    <w:rsid w:val="00165843"/>
    <w:rsid w:val="0016593C"/>
    <w:rsid w:val="00165B84"/>
    <w:rsid w:val="00165CCA"/>
    <w:rsid w:val="00165E0F"/>
    <w:rsid w:val="001663A6"/>
    <w:rsid w:val="00166AC7"/>
    <w:rsid w:val="00166DD1"/>
    <w:rsid w:val="0016731F"/>
    <w:rsid w:val="001674DB"/>
    <w:rsid w:val="00167BCB"/>
    <w:rsid w:val="00167E0A"/>
    <w:rsid w:val="0017075B"/>
    <w:rsid w:val="00170802"/>
    <w:rsid w:val="0017087B"/>
    <w:rsid w:val="00170FA4"/>
    <w:rsid w:val="0017123F"/>
    <w:rsid w:val="00171BB6"/>
    <w:rsid w:val="001721D2"/>
    <w:rsid w:val="00172444"/>
    <w:rsid w:val="0017256F"/>
    <w:rsid w:val="001728AA"/>
    <w:rsid w:val="00172D18"/>
    <w:rsid w:val="0017375C"/>
    <w:rsid w:val="001741D7"/>
    <w:rsid w:val="00174287"/>
    <w:rsid w:val="00174DC3"/>
    <w:rsid w:val="00175061"/>
    <w:rsid w:val="001752ED"/>
    <w:rsid w:val="00175A5F"/>
    <w:rsid w:val="001762A7"/>
    <w:rsid w:val="00176423"/>
    <w:rsid w:val="001767CD"/>
    <w:rsid w:val="00176853"/>
    <w:rsid w:val="001773CF"/>
    <w:rsid w:val="001778B2"/>
    <w:rsid w:val="00177FD1"/>
    <w:rsid w:val="00180604"/>
    <w:rsid w:val="001808D0"/>
    <w:rsid w:val="00180D34"/>
    <w:rsid w:val="00181056"/>
    <w:rsid w:val="0018117E"/>
    <w:rsid w:val="001812AA"/>
    <w:rsid w:val="001814AA"/>
    <w:rsid w:val="00181513"/>
    <w:rsid w:val="0018180E"/>
    <w:rsid w:val="00181A98"/>
    <w:rsid w:val="00181CF0"/>
    <w:rsid w:val="00181DA5"/>
    <w:rsid w:val="00181EB8"/>
    <w:rsid w:val="00181F4D"/>
    <w:rsid w:val="0018263F"/>
    <w:rsid w:val="001826F7"/>
    <w:rsid w:val="001828CA"/>
    <w:rsid w:val="00182F2D"/>
    <w:rsid w:val="00183188"/>
    <w:rsid w:val="0018325B"/>
    <w:rsid w:val="00183551"/>
    <w:rsid w:val="00183B59"/>
    <w:rsid w:val="00183D2F"/>
    <w:rsid w:val="001842AD"/>
    <w:rsid w:val="00184447"/>
    <w:rsid w:val="001847DF"/>
    <w:rsid w:val="001847F4"/>
    <w:rsid w:val="0018484D"/>
    <w:rsid w:val="0018487F"/>
    <w:rsid w:val="00184A72"/>
    <w:rsid w:val="001854E3"/>
    <w:rsid w:val="00185629"/>
    <w:rsid w:val="001857CA"/>
    <w:rsid w:val="00185B0A"/>
    <w:rsid w:val="00185C05"/>
    <w:rsid w:val="00185FB1"/>
    <w:rsid w:val="00186406"/>
    <w:rsid w:val="0018673C"/>
    <w:rsid w:val="0018682F"/>
    <w:rsid w:val="00186DEF"/>
    <w:rsid w:val="001872CB"/>
    <w:rsid w:val="001876B3"/>
    <w:rsid w:val="00187BA8"/>
    <w:rsid w:val="00187DDE"/>
    <w:rsid w:val="001902B6"/>
    <w:rsid w:val="00190814"/>
    <w:rsid w:val="00190F56"/>
    <w:rsid w:val="001919CF"/>
    <w:rsid w:val="00191B7C"/>
    <w:rsid w:val="00191C2E"/>
    <w:rsid w:val="00191D59"/>
    <w:rsid w:val="00191E04"/>
    <w:rsid w:val="0019214D"/>
    <w:rsid w:val="001924E1"/>
    <w:rsid w:val="001925DA"/>
    <w:rsid w:val="00192767"/>
    <w:rsid w:val="00192CEB"/>
    <w:rsid w:val="00192CFF"/>
    <w:rsid w:val="00192E18"/>
    <w:rsid w:val="00192E24"/>
    <w:rsid w:val="00193065"/>
    <w:rsid w:val="00193168"/>
    <w:rsid w:val="001931C7"/>
    <w:rsid w:val="001938A4"/>
    <w:rsid w:val="00193BF4"/>
    <w:rsid w:val="001948E0"/>
    <w:rsid w:val="001951C5"/>
    <w:rsid w:val="001954E8"/>
    <w:rsid w:val="00195F17"/>
    <w:rsid w:val="001962D4"/>
    <w:rsid w:val="001964A6"/>
    <w:rsid w:val="00196507"/>
    <w:rsid w:val="00196E12"/>
    <w:rsid w:val="001971E5"/>
    <w:rsid w:val="00197717"/>
    <w:rsid w:val="00197789"/>
    <w:rsid w:val="00197862"/>
    <w:rsid w:val="00197A44"/>
    <w:rsid w:val="001A04D2"/>
    <w:rsid w:val="001A059A"/>
    <w:rsid w:val="001A09CE"/>
    <w:rsid w:val="001A0C85"/>
    <w:rsid w:val="001A12F5"/>
    <w:rsid w:val="001A16EC"/>
    <w:rsid w:val="001A189F"/>
    <w:rsid w:val="001A18C6"/>
    <w:rsid w:val="001A1EE5"/>
    <w:rsid w:val="001A2DEA"/>
    <w:rsid w:val="001A3437"/>
    <w:rsid w:val="001A364B"/>
    <w:rsid w:val="001A3B6A"/>
    <w:rsid w:val="001A445E"/>
    <w:rsid w:val="001A44E1"/>
    <w:rsid w:val="001A4564"/>
    <w:rsid w:val="001A456E"/>
    <w:rsid w:val="001A4740"/>
    <w:rsid w:val="001A499F"/>
    <w:rsid w:val="001A4DD1"/>
    <w:rsid w:val="001A4E8F"/>
    <w:rsid w:val="001A4EB3"/>
    <w:rsid w:val="001A509E"/>
    <w:rsid w:val="001A5D19"/>
    <w:rsid w:val="001A5E35"/>
    <w:rsid w:val="001A5E5A"/>
    <w:rsid w:val="001A623B"/>
    <w:rsid w:val="001A630A"/>
    <w:rsid w:val="001A64FC"/>
    <w:rsid w:val="001A6542"/>
    <w:rsid w:val="001A69FE"/>
    <w:rsid w:val="001A6F88"/>
    <w:rsid w:val="001A7436"/>
    <w:rsid w:val="001A75F2"/>
    <w:rsid w:val="001A7A97"/>
    <w:rsid w:val="001A7C7E"/>
    <w:rsid w:val="001B00D6"/>
    <w:rsid w:val="001B0963"/>
    <w:rsid w:val="001B0991"/>
    <w:rsid w:val="001B09B7"/>
    <w:rsid w:val="001B0D1C"/>
    <w:rsid w:val="001B0DB6"/>
    <w:rsid w:val="001B1999"/>
    <w:rsid w:val="001B1EDC"/>
    <w:rsid w:val="001B1F06"/>
    <w:rsid w:val="001B2053"/>
    <w:rsid w:val="001B208D"/>
    <w:rsid w:val="001B2811"/>
    <w:rsid w:val="001B28DF"/>
    <w:rsid w:val="001B2A2F"/>
    <w:rsid w:val="001B2AE1"/>
    <w:rsid w:val="001B31C3"/>
    <w:rsid w:val="001B31DE"/>
    <w:rsid w:val="001B3350"/>
    <w:rsid w:val="001B3630"/>
    <w:rsid w:val="001B3846"/>
    <w:rsid w:val="001B450E"/>
    <w:rsid w:val="001B4845"/>
    <w:rsid w:val="001B52B6"/>
    <w:rsid w:val="001B5336"/>
    <w:rsid w:val="001B5614"/>
    <w:rsid w:val="001B5835"/>
    <w:rsid w:val="001B7780"/>
    <w:rsid w:val="001B7C7F"/>
    <w:rsid w:val="001B7F6C"/>
    <w:rsid w:val="001C00C6"/>
    <w:rsid w:val="001C03A4"/>
    <w:rsid w:val="001C05C2"/>
    <w:rsid w:val="001C07A6"/>
    <w:rsid w:val="001C0CDA"/>
    <w:rsid w:val="001C0D5D"/>
    <w:rsid w:val="001C12A4"/>
    <w:rsid w:val="001C14DB"/>
    <w:rsid w:val="001C1B04"/>
    <w:rsid w:val="001C1C47"/>
    <w:rsid w:val="001C2374"/>
    <w:rsid w:val="001C281E"/>
    <w:rsid w:val="001C2D13"/>
    <w:rsid w:val="001C30E1"/>
    <w:rsid w:val="001C31C4"/>
    <w:rsid w:val="001C380F"/>
    <w:rsid w:val="001C409F"/>
    <w:rsid w:val="001C4595"/>
    <w:rsid w:val="001C4841"/>
    <w:rsid w:val="001C499E"/>
    <w:rsid w:val="001C4E4D"/>
    <w:rsid w:val="001C4F1C"/>
    <w:rsid w:val="001C5721"/>
    <w:rsid w:val="001C6C74"/>
    <w:rsid w:val="001C6D9D"/>
    <w:rsid w:val="001C714B"/>
    <w:rsid w:val="001C71EF"/>
    <w:rsid w:val="001C7345"/>
    <w:rsid w:val="001C7E82"/>
    <w:rsid w:val="001C7E99"/>
    <w:rsid w:val="001D0178"/>
    <w:rsid w:val="001D0313"/>
    <w:rsid w:val="001D109B"/>
    <w:rsid w:val="001D11A5"/>
    <w:rsid w:val="001D1AB2"/>
    <w:rsid w:val="001D1DCF"/>
    <w:rsid w:val="001D1F55"/>
    <w:rsid w:val="001D28FE"/>
    <w:rsid w:val="001D2925"/>
    <w:rsid w:val="001D2F6B"/>
    <w:rsid w:val="001D32BC"/>
    <w:rsid w:val="001D3696"/>
    <w:rsid w:val="001D3AA5"/>
    <w:rsid w:val="001D3BD4"/>
    <w:rsid w:val="001D3F22"/>
    <w:rsid w:val="001D4339"/>
    <w:rsid w:val="001D47A4"/>
    <w:rsid w:val="001D4E97"/>
    <w:rsid w:val="001D5165"/>
    <w:rsid w:val="001D525E"/>
    <w:rsid w:val="001D537C"/>
    <w:rsid w:val="001D5C19"/>
    <w:rsid w:val="001D5D68"/>
    <w:rsid w:val="001D5F10"/>
    <w:rsid w:val="001D6588"/>
    <w:rsid w:val="001D679F"/>
    <w:rsid w:val="001D6B0E"/>
    <w:rsid w:val="001D6EEA"/>
    <w:rsid w:val="001D72AD"/>
    <w:rsid w:val="001D7BFE"/>
    <w:rsid w:val="001D7C2C"/>
    <w:rsid w:val="001E009A"/>
    <w:rsid w:val="001E016E"/>
    <w:rsid w:val="001E0402"/>
    <w:rsid w:val="001E05DD"/>
    <w:rsid w:val="001E06F5"/>
    <w:rsid w:val="001E09D6"/>
    <w:rsid w:val="001E0D79"/>
    <w:rsid w:val="001E0E8E"/>
    <w:rsid w:val="001E166E"/>
    <w:rsid w:val="001E1898"/>
    <w:rsid w:val="001E1B3C"/>
    <w:rsid w:val="001E2118"/>
    <w:rsid w:val="001E25CE"/>
    <w:rsid w:val="001E285C"/>
    <w:rsid w:val="001E2BBC"/>
    <w:rsid w:val="001E2C7E"/>
    <w:rsid w:val="001E2FED"/>
    <w:rsid w:val="001E3047"/>
    <w:rsid w:val="001E30CF"/>
    <w:rsid w:val="001E32E4"/>
    <w:rsid w:val="001E33EC"/>
    <w:rsid w:val="001E344A"/>
    <w:rsid w:val="001E36DA"/>
    <w:rsid w:val="001E37BF"/>
    <w:rsid w:val="001E3D6A"/>
    <w:rsid w:val="001E414B"/>
    <w:rsid w:val="001E45AD"/>
    <w:rsid w:val="001E48EB"/>
    <w:rsid w:val="001E4B1D"/>
    <w:rsid w:val="001E4E68"/>
    <w:rsid w:val="001E4F56"/>
    <w:rsid w:val="001E53F4"/>
    <w:rsid w:val="001E6019"/>
    <w:rsid w:val="001E6347"/>
    <w:rsid w:val="001E6470"/>
    <w:rsid w:val="001E6A97"/>
    <w:rsid w:val="001E6B5E"/>
    <w:rsid w:val="001E6E7D"/>
    <w:rsid w:val="001E741B"/>
    <w:rsid w:val="001E7775"/>
    <w:rsid w:val="001E77AE"/>
    <w:rsid w:val="001E7958"/>
    <w:rsid w:val="001E7BA0"/>
    <w:rsid w:val="001E7E38"/>
    <w:rsid w:val="001F026B"/>
    <w:rsid w:val="001F029C"/>
    <w:rsid w:val="001F03DB"/>
    <w:rsid w:val="001F0422"/>
    <w:rsid w:val="001F0A0F"/>
    <w:rsid w:val="001F0F1D"/>
    <w:rsid w:val="001F1280"/>
    <w:rsid w:val="001F1499"/>
    <w:rsid w:val="001F14A2"/>
    <w:rsid w:val="001F1768"/>
    <w:rsid w:val="001F1A66"/>
    <w:rsid w:val="001F1BAA"/>
    <w:rsid w:val="001F2DE2"/>
    <w:rsid w:val="001F35D6"/>
    <w:rsid w:val="001F3840"/>
    <w:rsid w:val="001F3921"/>
    <w:rsid w:val="001F3FE6"/>
    <w:rsid w:val="001F4095"/>
    <w:rsid w:val="001F43E1"/>
    <w:rsid w:val="001F4DC7"/>
    <w:rsid w:val="001F4E86"/>
    <w:rsid w:val="001F4FE6"/>
    <w:rsid w:val="001F5CC9"/>
    <w:rsid w:val="001F6DAE"/>
    <w:rsid w:val="001F6E13"/>
    <w:rsid w:val="001F71F4"/>
    <w:rsid w:val="001F7631"/>
    <w:rsid w:val="001F76B8"/>
    <w:rsid w:val="001F78DB"/>
    <w:rsid w:val="001F79B6"/>
    <w:rsid w:val="001F7A3F"/>
    <w:rsid w:val="002005A0"/>
    <w:rsid w:val="00200B73"/>
    <w:rsid w:val="002011C5"/>
    <w:rsid w:val="002013C5"/>
    <w:rsid w:val="00201F14"/>
    <w:rsid w:val="00201FE4"/>
    <w:rsid w:val="002020A3"/>
    <w:rsid w:val="002023FF"/>
    <w:rsid w:val="0020298A"/>
    <w:rsid w:val="00202EF3"/>
    <w:rsid w:val="002031E2"/>
    <w:rsid w:val="002032B5"/>
    <w:rsid w:val="00203726"/>
    <w:rsid w:val="0020427B"/>
    <w:rsid w:val="00204655"/>
    <w:rsid w:val="002049C2"/>
    <w:rsid w:val="002050BB"/>
    <w:rsid w:val="002057DA"/>
    <w:rsid w:val="0020580F"/>
    <w:rsid w:val="00205930"/>
    <w:rsid w:val="00205BB5"/>
    <w:rsid w:val="00205D5A"/>
    <w:rsid w:val="00205DEB"/>
    <w:rsid w:val="00205EC2"/>
    <w:rsid w:val="00206B7D"/>
    <w:rsid w:val="00206D44"/>
    <w:rsid w:val="00206D86"/>
    <w:rsid w:val="00206E55"/>
    <w:rsid w:val="00207204"/>
    <w:rsid w:val="0020728D"/>
    <w:rsid w:val="002075DA"/>
    <w:rsid w:val="00207BB6"/>
    <w:rsid w:val="00207D20"/>
    <w:rsid w:val="00207EC3"/>
    <w:rsid w:val="00210363"/>
    <w:rsid w:val="002105AD"/>
    <w:rsid w:val="00210DE6"/>
    <w:rsid w:val="0021120D"/>
    <w:rsid w:val="00211342"/>
    <w:rsid w:val="00212342"/>
    <w:rsid w:val="0021285B"/>
    <w:rsid w:val="00212BBC"/>
    <w:rsid w:val="00212F5D"/>
    <w:rsid w:val="00213817"/>
    <w:rsid w:val="00213C21"/>
    <w:rsid w:val="00213D40"/>
    <w:rsid w:val="002144C6"/>
    <w:rsid w:val="002145C3"/>
    <w:rsid w:val="002149A8"/>
    <w:rsid w:val="00215687"/>
    <w:rsid w:val="002158BF"/>
    <w:rsid w:val="0021607D"/>
    <w:rsid w:val="002166F7"/>
    <w:rsid w:val="00216957"/>
    <w:rsid w:val="00217040"/>
    <w:rsid w:val="00217448"/>
    <w:rsid w:val="00217980"/>
    <w:rsid w:val="00217A6E"/>
    <w:rsid w:val="00217AA8"/>
    <w:rsid w:val="00217E93"/>
    <w:rsid w:val="00217F4C"/>
    <w:rsid w:val="002204CF"/>
    <w:rsid w:val="002205C3"/>
    <w:rsid w:val="00220816"/>
    <w:rsid w:val="00220E83"/>
    <w:rsid w:val="002211DD"/>
    <w:rsid w:val="002214DF"/>
    <w:rsid w:val="00221793"/>
    <w:rsid w:val="002218B2"/>
    <w:rsid w:val="002219FD"/>
    <w:rsid w:val="00221C96"/>
    <w:rsid w:val="002222D8"/>
    <w:rsid w:val="0022246E"/>
    <w:rsid w:val="00222670"/>
    <w:rsid w:val="00222841"/>
    <w:rsid w:val="00222DEE"/>
    <w:rsid w:val="002230EB"/>
    <w:rsid w:val="00223205"/>
    <w:rsid w:val="00223A1D"/>
    <w:rsid w:val="00224961"/>
    <w:rsid w:val="00224B60"/>
    <w:rsid w:val="00224C6C"/>
    <w:rsid w:val="00224F28"/>
    <w:rsid w:val="00225244"/>
    <w:rsid w:val="002255AE"/>
    <w:rsid w:val="002255DE"/>
    <w:rsid w:val="0022580F"/>
    <w:rsid w:val="0022613C"/>
    <w:rsid w:val="00226529"/>
    <w:rsid w:val="00226819"/>
    <w:rsid w:val="00226A39"/>
    <w:rsid w:val="00226DC5"/>
    <w:rsid w:val="00226E25"/>
    <w:rsid w:val="002273BB"/>
    <w:rsid w:val="00227811"/>
    <w:rsid w:val="00227CF8"/>
    <w:rsid w:val="00227D86"/>
    <w:rsid w:val="002303DE"/>
    <w:rsid w:val="00230458"/>
    <w:rsid w:val="0023051C"/>
    <w:rsid w:val="00230ADD"/>
    <w:rsid w:val="00230B0C"/>
    <w:rsid w:val="00230E1B"/>
    <w:rsid w:val="002311B2"/>
    <w:rsid w:val="0023138D"/>
    <w:rsid w:val="00231C94"/>
    <w:rsid w:val="0023208F"/>
    <w:rsid w:val="00232236"/>
    <w:rsid w:val="00232399"/>
    <w:rsid w:val="00232866"/>
    <w:rsid w:val="002328A7"/>
    <w:rsid w:val="002328DF"/>
    <w:rsid w:val="00232C08"/>
    <w:rsid w:val="00232CBB"/>
    <w:rsid w:val="00232D08"/>
    <w:rsid w:val="00232D6B"/>
    <w:rsid w:val="00233336"/>
    <w:rsid w:val="00233351"/>
    <w:rsid w:val="00233B48"/>
    <w:rsid w:val="00233F84"/>
    <w:rsid w:val="002344AE"/>
    <w:rsid w:val="002344CA"/>
    <w:rsid w:val="00234842"/>
    <w:rsid w:val="00234A7A"/>
    <w:rsid w:val="00234B44"/>
    <w:rsid w:val="00234C57"/>
    <w:rsid w:val="00234D2A"/>
    <w:rsid w:val="00234D68"/>
    <w:rsid w:val="00234EFB"/>
    <w:rsid w:val="00235196"/>
    <w:rsid w:val="0023532A"/>
    <w:rsid w:val="002353BD"/>
    <w:rsid w:val="00235983"/>
    <w:rsid w:val="00235A5C"/>
    <w:rsid w:val="002360AC"/>
    <w:rsid w:val="00236114"/>
    <w:rsid w:val="002366B6"/>
    <w:rsid w:val="0023696F"/>
    <w:rsid w:val="00236CBB"/>
    <w:rsid w:val="00236E21"/>
    <w:rsid w:val="00237277"/>
    <w:rsid w:val="002375E1"/>
    <w:rsid w:val="00237C67"/>
    <w:rsid w:val="00237EE5"/>
    <w:rsid w:val="00240035"/>
    <w:rsid w:val="002401DC"/>
    <w:rsid w:val="00240298"/>
    <w:rsid w:val="00240468"/>
    <w:rsid w:val="00240645"/>
    <w:rsid w:val="00240800"/>
    <w:rsid w:val="00240844"/>
    <w:rsid w:val="00240B07"/>
    <w:rsid w:val="00240C5E"/>
    <w:rsid w:val="0024139D"/>
    <w:rsid w:val="00241786"/>
    <w:rsid w:val="00241F01"/>
    <w:rsid w:val="002428B3"/>
    <w:rsid w:val="00242C1C"/>
    <w:rsid w:val="00242F85"/>
    <w:rsid w:val="0024319C"/>
    <w:rsid w:val="00243AA0"/>
    <w:rsid w:val="00243AB2"/>
    <w:rsid w:val="00243AF7"/>
    <w:rsid w:val="00243BFF"/>
    <w:rsid w:val="0024449A"/>
    <w:rsid w:val="00244927"/>
    <w:rsid w:val="00244D5B"/>
    <w:rsid w:val="00244D5E"/>
    <w:rsid w:val="00244EEA"/>
    <w:rsid w:val="00244F35"/>
    <w:rsid w:val="0024502D"/>
    <w:rsid w:val="002453F2"/>
    <w:rsid w:val="00245784"/>
    <w:rsid w:val="002457BD"/>
    <w:rsid w:val="00245A82"/>
    <w:rsid w:val="00245AF4"/>
    <w:rsid w:val="00245BBA"/>
    <w:rsid w:val="00245BCD"/>
    <w:rsid w:val="00245FCE"/>
    <w:rsid w:val="002465D1"/>
    <w:rsid w:val="002467D9"/>
    <w:rsid w:val="00247347"/>
    <w:rsid w:val="002473B2"/>
    <w:rsid w:val="00247539"/>
    <w:rsid w:val="00247A32"/>
    <w:rsid w:val="00250BC0"/>
    <w:rsid w:val="0025173F"/>
    <w:rsid w:val="002519EB"/>
    <w:rsid w:val="0025201F"/>
    <w:rsid w:val="002521CD"/>
    <w:rsid w:val="002526A6"/>
    <w:rsid w:val="00252820"/>
    <w:rsid w:val="00252C5D"/>
    <w:rsid w:val="00253412"/>
    <w:rsid w:val="0025349C"/>
    <w:rsid w:val="00253766"/>
    <w:rsid w:val="00253A6E"/>
    <w:rsid w:val="00253CF1"/>
    <w:rsid w:val="00254499"/>
    <w:rsid w:val="002545F4"/>
    <w:rsid w:val="002547DC"/>
    <w:rsid w:val="0025513F"/>
    <w:rsid w:val="002551C9"/>
    <w:rsid w:val="00255608"/>
    <w:rsid w:val="00255A1B"/>
    <w:rsid w:val="0025605A"/>
    <w:rsid w:val="00256318"/>
    <w:rsid w:val="00256636"/>
    <w:rsid w:val="0025728E"/>
    <w:rsid w:val="002574D8"/>
    <w:rsid w:val="002575F2"/>
    <w:rsid w:val="00260389"/>
    <w:rsid w:val="002604FB"/>
    <w:rsid w:val="00260CA5"/>
    <w:rsid w:val="00260E95"/>
    <w:rsid w:val="002613D4"/>
    <w:rsid w:val="002615A7"/>
    <w:rsid w:val="0026172F"/>
    <w:rsid w:val="0026218E"/>
    <w:rsid w:val="002622DB"/>
    <w:rsid w:val="002624AE"/>
    <w:rsid w:val="00262544"/>
    <w:rsid w:val="002626B4"/>
    <w:rsid w:val="00262903"/>
    <w:rsid w:val="002629C5"/>
    <w:rsid w:val="00262FAD"/>
    <w:rsid w:val="00263798"/>
    <w:rsid w:val="00263972"/>
    <w:rsid w:val="002643F4"/>
    <w:rsid w:val="00264DC7"/>
    <w:rsid w:val="0026520E"/>
    <w:rsid w:val="002656EA"/>
    <w:rsid w:val="002658D1"/>
    <w:rsid w:val="002666F1"/>
    <w:rsid w:val="00266A42"/>
    <w:rsid w:val="002678E4"/>
    <w:rsid w:val="00267AA3"/>
    <w:rsid w:val="00267FB9"/>
    <w:rsid w:val="00270023"/>
    <w:rsid w:val="002700B7"/>
    <w:rsid w:val="002701AE"/>
    <w:rsid w:val="0027074D"/>
    <w:rsid w:val="00271AD6"/>
    <w:rsid w:val="00271C9E"/>
    <w:rsid w:val="0027222A"/>
    <w:rsid w:val="0027231B"/>
    <w:rsid w:val="00272817"/>
    <w:rsid w:val="00272CE7"/>
    <w:rsid w:val="002735FF"/>
    <w:rsid w:val="00273D76"/>
    <w:rsid w:val="002740AF"/>
    <w:rsid w:val="002742C5"/>
    <w:rsid w:val="0027447D"/>
    <w:rsid w:val="00274484"/>
    <w:rsid w:val="00274F05"/>
    <w:rsid w:val="002751CD"/>
    <w:rsid w:val="00275218"/>
    <w:rsid w:val="00275ACC"/>
    <w:rsid w:val="00275BB9"/>
    <w:rsid w:val="00275DDA"/>
    <w:rsid w:val="00275EAB"/>
    <w:rsid w:val="002764B1"/>
    <w:rsid w:val="00276957"/>
    <w:rsid w:val="00277132"/>
    <w:rsid w:val="0027726A"/>
    <w:rsid w:val="002802AC"/>
    <w:rsid w:val="002806D0"/>
    <w:rsid w:val="00280C21"/>
    <w:rsid w:val="00281B98"/>
    <w:rsid w:val="002820F4"/>
    <w:rsid w:val="0028266F"/>
    <w:rsid w:val="00282B6D"/>
    <w:rsid w:val="00282BC3"/>
    <w:rsid w:val="00282C6F"/>
    <w:rsid w:val="0028314A"/>
    <w:rsid w:val="002837BA"/>
    <w:rsid w:val="002839FE"/>
    <w:rsid w:val="00283E6B"/>
    <w:rsid w:val="00284343"/>
    <w:rsid w:val="00284774"/>
    <w:rsid w:val="00284DAD"/>
    <w:rsid w:val="00284F1B"/>
    <w:rsid w:val="00285116"/>
    <w:rsid w:val="002854F7"/>
    <w:rsid w:val="002855B6"/>
    <w:rsid w:val="00285BFC"/>
    <w:rsid w:val="002862FE"/>
    <w:rsid w:val="00286886"/>
    <w:rsid w:val="00286895"/>
    <w:rsid w:val="002868EB"/>
    <w:rsid w:val="00286A62"/>
    <w:rsid w:val="002870DF"/>
    <w:rsid w:val="00287666"/>
    <w:rsid w:val="002903F4"/>
    <w:rsid w:val="002905BD"/>
    <w:rsid w:val="002908A2"/>
    <w:rsid w:val="0029090F"/>
    <w:rsid w:val="00290989"/>
    <w:rsid w:val="00290F22"/>
    <w:rsid w:val="00291016"/>
    <w:rsid w:val="002918D2"/>
    <w:rsid w:val="00291E38"/>
    <w:rsid w:val="002920B0"/>
    <w:rsid w:val="00292142"/>
    <w:rsid w:val="0029214A"/>
    <w:rsid w:val="002927E2"/>
    <w:rsid w:val="002928DB"/>
    <w:rsid w:val="0029301D"/>
    <w:rsid w:val="00293648"/>
    <w:rsid w:val="002939BE"/>
    <w:rsid w:val="00293BAF"/>
    <w:rsid w:val="00293BE2"/>
    <w:rsid w:val="0029400E"/>
    <w:rsid w:val="0029424B"/>
    <w:rsid w:val="00294420"/>
    <w:rsid w:val="00294459"/>
    <w:rsid w:val="002944B9"/>
    <w:rsid w:val="002945F3"/>
    <w:rsid w:val="0029498A"/>
    <w:rsid w:val="00294CEF"/>
    <w:rsid w:val="00295B45"/>
    <w:rsid w:val="002960A5"/>
    <w:rsid w:val="0029610C"/>
    <w:rsid w:val="002966EA"/>
    <w:rsid w:val="0029698E"/>
    <w:rsid w:val="0029699C"/>
    <w:rsid w:val="00297151"/>
    <w:rsid w:val="00297495"/>
    <w:rsid w:val="00297A34"/>
    <w:rsid w:val="00297CFB"/>
    <w:rsid w:val="00297DF5"/>
    <w:rsid w:val="00297E45"/>
    <w:rsid w:val="002A05FA"/>
    <w:rsid w:val="002A0628"/>
    <w:rsid w:val="002A0D9D"/>
    <w:rsid w:val="002A1130"/>
    <w:rsid w:val="002A1393"/>
    <w:rsid w:val="002A1856"/>
    <w:rsid w:val="002A2619"/>
    <w:rsid w:val="002A28AD"/>
    <w:rsid w:val="002A2A09"/>
    <w:rsid w:val="002A2BFC"/>
    <w:rsid w:val="002A3107"/>
    <w:rsid w:val="002A34C1"/>
    <w:rsid w:val="002A352F"/>
    <w:rsid w:val="002A364D"/>
    <w:rsid w:val="002A3781"/>
    <w:rsid w:val="002A38A9"/>
    <w:rsid w:val="002A4204"/>
    <w:rsid w:val="002A440F"/>
    <w:rsid w:val="002A443F"/>
    <w:rsid w:val="002A448E"/>
    <w:rsid w:val="002A457F"/>
    <w:rsid w:val="002A4A2D"/>
    <w:rsid w:val="002A510B"/>
    <w:rsid w:val="002A527C"/>
    <w:rsid w:val="002A5CA8"/>
    <w:rsid w:val="002A5CF9"/>
    <w:rsid w:val="002A5ECA"/>
    <w:rsid w:val="002A6166"/>
    <w:rsid w:val="002A68E2"/>
    <w:rsid w:val="002A7411"/>
    <w:rsid w:val="002A7A23"/>
    <w:rsid w:val="002B05D6"/>
    <w:rsid w:val="002B0ADC"/>
    <w:rsid w:val="002B0EA0"/>
    <w:rsid w:val="002B0FC6"/>
    <w:rsid w:val="002B1101"/>
    <w:rsid w:val="002B17E6"/>
    <w:rsid w:val="002B193E"/>
    <w:rsid w:val="002B1B22"/>
    <w:rsid w:val="002B1D94"/>
    <w:rsid w:val="002B1E1D"/>
    <w:rsid w:val="002B21C5"/>
    <w:rsid w:val="002B26AD"/>
    <w:rsid w:val="002B2847"/>
    <w:rsid w:val="002B3054"/>
    <w:rsid w:val="002B31C7"/>
    <w:rsid w:val="002B3602"/>
    <w:rsid w:val="002B3A5F"/>
    <w:rsid w:val="002B4596"/>
    <w:rsid w:val="002B4D30"/>
    <w:rsid w:val="002B5160"/>
    <w:rsid w:val="002B55DA"/>
    <w:rsid w:val="002B5D72"/>
    <w:rsid w:val="002B66D5"/>
    <w:rsid w:val="002B6DAC"/>
    <w:rsid w:val="002B6F52"/>
    <w:rsid w:val="002B7416"/>
    <w:rsid w:val="002B7993"/>
    <w:rsid w:val="002C00F1"/>
    <w:rsid w:val="002C057D"/>
    <w:rsid w:val="002C08AA"/>
    <w:rsid w:val="002C08B1"/>
    <w:rsid w:val="002C09DC"/>
    <w:rsid w:val="002C0E12"/>
    <w:rsid w:val="002C1641"/>
    <w:rsid w:val="002C18AA"/>
    <w:rsid w:val="002C1ACD"/>
    <w:rsid w:val="002C1AF1"/>
    <w:rsid w:val="002C20A9"/>
    <w:rsid w:val="002C2220"/>
    <w:rsid w:val="002C22A6"/>
    <w:rsid w:val="002C24E7"/>
    <w:rsid w:val="002C2892"/>
    <w:rsid w:val="002C2BAC"/>
    <w:rsid w:val="002C3211"/>
    <w:rsid w:val="002C3409"/>
    <w:rsid w:val="002C3511"/>
    <w:rsid w:val="002C3921"/>
    <w:rsid w:val="002C3BB9"/>
    <w:rsid w:val="002C3D12"/>
    <w:rsid w:val="002C3D49"/>
    <w:rsid w:val="002C47D4"/>
    <w:rsid w:val="002C5099"/>
    <w:rsid w:val="002C51EB"/>
    <w:rsid w:val="002C52D3"/>
    <w:rsid w:val="002C5513"/>
    <w:rsid w:val="002C57CF"/>
    <w:rsid w:val="002C599A"/>
    <w:rsid w:val="002C5B66"/>
    <w:rsid w:val="002C5B91"/>
    <w:rsid w:val="002C5DD7"/>
    <w:rsid w:val="002C5EC9"/>
    <w:rsid w:val="002C6715"/>
    <w:rsid w:val="002C72E0"/>
    <w:rsid w:val="002C7323"/>
    <w:rsid w:val="002C73DE"/>
    <w:rsid w:val="002C74C0"/>
    <w:rsid w:val="002C7659"/>
    <w:rsid w:val="002C771D"/>
    <w:rsid w:val="002C7854"/>
    <w:rsid w:val="002C794C"/>
    <w:rsid w:val="002D06DB"/>
    <w:rsid w:val="002D0E4F"/>
    <w:rsid w:val="002D0FBF"/>
    <w:rsid w:val="002D1111"/>
    <w:rsid w:val="002D1676"/>
    <w:rsid w:val="002D21B7"/>
    <w:rsid w:val="002D2377"/>
    <w:rsid w:val="002D25C3"/>
    <w:rsid w:val="002D278D"/>
    <w:rsid w:val="002D2810"/>
    <w:rsid w:val="002D370A"/>
    <w:rsid w:val="002D3972"/>
    <w:rsid w:val="002D3D9A"/>
    <w:rsid w:val="002D42BB"/>
    <w:rsid w:val="002D46C9"/>
    <w:rsid w:val="002D4AF9"/>
    <w:rsid w:val="002D4AFA"/>
    <w:rsid w:val="002D6A9D"/>
    <w:rsid w:val="002D72C8"/>
    <w:rsid w:val="002D77B4"/>
    <w:rsid w:val="002D7981"/>
    <w:rsid w:val="002D7BF6"/>
    <w:rsid w:val="002D7D86"/>
    <w:rsid w:val="002D7EBD"/>
    <w:rsid w:val="002D7FA6"/>
    <w:rsid w:val="002D7FC1"/>
    <w:rsid w:val="002E02BF"/>
    <w:rsid w:val="002E0353"/>
    <w:rsid w:val="002E0AF5"/>
    <w:rsid w:val="002E0EC3"/>
    <w:rsid w:val="002E0F13"/>
    <w:rsid w:val="002E1436"/>
    <w:rsid w:val="002E19D3"/>
    <w:rsid w:val="002E1E88"/>
    <w:rsid w:val="002E2005"/>
    <w:rsid w:val="002E2997"/>
    <w:rsid w:val="002E2F26"/>
    <w:rsid w:val="002E2FA0"/>
    <w:rsid w:val="002E317A"/>
    <w:rsid w:val="002E32C6"/>
    <w:rsid w:val="002E3678"/>
    <w:rsid w:val="002E3B75"/>
    <w:rsid w:val="002E3E46"/>
    <w:rsid w:val="002E3EAD"/>
    <w:rsid w:val="002E43F2"/>
    <w:rsid w:val="002E487E"/>
    <w:rsid w:val="002E52BF"/>
    <w:rsid w:val="002E571A"/>
    <w:rsid w:val="002E5867"/>
    <w:rsid w:val="002E5930"/>
    <w:rsid w:val="002E5DE5"/>
    <w:rsid w:val="002E5FB8"/>
    <w:rsid w:val="002E606E"/>
    <w:rsid w:val="002E6300"/>
    <w:rsid w:val="002E6550"/>
    <w:rsid w:val="002E6588"/>
    <w:rsid w:val="002E6623"/>
    <w:rsid w:val="002E6C5C"/>
    <w:rsid w:val="002E7226"/>
    <w:rsid w:val="002E7525"/>
    <w:rsid w:val="002E76E3"/>
    <w:rsid w:val="002F0552"/>
    <w:rsid w:val="002F087B"/>
    <w:rsid w:val="002F0F19"/>
    <w:rsid w:val="002F17DF"/>
    <w:rsid w:val="002F1AD7"/>
    <w:rsid w:val="002F1CDC"/>
    <w:rsid w:val="002F1DFF"/>
    <w:rsid w:val="002F1F42"/>
    <w:rsid w:val="002F24AC"/>
    <w:rsid w:val="002F29AB"/>
    <w:rsid w:val="002F2DBE"/>
    <w:rsid w:val="002F307F"/>
    <w:rsid w:val="002F3360"/>
    <w:rsid w:val="002F3571"/>
    <w:rsid w:val="002F396F"/>
    <w:rsid w:val="002F39FA"/>
    <w:rsid w:val="002F3A16"/>
    <w:rsid w:val="002F3C75"/>
    <w:rsid w:val="002F3F08"/>
    <w:rsid w:val="002F3FA0"/>
    <w:rsid w:val="002F4050"/>
    <w:rsid w:val="002F4118"/>
    <w:rsid w:val="002F425C"/>
    <w:rsid w:val="002F4459"/>
    <w:rsid w:val="002F45BE"/>
    <w:rsid w:val="002F45E6"/>
    <w:rsid w:val="002F4F4E"/>
    <w:rsid w:val="002F5E7B"/>
    <w:rsid w:val="002F69F6"/>
    <w:rsid w:val="002F6AE3"/>
    <w:rsid w:val="002F7609"/>
    <w:rsid w:val="002F7908"/>
    <w:rsid w:val="002F7A26"/>
    <w:rsid w:val="002F7D12"/>
    <w:rsid w:val="002F7D77"/>
    <w:rsid w:val="00300059"/>
    <w:rsid w:val="003003E9"/>
    <w:rsid w:val="00300474"/>
    <w:rsid w:val="00300874"/>
    <w:rsid w:val="0030088F"/>
    <w:rsid w:val="003008FC"/>
    <w:rsid w:val="00300911"/>
    <w:rsid w:val="003009E9"/>
    <w:rsid w:val="00300A9E"/>
    <w:rsid w:val="00300ED5"/>
    <w:rsid w:val="00300F45"/>
    <w:rsid w:val="00301575"/>
    <w:rsid w:val="00301C45"/>
    <w:rsid w:val="00301DEB"/>
    <w:rsid w:val="0030262C"/>
    <w:rsid w:val="00302CE4"/>
    <w:rsid w:val="003031D7"/>
    <w:rsid w:val="003034BD"/>
    <w:rsid w:val="00303917"/>
    <w:rsid w:val="003039C9"/>
    <w:rsid w:val="00303BF1"/>
    <w:rsid w:val="00303DBE"/>
    <w:rsid w:val="00303F82"/>
    <w:rsid w:val="0030406B"/>
    <w:rsid w:val="00304F85"/>
    <w:rsid w:val="00305037"/>
    <w:rsid w:val="0030512D"/>
    <w:rsid w:val="0030548A"/>
    <w:rsid w:val="0030550B"/>
    <w:rsid w:val="003057EB"/>
    <w:rsid w:val="00305879"/>
    <w:rsid w:val="00305B39"/>
    <w:rsid w:val="00306995"/>
    <w:rsid w:val="0030742E"/>
    <w:rsid w:val="00307785"/>
    <w:rsid w:val="00310211"/>
    <w:rsid w:val="00310476"/>
    <w:rsid w:val="003104DA"/>
    <w:rsid w:val="00310D0F"/>
    <w:rsid w:val="00310D9D"/>
    <w:rsid w:val="00310FD9"/>
    <w:rsid w:val="00311723"/>
    <w:rsid w:val="003118BD"/>
    <w:rsid w:val="00311F83"/>
    <w:rsid w:val="00312257"/>
    <w:rsid w:val="00312436"/>
    <w:rsid w:val="00312456"/>
    <w:rsid w:val="0031293E"/>
    <w:rsid w:val="00312AB2"/>
    <w:rsid w:val="00312D68"/>
    <w:rsid w:val="0031319C"/>
    <w:rsid w:val="00313273"/>
    <w:rsid w:val="0031330E"/>
    <w:rsid w:val="0031342C"/>
    <w:rsid w:val="003135E3"/>
    <w:rsid w:val="003138E6"/>
    <w:rsid w:val="003142EE"/>
    <w:rsid w:val="00314456"/>
    <w:rsid w:val="00314647"/>
    <w:rsid w:val="0031467C"/>
    <w:rsid w:val="003147FB"/>
    <w:rsid w:val="00314C52"/>
    <w:rsid w:val="0031517D"/>
    <w:rsid w:val="0031544F"/>
    <w:rsid w:val="00315963"/>
    <w:rsid w:val="00315995"/>
    <w:rsid w:val="00315CFC"/>
    <w:rsid w:val="0031672C"/>
    <w:rsid w:val="00316D10"/>
    <w:rsid w:val="00316DF0"/>
    <w:rsid w:val="00317957"/>
    <w:rsid w:val="00317A3D"/>
    <w:rsid w:val="00317CEA"/>
    <w:rsid w:val="00317F72"/>
    <w:rsid w:val="003200B0"/>
    <w:rsid w:val="00320181"/>
    <w:rsid w:val="00320B5C"/>
    <w:rsid w:val="00320D10"/>
    <w:rsid w:val="00320E78"/>
    <w:rsid w:val="00321291"/>
    <w:rsid w:val="0032152E"/>
    <w:rsid w:val="00322568"/>
    <w:rsid w:val="00322962"/>
    <w:rsid w:val="003229E3"/>
    <w:rsid w:val="00322CBC"/>
    <w:rsid w:val="00323019"/>
    <w:rsid w:val="003232CA"/>
    <w:rsid w:val="00323C4D"/>
    <w:rsid w:val="00323DC1"/>
    <w:rsid w:val="00324052"/>
    <w:rsid w:val="0032429D"/>
    <w:rsid w:val="00324D03"/>
    <w:rsid w:val="00324D9C"/>
    <w:rsid w:val="00324E4E"/>
    <w:rsid w:val="00325068"/>
    <w:rsid w:val="0032519D"/>
    <w:rsid w:val="00325345"/>
    <w:rsid w:val="0032600A"/>
    <w:rsid w:val="0032619F"/>
    <w:rsid w:val="003262D4"/>
    <w:rsid w:val="003263DD"/>
    <w:rsid w:val="00326483"/>
    <w:rsid w:val="0032715E"/>
    <w:rsid w:val="00327198"/>
    <w:rsid w:val="003273AE"/>
    <w:rsid w:val="0032755B"/>
    <w:rsid w:val="0032769C"/>
    <w:rsid w:val="00327D04"/>
    <w:rsid w:val="00327D55"/>
    <w:rsid w:val="003306ED"/>
    <w:rsid w:val="00330984"/>
    <w:rsid w:val="00330BBD"/>
    <w:rsid w:val="00330D9E"/>
    <w:rsid w:val="00330E1A"/>
    <w:rsid w:val="00330EF4"/>
    <w:rsid w:val="00330F2E"/>
    <w:rsid w:val="00331791"/>
    <w:rsid w:val="003317C3"/>
    <w:rsid w:val="00331D5A"/>
    <w:rsid w:val="00331F09"/>
    <w:rsid w:val="00332071"/>
    <w:rsid w:val="0033211C"/>
    <w:rsid w:val="00332E80"/>
    <w:rsid w:val="00333089"/>
    <w:rsid w:val="00333114"/>
    <w:rsid w:val="003334E6"/>
    <w:rsid w:val="00333A58"/>
    <w:rsid w:val="00333DAE"/>
    <w:rsid w:val="00333DDD"/>
    <w:rsid w:val="00333DDE"/>
    <w:rsid w:val="00333EC7"/>
    <w:rsid w:val="00333F7F"/>
    <w:rsid w:val="00333FF4"/>
    <w:rsid w:val="003344E1"/>
    <w:rsid w:val="00334941"/>
    <w:rsid w:val="003354BD"/>
    <w:rsid w:val="00335798"/>
    <w:rsid w:val="00335DFD"/>
    <w:rsid w:val="00335E6D"/>
    <w:rsid w:val="00336267"/>
    <w:rsid w:val="00336286"/>
    <w:rsid w:val="003362D3"/>
    <w:rsid w:val="00336387"/>
    <w:rsid w:val="0033639A"/>
    <w:rsid w:val="00336F00"/>
    <w:rsid w:val="0033711B"/>
    <w:rsid w:val="0033744C"/>
    <w:rsid w:val="00337817"/>
    <w:rsid w:val="00337BBA"/>
    <w:rsid w:val="00337EAF"/>
    <w:rsid w:val="003404D8"/>
    <w:rsid w:val="003406C3"/>
    <w:rsid w:val="0034078D"/>
    <w:rsid w:val="003407A9"/>
    <w:rsid w:val="0034083C"/>
    <w:rsid w:val="00340E63"/>
    <w:rsid w:val="00340E84"/>
    <w:rsid w:val="0034135D"/>
    <w:rsid w:val="0034142F"/>
    <w:rsid w:val="00341B95"/>
    <w:rsid w:val="003420BB"/>
    <w:rsid w:val="003420E7"/>
    <w:rsid w:val="00342594"/>
    <w:rsid w:val="00342672"/>
    <w:rsid w:val="00342B9D"/>
    <w:rsid w:val="00342BB3"/>
    <w:rsid w:val="00342FE5"/>
    <w:rsid w:val="00343183"/>
    <w:rsid w:val="00343332"/>
    <w:rsid w:val="003437BD"/>
    <w:rsid w:val="00343E19"/>
    <w:rsid w:val="0034463A"/>
    <w:rsid w:val="003448A9"/>
    <w:rsid w:val="003448CC"/>
    <w:rsid w:val="00344C81"/>
    <w:rsid w:val="00344E0D"/>
    <w:rsid w:val="003452AB"/>
    <w:rsid w:val="00345552"/>
    <w:rsid w:val="00345CEE"/>
    <w:rsid w:val="0034672D"/>
    <w:rsid w:val="0034692A"/>
    <w:rsid w:val="00346E9D"/>
    <w:rsid w:val="0034705A"/>
    <w:rsid w:val="00347164"/>
    <w:rsid w:val="003472F6"/>
    <w:rsid w:val="00347352"/>
    <w:rsid w:val="00347A8F"/>
    <w:rsid w:val="00350235"/>
    <w:rsid w:val="00350331"/>
    <w:rsid w:val="0035033B"/>
    <w:rsid w:val="003507DB"/>
    <w:rsid w:val="00350965"/>
    <w:rsid w:val="00350BB1"/>
    <w:rsid w:val="00350CDB"/>
    <w:rsid w:val="00351264"/>
    <w:rsid w:val="003515EE"/>
    <w:rsid w:val="00351A42"/>
    <w:rsid w:val="00351E23"/>
    <w:rsid w:val="003528E0"/>
    <w:rsid w:val="00352A60"/>
    <w:rsid w:val="00352F36"/>
    <w:rsid w:val="003530E8"/>
    <w:rsid w:val="00353C4E"/>
    <w:rsid w:val="003546F4"/>
    <w:rsid w:val="00354B05"/>
    <w:rsid w:val="00354D25"/>
    <w:rsid w:val="00354DF6"/>
    <w:rsid w:val="00355553"/>
    <w:rsid w:val="003559CE"/>
    <w:rsid w:val="00356115"/>
    <w:rsid w:val="00356818"/>
    <w:rsid w:val="00356C1A"/>
    <w:rsid w:val="00356E32"/>
    <w:rsid w:val="00356F42"/>
    <w:rsid w:val="00356F43"/>
    <w:rsid w:val="00357221"/>
    <w:rsid w:val="003573DA"/>
    <w:rsid w:val="00357999"/>
    <w:rsid w:val="00357CAF"/>
    <w:rsid w:val="00357CCB"/>
    <w:rsid w:val="00360214"/>
    <w:rsid w:val="00360C34"/>
    <w:rsid w:val="00360D2B"/>
    <w:rsid w:val="00360E3A"/>
    <w:rsid w:val="00360E59"/>
    <w:rsid w:val="00361871"/>
    <w:rsid w:val="003619D1"/>
    <w:rsid w:val="00361D6F"/>
    <w:rsid w:val="00361F43"/>
    <w:rsid w:val="003620C1"/>
    <w:rsid w:val="003623E0"/>
    <w:rsid w:val="00362BA4"/>
    <w:rsid w:val="00362C74"/>
    <w:rsid w:val="00362C80"/>
    <w:rsid w:val="00362DBC"/>
    <w:rsid w:val="00363607"/>
    <w:rsid w:val="00363A10"/>
    <w:rsid w:val="00363C1D"/>
    <w:rsid w:val="00363DED"/>
    <w:rsid w:val="00363DF5"/>
    <w:rsid w:val="00363F8A"/>
    <w:rsid w:val="003640F1"/>
    <w:rsid w:val="00364331"/>
    <w:rsid w:val="00364719"/>
    <w:rsid w:val="0036473C"/>
    <w:rsid w:val="00364D13"/>
    <w:rsid w:val="00364F78"/>
    <w:rsid w:val="003652CF"/>
    <w:rsid w:val="00365314"/>
    <w:rsid w:val="003654E0"/>
    <w:rsid w:val="00365A31"/>
    <w:rsid w:val="003667AC"/>
    <w:rsid w:val="003667D9"/>
    <w:rsid w:val="00366A3E"/>
    <w:rsid w:val="00366DC4"/>
    <w:rsid w:val="00366FBC"/>
    <w:rsid w:val="00366FE3"/>
    <w:rsid w:val="00367101"/>
    <w:rsid w:val="003673FB"/>
    <w:rsid w:val="003676A1"/>
    <w:rsid w:val="0037029D"/>
    <w:rsid w:val="00370EDD"/>
    <w:rsid w:val="0037130B"/>
    <w:rsid w:val="003717CB"/>
    <w:rsid w:val="00371AF4"/>
    <w:rsid w:val="00371C7D"/>
    <w:rsid w:val="00371DFA"/>
    <w:rsid w:val="00372449"/>
    <w:rsid w:val="00372DB6"/>
    <w:rsid w:val="00372E3E"/>
    <w:rsid w:val="00373377"/>
    <w:rsid w:val="00373660"/>
    <w:rsid w:val="00373CB5"/>
    <w:rsid w:val="00373DA6"/>
    <w:rsid w:val="00373FC3"/>
    <w:rsid w:val="00374200"/>
    <w:rsid w:val="003742EA"/>
    <w:rsid w:val="0037443D"/>
    <w:rsid w:val="0037496E"/>
    <w:rsid w:val="00374F00"/>
    <w:rsid w:val="0037509B"/>
    <w:rsid w:val="0037554E"/>
    <w:rsid w:val="00375BDE"/>
    <w:rsid w:val="00376C81"/>
    <w:rsid w:val="00376E56"/>
    <w:rsid w:val="003777C8"/>
    <w:rsid w:val="0037795B"/>
    <w:rsid w:val="00377E9A"/>
    <w:rsid w:val="00380038"/>
    <w:rsid w:val="00380495"/>
    <w:rsid w:val="003804CC"/>
    <w:rsid w:val="0038068A"/>
    <w:rsid w:val="00380A25"/>
    <w:rsid w:val="00380A69"/>
    <w:rsid w:val="00380D11"/>
    <w:rsid w:val="0038122B"/>
    <w:rsid w:val="003812D0"/>
    <w:rsid w:val="003819B4"/>
    <w:rsid w:val="00381E10"/>
    <w:rsid w:val="003824D0"/>
    <w:rsid w:val="00382541"/>
    <w:rsid w:val="003825FC"/>
    <w:rsid w:val="00382DC7"/>
    <w:rsid w:val="00383137"/>
    <w:rsid w:val="0038345C"/>
    <w:rsid w:val="00383A2B"/>
    <w:rsid w:val="003843FC"/>
    <w:rsid w:val="0038477E"/>
    <w:rsid w:val="00384B63"/>
    <w:rsid w:val="00384CC6"/>
    <w:rsid w:val="00384E0A"/>
    <w:rsid w:val="003850DB"/>
    <w:rsid w:val="003850FF"/>
    <w:rsid w:val="00385554"/>
    <w:rsid w:val="00385666"/>
    <w:rsid w:val="00385B51"/>
    <w:rsid w:val="00385F9B"/>
    <w:rsid w:val="00385FD9"/>
    <w:rsid w:val="003862F4"/>
    <w:rsid w:val="00386497"/>
    <w:rsid w:val="00386777"/>
    <w:rsid w:val="00386B92"/>
    <w:rsid w:val="00386F6B"/>
    <w:rsid w:val="00387076"/>
    <w:rsid w:val="00387728"/>
    <w:rsid w:val="00390087"/>
    <w:rsid w:val="0039031C"/>
    <w:rsid w:val="0039062D"/>
    <w:rsid w:val="003906C0"/>
    <w:rsid w:val="00390D50"/>
    <w:rsid w:val="00390EA8"/>
    <w:rsid w:val="003910DD"/>
    <w:rsid w:val="003918ED"/>
    <w:rsid w:val="00391AA9"/>
    <w:rsid w:val="003920DD"/>
    <w:rsid w:val="00392439"/>
    <w:rsid w:val="00392FF3"/>
    <w:rsid w:val="0039360F"/>
    <w:rsid w:val="00393AA6"/>
    <w:rsid w:val="00393EAF"/>
    <w:rsid w:val="00393F28"/>
    <w:rsid w:val="0039401B"/>
    <w:rsid w:val="003941DA"/>
    <w:rsid w:val="0039431E"/>
    <w:rsid w:val="0039442B"/>
    <w:rsid w:val="00394460"/>
    <w:rsid w:val="0039449F"/>
    <w:rsid w:val="00394514"/>
    <w:rsid w:val="00394C42"/>
    <w:rsid w:val="00394CE2"/>
    <w:rsid w:val="00394D0C"/>
    <w:rsid w:val="00395331"/>
    <w:rsid w:val="00395AD6"/>
    <w:rsid w:val="00395B1A"/>
    <w:rsid w:val="00395DFF"/>
    <w:rsid w:val="0039600C"/>
    <w:rsid w:val="003960C8"/>
    <w:rsid w:val="0039610B"/>
    <w:rsid w:val="003963E9"/>
    <w:rsid w:val="00396A95"/>
    <w:rsid w:val="003979FE"/>
    <w:rsid w:val="003A041C"/>
    <w:rsid w:val="003A04E9"/>
    <w:rsid w:val="003A066F"/>
    <w:rsid w:val="003A0674"/>
    <w:rsid w:val="003A07E1"/>
    <w:rsid w:val="003A094D"/>
    <w:rsid w:val="003A09F6"/>
    <w:rsid w:val="003A12AE"/>
    <w:rsid w:val="003A15ED"/>
    <w:rsid w:val="003A172E"/>
    <w:rsid w:val="003A1996"/>
    <w:rsid w:val="003A251A"/>
    <w:rsid w:val="003A27BA"/>
    <w:rsid w:val="003A2A02"/>
    <w:rsid w:val="003A2A5D"/>
    <w:rsid w:val="003A341D"/>
    <w:rsid w:val="003A4C83"/>
    <w:rsid w:val="003A59B9"/>
    <w:rsid w:val="003A5C5C"/>
    <w:rsid w:val="003A5D1F"/>
    <w:rsid w:val="003A5E08"/>
    <w:rsid w:val="003A5E29"/>
    <w:rsid w:val="003A606F"/>
    <w:rsid w:val="003A641D"/>
    <w:rsid w:val="003A741A"/>
    <w:rsid w:val="003A744D"/>
    <w:rsid w:val="003A7D3D"/>
    <w:rsid w:val="003A7F55"/>
    <w:rsid w:val="003B0164"/>
    <w:rsid w:val="003B07F3"/>
    <w:rsid w:val="003B083F"/>
    <w:rsid w:val="003B0875"/>
    <w:rsid w:val="003B0A37"/>
    <w:rsid w:val="003B1207"/>
    <w:rsid w:val="003B12D2"/>
    <w:rsid w:val="003B160D"/>
    <w:rsid w:val="003B17E3"/>
    <w:rsid w:val="003B18DC"/>
    <w:rsid w:val="003B1FBB"/>
    <w:rsid w:val="003B2088"/>
    <w:rsid w:val="003B2EC7"/>
    <w:rsid w:val="003B32EC"/>
    <w:rsid w:val="003B36F9"/>
    <w:rsid w:val="003B42A0"/>
    <w:rsid w:val="003B4395"/>
    <w:rsid w:val="003B46B6"/>
    <w:rsid w:val="003B48F9"/>
    <w:rsid w:val="003B4EAB"/>
    <w:rsid w:val="003B57F4"/>
    <w:rsid w:val="003B5AAD"/>
    <w:rsid w:val="003B61E0"/>
    <w:rsid w:val="003B64C3"/>
    <w:rsid w:val="003B667C"/>
    <w:rsid w:val="003B6A7B"/>
    <w:rsid w:val="003B718F"/>
    <w:rsid w:val="003B72AD"/>
    <w:rsid w:val="003B7693"/>
    <w:rsid w:val="003B7E6B"/>
    <w:rsid w:val="003C04B7"/>
    <w:rsid w:val="003C0574"/>
    <w:rsid w:val="003C0746"/>
    <w:rsid w:val="003C0925"/>
    <w:rsid w:val="003C0AC2"/>
    <w:rsid w:val="003C0DFF"/>
    <w:rsid w:val="003C0FFA"/>
    <w:rsid w:val="003C1321"/>
    <w:rsid w:val="003C13CE"/>
    <w:rsid w:val="003C160A"/>
    <w:rsid w:val="003C1660"/>
    <w:rsid w:val="003C1A6E"/>
    <w:rsid w:val="003C1EF9"/>
    <w:rsid w:val="003C200C"/>
    <w:rsid w:val="003C263D"/>
    <w:rsid w:val="003C27DF"/>
    <w:rsid w:val="003C291D"/>
    <w:rsid w:val="003C3570"/>
    <w:rsid w:val="003C37D7"/>
    <w:rsid w:val="003C3EBD"/>
    <w:rsid w:val="003C4057"/>
    <w:rsid w:val="003C4668"/>
    <w:rsid w:val="003C4DDA"/>
    <w:rsid w:val="003C51D5"/>
    <w:rsid w:val="003C5A8B"/>
    <w:rsid w:val="003C64C3"/>
    <w:rsid w:val="003C6652"/>
    <w:rsid w:val="003C69C2"/>
    <w:rsid w:val="003C6A64"/>
    <w:rsid w:val="003C6BE8"/>
    <w:rsid w:val="003C6D95"/>
    <w:rsid w:val="003C6DEC"/>
    <w:rsid w:val="003C777F"/>
    <w:rsid w:val="003C77A0"/>
    <w:rsid w:val="003C7A84"/>
    <w:rsid w:val="003C7F52"/>
    <w:rsid w:val="003D01BA"/>
    <w:rsid w:val="003D01FE"/>
    <w:rsid w:val="003D03AD"/>
    <w:rsid w:val="003D063F"/>
    <w:rsid w:val="003D0FEB"/>
    <w:rsid w:val="003D128E"/>
    <w:rsid w:val="003D157D"/>
    <w:rsid w:val="003D16F2"/>
    <w:rsid w:val="003D25FF"/>
    <w:rsid w:val="003D3099"/>
    <w:rsid w:val="003D36E3"/>
    <w:rsid w:val="003D39EA"/>
    <w:rsid w:val="003D3C13"/>
    <w:rsid w:val="003D3E89"/>
    <w:rsid w:val="003D3EA8"/>
    <w:rsid w:val="003D40E7"/>
    <w:rsid w:val="003D45F3"/>
    <w:rsid w:val="003D4654"/>
    <w:rsid w:val="003D4873"/>
    <w:rsid w:val="003D49CE"/>
    <w:rsid w:val="003D5135"/>
    <w:rsid w:val="003D523A"/>
    <w:rsid w:val="003D531F"/>
    <w:rsid w:val="003D5FF7"/>
    <w:rsid w:val="003D6072"/>
    <w:rsid w:val="003D6727"/>
    <w:rsid w:val="003D6838"/>
    <w:rsid w:val="003D697D"/>
    <w:rsid w:val="003D6D53"/>
    <w:rsid w:val="003D719F"/>
    <w:rsid w:val="003D76E1"/>
    <w:rsid w:val="003D799A"/>
    <w:rsid w:val="003E00D9"/>
    <w:rsid w:val="003E0238"/>
    <w:rsid w:val="003E08DC"/>
    <w:rsid w:val="003E09DF"/>
    <w:rsid w:val="003E0A98"/>
    <w:rsid w:val="003E1BA2"/>
    <w:rsid w:val="003E1FE7"/>
    <w:rsid w:val="003E22CC"/>
    <w:rsid w:val="003E2730"/>
    <w:rsid w:val="003E2871"/>
    <w:rsid w:val="003E2B39"/>
    <w:rsid w:val="003E2E51"/>
    <w:rsid w:val="003E2FF3"/>
    <w:rsid w:val="003E3289"/>
    <w:rsid w:val="003E359E"/>
    <w:rsid w:val="003E37E6"/>
    <w:rsid w:val="003E4549"/>
    <w:rsid w:val="003E4643"/>
    <w:rsid w:val="003E4DB3"/>
    <w:rsid w:val="003E4FEE"/>
    <w:rsid w:val="003E50BD"/>
    <w:rsid w:val="003E5237"/>
    <w:rsid w:val="003E60E7"/>
    <w:rsid w:val="003E65C9"/>
    <w:rsid w:val="003E6FC6"/>
    <w:rsid w:val="003E75E9"/>
    <w:rsid w:val="003E76B1"/>
    <w:rsid w:val="003E77BD"/>
    <w:rsid w:val="003F01F2"/>
    <w:rsid w:val="003F044B"/>
    <w:rsid w:val="003F14F3"/>
    <w:rsid w:val="003F1560"/>
    <w:rsid w:val="003F188F"/>
    <w:rsid w:val="003F1AD4"/>
    <w:rsid w:val="003F1DFF"/>
    <w:rsid w:val="003F24F4"/>
    <w:rsid w:val="003F27BF"/>
    <w:rsid w:val="003F3446"/>
    <w:rsid w:val="003F3600"/>
    <w:rsid w:val="003F3B62"/>
    <w:rsid w:val="003F3ECF"/>
    <w:rsid w:val="003F4279"/>
    <w:rsid w:val="003F4D8E"/>
    <w:rsid w:val="003F5461"/>
    <w:rsid w:val="003F5756"/>
    <w:rsid w:val="003F59F4"/>
    <w:rsid w:val="003F663B"/>
    <w:rsid w:val="003F686C"/>
    <w:rsid w:val="003F6BA3"/>
    <w:rsid w:val="003F6DB5"/>
    <w:rsid w:val="003F71ED"/>
    <w:rsid w:val="003F73C9"/>
    <w:rsid w:val="003F769B"/>
    <w:rsid w:val="003F7B6F"/>
    <w:rsid w:val="003F7D89"/>
    <w:rsid w:val="00400381"/>
    <w:rsid w:val="004003DA"/>
    <w:rsid w:val="004004ED"/>
    <w:rsid w:val="00400806"/>
    <w:rsid w:val="00400B66"/>
    <w:rsid w:val="00400E4F"/>
    <w:rsid w:val="004012F7"/>
    <w:rsid w:val="0040177B"/>
    <w:rsid w:val="00401C96"/>
    <w:rsid w:val="00401D47"/>
    <w:rsid w:val="00401F65"/>
    <w:rsid w:val="00401FEE"/>
    <w:rsid w:val="004025DB"/>
    <w:rsid w:val="00402FA5"/>
    <w:rsid w:val="00403AA3"/>
    <w:rsid w:val="00403B36"/>
    <w:rsid w:val="00403D13"/>
    <w:rsid w:val="00404A8D"/>
    <w:rsid w:val="00404AE0"/>
    <w:rsid w:val="00404B67"/>
    <w:rsid w:val="00404FA9"/>
    <w:rsid w:val="0040537A"/>
    <w:rsid w:val="00405899"/>
    <w:rsid w:val="00405F62"/>
    <w:rsid w:val="004067D4"/>
    <w:rsid w:val="004069DC"/>
    <w:rsid w:val="00407200"/>
    <w:rsid w:val="00407812"/>
    <w:rsid w:val="00407D2A"/>
    <w:rsid w:val="00410185"/>
    <w:rsid w:val="00410232"/>
    <w:rsid w:val="00410394"/>
    <w:rsid w:val="004107ED"/>
    <w:rsid w:val="004109C8"/>
    <w:rsid w:val="00410C50"/>
    <w:rsid w:val="00411164"/>
    <w:rsid w:val="00411BFC"/>
    <w:rsid w:val="00411F15"/>
    <w:rsid w:val="00412014"/>
    <w:rsid w:val="004124FD"/>
    <w:rsid w:val="00412BF2"/>
    <w:rsid w:val="00412FFC"/>
    <w:rsid w:val="004130E5"/>
    <w:rsid w:val="004136BF"/>
    <w:rsid w:val="00414133"/>
    <w:rsid w:val="0041413C"/>
    <w:rsid w:val="00414339"/>
    <w:rsid w:val="0041470F"/>
    <w:rsid w:val="00414AB4"/>
    <w:rsid w:val="00414AF5"/>
    <w:rsid w:val="00414E33"/>
    <w:rsid w:val="004153A5"/>
    <w:rsid w:val="00415D01"/>
    <w:rsid w:val="00415E06"/>
    <w:rsid w:val="00415E98"/>
    <w:rsid w:val="0041637E"/>
    <w:rsid w:val="0041643B"/>
    <w:rsid w:val="00416B1A"/>
    <w:rsid w:val="00416F1A"/>
    <w:rsid w:val="00417247"/>
    <w:rsid w:val="00417443"/>
    <w:rsid w:val="004177A1"/>
    <w:rsid w:val="00420282"/>
    <w:rsid w:val="0042065A"/>
    <w:rsid w:val="0042073E"/>
    <w:rsid w:val="0042076F"/>
    <w:rsid w:val="0042088B"/>
    <w:rsid w:val="00420930"/>
    <w:rsid w:val="00420BFF"/>
    <w:rsid w:val="00420CA7"/>
    <w:rsid w:val="0042101E"/>
    <w:rsid w:val="00421028"/>
    <w:rsid w:val="004211D8"/>
    <w:rsid w:val="004220DF"/>
    <w:rsid w:val="00422416"/>
    <w:rsid w:val="004228C1"/>
    <w:rsid w:val="00422B9D"/>
    <w:rsid w:val="00422DEB"/>
    <w:rsid w:val="00423184"/>
    <w:rsid w:val="00423193"/>
    <w:rsid w:val="004236F8"/>
    <w:rsid w:val="00423AA8"/>
    <w:rsid w:val="00423B7D"/>
    <w:rsid w:val="00423F6F"/>
    <w:rsid w:val="00424753"/>
    <w:rsid w:val="00424A73"/>
    <w:rsid w:val="00425032"/>
    <w:rsid w:val="0042526C"/>
    <w:rsid w:val="0042582B"/>
    <w:rsid w:val="00425897"/>
    <w:rsid w:val="004259EB"/>
    <w:rsid w:val="00425A13"/>
    <w:rsid w:val="00426126"/>
    <w:rsid w:val="004262B5"/>
    <w:rsid w:val="004262C6"/>
    <w:rsid w:val="004264A0"/>
    <w:rsid w:val="004265DF"/>
    <w:rsid w:val="00426D9E"/>
    <w:rsid w:val="00426F0A"/>
    <w:rsid w:val="0042704D"/>
    <w:rsid w:val="00427150"/>
    <w:rsid w:val="004272CE"/>
    <w:rsid w:val="00427BD6"/>
    <w:rsid w:val="00427C34"/>
    <w:rsid w:val="00427DD5"/>
    <w:rsid w:val="00430056"/>
    <w:rsid w:val="004307BD"/>
    <w:rsid w:val="00430C74"/>
    <w:rsid w:val="00431214"/>
    <w:rsid w:val="004314BD"/>
    <w:rsid w:val="0043165D"/>
    <w:rsid w:val="004316E9"/>
    <w:rsid w:val="00431772"/>
    <w:rsid w:val="004318FF"/>
    <w:rsid w:val="004319B2"/>
    <w:rsid w:val="004322E9"/>
    <w:rsid w:val="004327B7"/>
    <w:rsid w:val="00432840"/>
    <w:rsid w:val="00432D29"/>
    <w:rsid w:val="00432E19"/>
    <w:rsid w:val="0043304A"/>
    <w:rsid w:val="00433157"/>
    <w:rsid w:val="00433274"/>
    <w:rsid w:val="004339F0"/>
    <w:rsid w:val="00433B86"/>
    <w:rsid w:val="00433BCA"/>
    <w:rsid w:val="00433D04"/>
    <w:rsid w:val="00433FF7"/>
    <w:rsid w:val="00435314"/>
    <w:rsid w:val="0043583C"/>
    <w:rsid w:val="00435B4A"/>
    <w:rsid w:val="004362C9"/>
    <w:rsid w:val="00436324"/>
    <w:rsid w:val="00436694"/>
    <w:rsid w:val="00436B21"/>
    <w:rsid w:val="00436BD0"/>
    <w:rsid w:val="00436DD5"/>
    <w:rsid w:val="00436E69"/>
    <w:rsid w:val="00437512"/>
    <w:rsid w:val="004379D2"/>
    <w:rsid w:val="00437ABE"/>
    <w:rsid w:val="00437C27"/>
    <w:rsid w:val="00437E08"/>
    <w:rsid w:val="004402E9"/>
    <w:rsid w:val="00440607"/>
    <w:rsid w:val="00440798"/>
    <w:rsid w:val="00440BDD"/>
    <w:rsid w:val="00440BEF"/>
    <w:rsid w:val="00440DA5"/>
    <w:rsid w:val="004414E8"/>
    <w:rsid w:val="00441FD6"/>
    <w:rsid w:val="004421E8"/>
    <w:rsid w:val="0044231A"/>
    <w:rsid w:val="004427E1"/>
    <w:rsid w:val="0044289F"/>
    <w:rsid w:val="00442BA8"/>
    <w:rsid w:val="00442BED"/>
    <w:rsid w:val="00442E4A"/>
    <w:rsid w:val="004439FA"/>
    <w:rsid w:val="00443ADD"/>
    <w:rsid w:val="00443EE8"/>
    <w:rsid w:val="00443F55"/>
    <w:rsid w:val="00444AFC"/>
    <w:rsid w:val="00444C1C"/>
    <w:rsid w:val="00444DDA"/>
    <w:rsid w:val="00445083"/>
    <w:rsid w:val="0044517F"/>
    <w:rsid w:val="00445D92"/>
    <w:rsid w:val="00445EB4"/>
    <w:rsid w:val="0044622D"/>
    <w:rsid w:val="0044649A"/>
    <w:rsid w:val="00446AD8"/>
    <w:rsid w:val="0044709B"/>
    <w:rsid w:val="00447704"/>
    <w:rsid w:val="00447802"/>
    <w:rsid w:val="00447829"/>
    <w:rsid w:val="0045031A"/>
    <w:rsid w:val="004503DB"/>
    <w:rsid w:val="004506DD"/>
    <w:rsid w:val="004508E1"/>
    <w:rsid w:val="004509B8"/>
    <w:rsid w:val="004509D0"/>
    <w:rsid w:val="00451030"/>
    <w:rsid w:val="0045110C"/>
    <w:rsid w:val="00451B37"/>
    <w:rsid w:val="00451EDD"/>
    <w:rsid w:val="00452623"/>
    <w:rsid w:val="004529E8"/>
    <w:rsid w:val="00452F3A"/>
    <w:rsid w:val="00452FC8"/>
    <w:rsid w:val="0045351A"/>
    <w:rsid w:val="00453B2E"/>
    <w:rsid w:val="00453FB0"/>
    <w:rsid w:val="00454069"/>
    <w:rsid w:val="0045408B"/>
    <w:rsid w:val="00454A92"/>
    <w:rsid w:val="00454CF1"/>
    <w:rsid w:val="00455401"/>
    <w:rsid w:val="0045556F"/>
    <w:rsid w:val="00456569"/>
    <w:rsid w:val="004574BB"/>
    <w:rsid w:val="004575F8"/>
    <w:rsid w:val="004576A2"/>
    <w:rsid w:val="00457728"/>
    <w:rsid w:val="00457A6A"/>
    <w:rsid w:val="00457AAA"/>
    <w:rsid w:val="00460107"/>
    <w:rsid w:val="00460622"/>
    <w:rsid w:val="0046065A"/>
    <w:rsid w:val="0046091E"/>
    <w:rsid w:val="00460966"/>
    <w:rsid w:val="00460A4C"/>
    <w:rsid w:val="00460C2F"/>
    <w:rsid w:val="00460CC4"/>
    <w:rsid w:val="00460DAC"/>
    <w:rsid w:val="004610A4"/>
    <w:rsid w:val="0046126C"/>
    <w:rsid w:val="00461281"/>
    <w:rsid w:val="00461475"/>
    <w:rsid w:val="00461A10"/>
    <w:rsid w:val="00462757"/>
    <w:rsid w:val="00462A55"/>
    <w:rsid w:val="00462FFB"/>
    <w:rsid w:val="004630F3"/>
    <w:rsid w:val="004631C9"/>
    <w:rsid w:val="004632D1"/>
    <w:rsid w:val="0046330D"/>
    <w:rsid w:val="00463359"/>
    <w:rsid w:val="004634AD"/>
    <w:rsid w:val="004638A9"/>
    <w:rsid w:val="00463AFF"/>
    <w:rsid w:val="00464614"/>
    <w:rsid w:val="0046467D"/>
    <w:rsid w:val="00464FC7"/>
    <w:rsid w:val="00465298"/>
    <w:rsid w:val="004655D1"/>
    <w:rsid w:val="004662B8"/>
    <w:rsid w:val="004664A1"/>
    <w:rsid w:val="004669F9"/>
    <w:rsid w:val="00466A44"/>
    <w:rsid w:val="00466DE7"/>
    <w:rsid w:val="00466E50"/>
    <w:rsid w:val="0046747D"/>
    <w:rsid w:val="00467711"/>
    <w:rsid w:val="00467A4E"/>
    <w:rsid w:val="00467A71"/>
    <w:rsid w:val="00467FE7"/>
    <w:rsid w:val="00470918"/>
    <w:rsid w:val="00470AA4"/>
    <w:rsid w:val="00470DA0"/>
    <w:rsid w:val="00470F6A"/>
    <w:rsid w:val="00471014"/>
    <w:rsid w:val="00471125"/>
    <w:rsid w:val="00471143"/>
    <w:rsid w:val="004715C9"/>
    <w:rsid w:val="0047170F"/>
    <w:rsid w:val="0047178D"/>
    <w:rsid w:val="00471929"/>
    <w:rsid w:val="004719E8"/>
    <w:rsid w:val="00471B47"/>
    <w:rsid w:val="00471D31"/>
    <w:rsid w:val="00471DE1"/>
    <w:rsid w:val="004724B0"/>
    <w:rsid w:val="00472616"/>
    <w:rsid w:val="004727F5"/>
    <w:rsid w:val="00472930"/>
    <w:rsid w:val="00472BC9"/>
    <w:rsid w:val="00472E6D"/>
    <w:rsid w:val="00472F90"/>
    <w:rsid w:val="00473041"/>
    <w:rsid w:val="004732F5"/>
    <w:rsid w:val="00473754"/>
    <w:rsid w:val="004748CE"/>
    <w:rsid w:val="00474A44"/>
    <w:rsid w:val="00474B73"/>
    <w:rsid w:val="00474FF6"/>
    <w:rsid w:val="00475A17"/>
    <w:rsid w:val="00475A96"/>
    <w:rsid w:val="00475CAB"/>
    <w:rsid w:val="004764CB"/>
    <w:rsid w:val="004765B7"/>
    <w:rsid w:val="00476602"/>
    <w:rsid w:val="004766BF"/>
    <w:rsid w:val="0047682A"/>
    <w:rsid w:val="00477044"/>
    <w:rsid w:val="004771EF"/>
    <w:rsid w:val="004774E5"/>
    <w:rsid w:val="00477A5F"/>
    <w:rsid w:val="00477DF2"/>
    <w:rsid w:val="00477F7A"/>
    <w:rsid w:val="0048017B"/>
    <w:rsid w:val="004801C6"/>
    <w:rsid w:val="004803E9"/>
    <w:rsid w:val="004806E0"/>
    <w:rsid w:val="00481117"/>
    <w:rsid w:val="00481468"/>
    <w:rsid w:val="00481B80"/>
    <w:rsid w:val="00482101"/>
    <w:rsid w:val="004821CA"/>
    <w:rsid w:val="004824F0"/>
    <w:rsid w:val="0048272B"/>
    <w:rsid w:val="0048275E"/>
    <w:rsid w:val="00482902"/>
    <w:rsid w:val="00482ABB"/>
    <w:rsid w:val="00483E78"/>
    <w:rsid w:val="00483E86"/>
    <w:rsid w:val="004841A3"/>
    <w:rsid w:val="00484649"/>
    <w:rsid w:val="00484756"/>
    <w:rsid w:val="00484AAE"/>
    <w:rsid w:val="00484CB7"/>
    <w:rsid w:val="00484CE6"/>
    <w:rsid w:val="00484D70"/>
    <w:rsid w:val="00484DF6"/>
    <w:rsid w:val="004850AE"/>
    <w:rsid w:val="0048525D"/>
    <w:rsid w:val="00485266"/>
    <w:rsid w:val="00485783"/>
    <w:rsid w:val="00485AD7"/>
    <w:rsid w:val="00485BF2"/>
    <w:rsid w:val="00485DB5"/>
    <w:rsid w:val="00486584"/>
    <w:rsid w:val="004866BD"/>
    <w:rsid w:val="00486AEC"/>
    <w:rsid w:val="00486E21"/>
    <w:rsid w:val="00487549"/>
    <w:rsid w:val="004875DB"/>
    <w:rsid w:val="0048792E"/>
    <w:rsid w:val="0048792F"/>
    <w:rsid w:val="00487B7A"/>
    <w:rsid w:val="004901A3"/>
    <w:rsid w:val="00490392"/>
    <w:rsid w:val="0049084F"/>
    <w:rsid w:val="004908B6"/>
    <w:rsid w:val="00490C3F"/>
    <w:rsid w:val="004913CB"/>
    <w:rsid w:val="00491AFD"/>
    <w:rsid w:val="004921C6"/>
    <w:rsid w:val="00492302"/>
    <w:rsid w:val="00492353"/>
    <w:rsid w:val="0049265E"/>
    <w:rsid w:val="00492C91"/>
    <w:rsid w:val="00493724"/>
    <w:rsid w:val="004937D2"/>
    <w:rsid w:val="0049381A"/>
    <w:rsid w:val="00493997"/>
    <w:rsid w:val="004940A8"/>
    <w:rsid w:val="004940DC"/>
    <w:rsid w:val="004947A2"/>
    <w:rsid w:val="00494842"/>
    <w:rsid w:val="00494932"/>
    <w:rsid w:val="00494C37"/>
    <w:rsid w:val="00494C58"/>
    <w:rsid w:val="00494D4C"/>
    <w:rsid w:val="00494E49"/>
    <w:rsid w:val="00495485"/>
    <w:rsid w:val="0049588B"/>
    <w:rsid w:val="00495AC6"/>
    <w:rsid w:val="00496128"/>
    <w:rsid w:val="0049618C"/>
    <w:rsid w:val="00496352"/>
    <w:rsid w:val="00496AAF"/>
    <w:rsid w:val="00496B86"/>
    <w:rsid w:val="00496C26"/>
    <w:rsid w:val="00497AF8"/>
    <w:rsid w:val="00497E72"/>
    <w:rsid w:val="00497F1B"/>
    <w:rsid w:val="00497F8A"/>
    <w:rsid w:val="00497F90"/>
    <w:rsid w:val="004A05D3"/>
    <w:rsid w:val="004A0EB8"/>
    <w:rsid w:val="004A12A8"/>
    <w:rsid w:val="004A15A3"/>
    <w:rsid w:val="004A17B6"/>
    <w:rsid w:val="004A195A"/>
    <w:rsid w:val="004A1BF7"/>
    <w:rsid w:val="004A1EB1"/>
    <w:rsid w:val="004A20B2"/>
    <w:rsid w:val="004A2B5A"/>
    <w:rsid w:val="004A34A9"/>
    <w:rsid w:val="004A3581"/>
    <w:rsid w:val="004A39E6"/>
    <w:rsid w:val="004A39E9"/>
    <w:rsid w:val="004A3C66"/>
    <w:rsid w:val="004A41BA"/>
    <w:rsid w:val="004A4332"/>
    <w:rsid w:val="004A5358"/>
    <w:rsid w:val="004A5481"/>
    <w:rsid w:val="004A554B"/>
    <w:rsid w:val="004A5866"/>
    <w:rsid w:val="004A588A"/>
    <w:rsid w:val="004A5E74"/>
    <w:rsid w:val="004A5F26"/>
    <w:rsid w:val="004A643F"/>
    <w:rsid w:val="004A66F6"/>
    <w:rsid w:val="004A67B0"/>
    <w:rsid w:val="004A6C0E"/>
    <w:rsid w:val="004A71CE"/>
    <w:rsid w:val="004A7670"/>
    <w:rsid w:val="004A7AEE"/>
    <w:rsid w:val="004A7B7A"/>
    <w:rsid w:val="004A7E48"/>
    <w:rsid w:val="004B0595"/>
    <w:rsid w:val="004B0980"/>
    <w:rsid w:val="004B0FD2"/>
    <w:rsid w:val="004B11A2"/>
    <w:rsid w:val="004B1330"/>
    <w:rsid w:val="004B1E7A"/>
    <w:rsid w:val="004B1F5B"/>
    <w:rsid w:val="004B2070"/>
    <w:rsid w:val="004B21EB"/>
    <w:rsid w:val="004B2856"/>
    <w:rsid w:val="004B28AE"/>
    <w:rsid w:val="004B2C05"/>
    <w:rsid w:val="004B2D5C"/>
    <w:rsid w:val="004B311E"/>
    <w:rsid w:val="004B3575"/>
    <w:rsid w:val="004B361D"/>
    <w:rsid w:val="004B3945"/>
    <w:rsid w:val="004B3C29"/>
    <w:rsid w:val="004B3C77"/>
    <w:rsid w:val="004B3DC4"/>
    <w:rsid w:val="004B41DB"/>
    <w:rsid w:val="004B4664"/>
    <w:rsid w:val="004B4870"/>
    <w:rsid w:val="004B4ECE"/>
    <w:rsid w:val="004B52FA"/>
    <w:rsid w:val="004B532A"/>
    <w:rsid w:val="004B5C02"/>
    <w:rsid w:val="004B62CD"/>
    <w:rsid w:val="004B636E"/>
    <w:rsid w:val="004B642F"/>
    <w:rsid w:val="004B669C"/>
    <w:rsid w:val="004B670D"/>
    <w:rsid w:val="004B6AE6"/>
    <w:rsid w:val="004B6C1C"/>
    <w:rsid w:val="004B6FFB"/>
    <w:rsid w:val="004C006A"/>
    <w:rsid w:val="004C0094"/>
    <w:rsid w:val="004C01C2"/>
    <w:rsid w:val="004C092F"/>
    <w:rsid w:val="004C0F38"/>
    <w:rsid w:val="004C0F94"/>
    <w:rsid w:val="004C1378"/>
    <w:rsid w:val="004C145B"/>
    <w:rsid w:val="004C170F"/>
    <w:rsid w:val="004C1C3B"/>
    <w:rsid w:val="004C1FC7"/>
    <w:rsid w:val="004C20B1"/>
    <w:rsid w:val="004C21F0"/>
    <w:rsid w:val="004C22ED"/>
    <w:rsid w:val="004C252D"/>
    <w:rsid w:val="004C2875"/>
    <w:rsid w:val="004C2CDA"/>
    <w:rsid w:val="004C2D7D"/>
    <w:rsid w:val="004C2DE7"/>
    <w:rsid w:val="004C2F4E"/>
    <w:rsid w:val="004C3465"/>
    <w:rsid w:val="004C3D56"/>
    <w:rsid w:val="004C40D9"/>
    <w:rsid w:val="004C474D"/>
    <w:rsid w:val="004C53CA"/>
    <w:rsid w:val="004C5912"/>
    <w:rsid w:val="004C597B"/>
    <w:rsid w:val="004C5B69"/>
    <w:rsid w:val="004C5DFE"/>
    <w:rsid w:val="004C629A"/>
    <w:rsid w:val="004C670A"/>
    <w:rsid w:val="004C684F"/>
    <w:rsid w:val="004C6AD7"/>
    <w:rsid w:val="004C6BED"/>
    <w:rsid w:val="004C6E44"/>
    <w:rsid w:val="004C70AC"/>
    <w:rsid w:val="004C7254"/>
    <w:rsid w:val="004C7CAD"/>
    <w:rsid w:val="004D0036"/>
    <w:rsid w:val="004D006C"/>
    <w:rsid w:val="004D083E"/>
    <w:rsid w:val="004D1147"/>
    <w:rsid w:val="004D1563"/>
    <w:rsid w:val="004D1DEF"/>
    <w:rsid w:val="004D1EDE"/>
    <w:rsid w:val="004D21E3"/>
    <w:rsid w:val="004D2AF7"/>
    <w:rsid w:val="004D2C74"/>
    <w:rsid w:val="004D30E2"/>
    <w:rsid w:val="004D30FD"/>
    <w:rsid w:val="004D3571"/>
    <w:rsid w:val="004D36FC"/>
    <w:rsid w:val="004D3CB8"/>
    <w:rsid w:val="004D40F3"/>
    <w:rsid w:val="004D4752"/>
    <w:rsid w:val="004D4F12"/>
    <w:rsid w:val="004D502F"/>
    <w:rsid w:val="004D5650"/>
    <w:rsid w:val="004D579A"/>
    <w:rsid w:val="004D587F"/>
    <w:rsid w:val="004D597D"/>
    <w:rsid w:val="004D5ABB"/>
    <w:rsid w:val="004D5CE1"/>
    <w:rsid w:val="004D6742"/>
    <w:rsid w:val="004D69DA"/>
    <w:rsid w:val="004D71ED"/>
    <w:rsid w:val="004D73CE"/>
    <w:rsid w:val="004D74D6"/>
    <w:rsid w:val="004D7828"/>
    <w:rsid w:val="004D7EA9"/>
    <w:rsid w:val="004E05D9"/>
    <w:rsid w:val="004E0A01"/>
    <w:rsid w:val="004E0D58"/>
    <w:rsid w:val="004E213B"/>
    <w:rsid w:val="004E2201"/>
    <w:rsid w:val="004E22D3"/>
    <w:rsid w:val="004E3173"/>
    <w:rsid w:val="004E3239"/>
    <w:rsid w:val="004E34B6"/>
    <w:rsid w:val="004E35FC"/>
    <w:rsid w:val="004E3A0F"/>
    <w:rsid w:val="004E3DA2"/>
    <w:rsid w:val="004E4039"/>
    <w:rsid w:val="004E4513"/>
    <w:rsid w:val="004E4638"/>
    <w:rsid w:val="004E4714"/>
    <w:rsid w:val="004E4AB9"/>
    <w:rsid w:val="004E4C49"/>
    <w:rsid w:val="004E4D45"/>
    <w:rsid w:val="004E4D64"/>
    <w:rsid w:val="004E5D18"/>
    <w:rsid w:val="004E5D52"/>
    <w:rsid w:val="004E605B"/>
    <w:rsid w:val="004E6068"/>
    <w:rsid w:val="004E60EA"/>
    <w:rsid w:val="004E62C4"/>
    <w:rsid w:val="004E6315"/>
    <w:rsid w:val="004E662E"/>
    <w:rsid w:val="004E678A"/>
    <w:rsid w:val="004E68DB"/>
    <w:rsid w:val="004E6921"/>
    <w:rsid w:val="004E6E2D"/>
    <w:rsid w:val="004E6FDA"/>
    <w:rsid w:val="004E7D0D"/>
    <w:rsid w:val="004F00C6"/>
    <w:rsid w:val="004F087E"/>
    <w:rsid w:val="004F0B78"/>
    <w:rsid w:val="004F0CEA"/>
    <w:rsid w:val="004F0DF0"/>
    <w:rsid w:val="004F0DF2"/>
    <w:rsid w:val="004F10D0"/>
    <w:rsid w:val="004F1121"/>
    <w:rsid w:val="004F1319"/>
    <w:rsid w:val="004F1616"/>
    <w:rsid w:val="004F171B"/>
    <w:rsid w:val="004F1A1F"/>
    <w:rsid w:val="004F27F0"/>
    <w:rsid w:val="004F2853"/>
    <w:rsid w:val="004F3A5D"/>
    <w:rsid w:val="004F3DB6"/>
    <w:rsid w:val="004F3F25"/>
    <w:rsid w:val="004F404A"/>
    <w:rsid w:val="004F4C31"/>
    <w:rsid w:val="004F5027"/>
    <w:rsid w:val="004F5677"/>
    <w:rsid w:val="004F569C"/>
    <w:rsid w:val="004F5BDD"/>
    <w:rsid w:val="004F70A0"/>
    <w:rsid w:val="004F7241"/>
    <w:rsid w:val="004F75FC"/>
    <w:rsid w:val="004F786B"/>
    <w:rsid w:val="004F7C76"/>
    <w:rsid w:val="004F7D90"/>
    <w:rsid w:val="004F7DC9"/>
    <w:rsid w:val="005006C6"/>
    <w:rsid w:val="0050088F"/>
    <w:rsid w:val="00500E17"/>
    <w:rsid w:val="00500EDC"/>
    <w:rsid w:val="005010F4"/>
    <w:rsid w:val="005013EB"/>
    <w:rsid w:val="00501949"/>
    <w:rsid w:val="00501A7B"/>
    <w:rsid w:val="00502137"/>
    <w:rsid w:val="00502A7A"/>
    <w:rsid w:val="00502AE6"/>
    <w:rsid w:val="00502BF1"/>
    <w:rsid w:val="00502F71"/>
    <w:rsid w:val="00502FEC"/>
    <w:rsid w:val="00503381"/>
    <w:rsid w:val="00503600"/>
    <w:rsid w:val="0050396A"/>
    <w:rsid w:val="00503D21"/>
    <w:rsid w:val="00504A22"/>
    <w:rsid w:val="005054C0"/>
    <w:rsid w:val="005057E5"/>
    <w:rsid w:val="00505A38"/>
    <w:rsid w:val="00505AA2"/>
    <w:rsid w:val="00506213"/>
    <w:rsid w:val="00506927"/>
    <w:rsid w:val="00506A5C"/>
    <w:rsid w:val="00506B2C"/>
    <w:rsid w:val="00506BA1"/>
    <w:rsid w:val="00506BAD"/>
    <w:rsid w:val="00506D8B"/>
    <w:rsid w:val="0050762C"/>
    <w:rsid w:val="00507BF7"/>
    <w:rsid w:val="00510982"/>
    <w:rsid w:val="00510B92"/>
    <w:rsid w:val="00510D7F"/>
    <w:rsid w:val="00510F72"/>
    <w:rsid w:val="00510FD7"/>
    <w:rsid w:val="005114F0"/>
    <w:rsid w:val="00511BF0"/>
    <w:rsid w:val="00511C3F"/>
    <w:rsid w:val="00512235"/>
    <w:rsid w:val="005126DD"/>
    <w:rsid w:val="00512D45"/>
    <w:rsid w:val="00512D67"/>
    <w:rsid w:val="00512DCC"/>
    <w:rsid w:val="00513395"/>
    <w:rsid w:val="0051340A"/>
    <w:rsid w:val="00514560"/>
    <w:rsid w:val="00514AAA"/>
    <w:rsid w:val="00515290"/>
    <w:rsid w:val="00515603"/>
    <w:rsid w:val="005156A1"/>
    <w:rsid w:val="00515770"/>
    <w:rsid w:val="005166FF"/>
    <w:rsid w:val="0051695D"/>
    <w:rsid w:val="005169BE"/>
    <w:rsid w:val="00516F11"/>
    <w:rsid w:val="00517398"/>
    <w:rsid w:val="00517A30"/>
    <w:rsid w:val="00520319"/>
    <w:rsid w:val="0052092F"/>
    <w:rsid w:val="00520BBA"/>
    <w:rsid w:val="00520BDC"/>
    <w:rsid w:val="005210B3"/>
    <w:rsid w:val="00521249"/>
    <w:rsid w:val="005212F0"/>
    <w:rsid w:val="00521343"/>
    <w:rsid w:val="0052176D"/>
    <w:rsid w:val="005218E1"/>
    <w:rsid w:val="00521C2F"/>
    <w:rsid w:val="005220B3"/>
    <w:rsid w:val="0052230C"/>
    <w:rsid w:val="005224C9"/>
    <w:rsid w:val="00522522"/>
    <w:rsid w:val="005225FC"/>
    <w:rsid w:val="00522803"/>
    <w:rsid w:val="00522DC1"/>
    <w:rsid w:val="0052327A"/>
    <w:rsid w:val="0052328C"/>
    <w:rsid w:val="00523418"/>
    <w:rsid w:val="005237A4"/>
    <w:rsid w:val="0052383B"/>
    <w:rsid w:val="00523899"/>
    <w:rsid w:val="00523BFF"/>
    <w:rsid w:val="00523F42"/>
    <w:rsid w:val="00523FB9"/>
    <w:rsid w:val="005243D7"/>
    <w:rsid w:val="0052479F"/>
    <w:rsid w:val="005249AA"/>
    <w:rsid w:val="0052585A"/>
    <w:rsid w:val="00525D59"/>
    <w:rsid w:val="00525DF0"/>
    <w:rsid w:val="005266DA"/>
    <w:rsid w:val="005270D2"/>
    <w:rsid w:val="005271AA"/>
    <w:rsid w:val="005277E2"/>
    <w:rsid w:val="00527B6E"/>
    <w:rsid w:val="0053009B"/>
    <w:rsid w:val="005302E3"/>
    <w:rsid w:val="0053051B"/>
    <w:rsid w:val="00530645"/>
    <w:rsid w:val="00530F04"/>
    <w:rsid w:val="00531533"/>
    <w:rsid w:val="005332E6"/>
    <w:rsid w:val="00533660"/>
    <w:rsid w:val="0053390C"/>
    <w:rsid w:val="00533D4B"/>
    <w:rsid w:val="00534443"/>
    <w:rsid w:val="005347E4"/>
    <w:rsid w:val="00535478"/>
    <w:rsid w:val="005358B3"/>
    <w:rsid w:val="00535ADD"/>
    <w:rsid w:val="00535C22"/>
    <w:rsid w:val="00536D60"/>
    <w:rsid w:val="005371D9"/>
    <w:rsid w:val="00537206"/>
    <w:rsid w:val="00537307"/>
    <w:rsid w:val="00537A37"/>
    <w:rsid w:val="00537B60"/>
    <w:rsid w:val="00537BC6"/>
    <w:rsid w:val="00537F69"/>
    <w:rsid w:val="00540724"/>
    <w:rsid w:val="00540E03"/>
    <w:rsid w:val="00541160"/>
    <w:rsid w:val="00541463"/>
    <w:rsid w:val="00541715"/>
    <w:rsid w:val="00541BF8"/>
    <w:rsid w:val="005425F0"/>
    <w:rsid w:val="00542928"/>
    <w:rsid w:val="0054292B"/>
    <w:rsid w:val="0054297C"/>
    <w:rsid w:val="005429CD"/>
    <w:rsid w:val="00543456"/>
    <w:rsid w:val="0054359A"/>
    <w:rsid w:val="00543ADE"/>
    <w:rsid w:val="00543C6B"/>
    <w:rsid w:val="00543E4F"/>
    <w:rsid w:val="0054426F"/>
    <w:rsid w:val="0054433C"/>
    <w:rsid w:val="0054498D"/>
    <w:rsid w:val="00544F56"/>
    <w:rsid w:val="005451F9"/>
    <w:rsid w:val="005453CA"/>
    <w:rsid w:val="00545B9B"/>
    <w:rsid w:val="00545D00"/>
    <w:rsid w:val="00545D8D"/>
    <w:rsid w:val="00546498"/>
    <w:rsid w:val="00546759"/>
    <w:rsid w:val="00546D72"/>
    <w:rsid w:val="00546DF7"/>
    <w:rsid w:val="00546E39"/>
    <w:rsid w:val="0054718C"/>
    <w:rsid w:val="00547740"/>
    <w:rsid w:val="005479B2"/>
    <w:rsid w:val="005479E7"/>
    <w:rsid w:val="00547A65"/>
    <w:rsid w:val="00550106"/>
    <w:rsid w:val="005502EA"/>
    <w:rsid w:val="005503EF"/>
    <w:rsid w:val="00550619"/>
    <w:rsid w:val="0055084E"/>
    <w:rsid w:val="00550D2F"/>
    <w:rsid w:val="00550D5F"/>
    <w:rsid w:val="00551020"/>
    <w:rsid w:val="005516D1"/>
    <w:rsid w:val="0055178A"/>
    <w:rsid w:val="005517DA"/>
    <w:rsid w:val="00551959"/>
    <w:rsid w:val="00551A40"/>
    <w:rsid w:val="00551ACC"/>
    <w:rsid w:val="0055221E"/>
    <w:rsid w:val="0055254D"/>
    <w:rsid w:val="00552640"/>
    <w:rsid w:val="005528CF"/>
    <w:rsid w:val="00552BB8"/>
    <w:rsid w:val="00552BC2"/>
    <w:rsid w:val="00552C8E"/>
    <w:rsid w:val="00553C26"/>
    <w:rsid w:val="0055408E"/>
    <w:rsid w:val="00554935"/>
    <w:rsid w:val="005553C0"/>
    <w:rsid w:val="00555797"/>
    <w:rsid w:val="00555E83"/>
    <w:rsid w:val="00556023"/>
    <w:rsid w:val="0055616D"/>
    <w:rsid w:val="0055645F"/>
    <w:rsid w:val="0055687E"/>
    <w:rsid w:val="00556C3C"/>
    <w:rsid w:val="00556F93"/>
    <w:rsid w:val="005571A2"/>
    <w:rsid w:val="00560622"/>
    <w:rsid w:val="00560684"/>
    <w:rsid w:val="00560F50"/>
    <w:rsid w:val="00560FAD"/>
    <w:rsid w:val="00561824"/>
    <w:rsid w:val="005619A1"/>
    <w:rsid w:val="00561E41"/>
    <w:rsid w:val="005621C0"/>
    <w:rsid w:val="0056262E"/>
    <w:rsid w:val="005627EF"/>
    <w:rsid w:val="00562893"/>
    <w:rsid w:val="00563558"/>
    <w:rsid w:val="0056402B"/>
    <w:rsid w:val="00564153"/>
    <w:rsid w:val="00564406"/>
    <w:rsid w:val="00564D26"/>
    <w:rsid w:val="00564FF8"/>
    <w:rsid w:val="00565224"/>
    <w:rsid w:val="0056533B"/>
    <w:rsid w:val="00565771"/>
    <w:rsid w:val="00565972"/>
    <w:rsid w:val="00565B2E"/>
    <w:rsid w:val="00566086"/>
    <w:rsid w:val="005663EE"/>
    <w:rsid w:val="00566495"/>
    <w:rsid w:val="00566876"/>
    <w:rsid w:val="00566A5F"/>
    <w:rsid w:val="00566FA3"/>
    <w:rsid w:val="005671E8"/>
    <w:rsid w:val="005676B0"/>
    <w:rsid w:val="00567C77"/>
    <w:rsid w:val="00567EF0"/>
    <w:rsid w:val="00571067"/>
    <w:rsid w:val="005714ED"/>
    <w:rsid w:val="00571529"/>
    <w:rsid w:val="00571BA3"/>
    <w:rsid w:val="00571BBB"/>
    <w:rsid w:val="005721B3"/>
    <w:rsid w:val="00572626"/>
    <w:rsid w:val="0057283B"/>
    <w:rsid w:val="0057298A"/>
    <w:rsid w:val="005729EA"/>
    <w:rsid w:val="00572C38"/>
    <w:rsid w:val="00573261"/>
    <w:rsid w:val="0057420C"/>
    <w:rsid w:val="00574351"/>
    <w:rsid w:val="005745C0"/>
    <w:rsid w:val="00574D25"/>
    <w:rsid w:val="00574E88"/>
    <w:rsid w:val="00575006"/>
    <w:rsid w:val="0057531A"/>
    <w:rsid w:val="00575333"/>
    <w:rsid w:val="0057584C"/>
    <w:rsid w:val="00575CF3"/>
    <w:rsid w:val="00576654"/>
    <w:rsid w:val="0057690F"/>
    <w:rsid w:val="00576BE1"/>
    <w:rsid w:val="00576C03"/>
    <w:rsid w:val="00576CFA"/>
    <w:rsid w:val="00576E4A"/>
    <w:rsid w:val="00577039"/>
    <w:rsid w:val="0057726F"/>
    <w:rsid w:val="00577408"/>
    <w:rsid w:val="00577688"/>
    <w:rsid w:val="005779EE"/>
    <w:rsid w:val="005809D8"/>
    <w:rsid w:val="00580A33"/>
    <w:rsid w:val="00580BC6"/>
    <w:rsid w:val="005818FE"/>
    <w:rsid w:val="005819AD"/>
    <w:rsid w:val="00582591"/>
    <w:rsid w:val="0058278E"/>
    <w:rsid w:val="0058287F"/>
    <w:rsid w:val="005828F6"/>
    <w:rsid w:val="005834A1"/>
    <w:rsid w:val="005836DD"/>
    <w:rsid w:val="00583B78"/>
    <w:rsid w:val="00583C77"/>
    <w:rsid w:val="005843D8"/>
    <w:rsid w:val="00584416"/>
    <w:rsid w:val="005847BA"/>
    <w:rsid w:val="00584C28"/>
    <w:rsid w:val="00585236"/>
    <w:rsid w:val="005852E4"/>
    <w:rsid w:val="00585828"/>
    <w:rsid w:val="005860C0"/>
    <w:rsid w:val="005865A7"/>
    <w:rsid w:val="00586D0C"/>
    <w:rsid w:val="00586E8A"/>
    <w:rsid w:val="00587158"/>
    <w:rsid w:val="005872B7"/>
    <w:rsid w:val="005878EB"/>
    <w:rsid w:val="00587951"/>
    <w:rsid w:val="00590921"/>
    <w:rsid w:val="00590A08"/>
    <w:rsid w:val="00590A69"/>
    <w:rsid w:val="00590C55"/>
    <w:rsid w:val="005918F7"/>
    <w:rsid w:val="00592773"/>
    <w:rsid w:val="0059285A"/>
    <w:rsid w:val="00592A32"/>
    <w:rsid w:val="00593038"/>
    <w:rsid w:val="00593982"/>
    <w:rsid w:val="00593B12"/>
    <w:rsid w:val="00593FBF"/>
    <w:rsid w:val="005941D5"/>
    <w:rsid w:val="005945FC"/>
    <w:rsid w:val="00594924"/>
    <w:rsid w:val="00594965"/>
    <w:rsid w:val="0059497A"/>
    <w:rsid w:val="00594E02"/>
    <w:rsid w:val="00595411"/>
    <w:rsid w:val="00595A00"/>
    <w:rsid w:val="00595F0A"/>
    <w:rsid w:val="00596555"/>
    <w:rsid w:val="00596FE6"/>
    <w:rsid w:val="0059724A"/>
    <w:rsid w:val="005974AB"/>
    <w:rsid w:val="0059788A"/>
    <w:rsid w:val="00597C5B"/>
    <w:rsid w:val="005A04A4"/>
    <w:rsid w:val="005A0525"/>
    <w:rsid w:val="005A074A"/>
    <w:rsid w:val="005A1561"/>
    <w:rsid w:val="005A1B42"/>
    <w:rsid w:val="005A1E6F"/>
    <w:rsid w:val="005A2368"/>
    <w:rsid w:val="005A2D68"/>
    <w:rsid w:val="005A339E"/>
    <w:rsid w:val="005A3A0C"/>
    <w:rsid w:val="005A3A34"/>
    <w:rsid w:val="005A3DA9"/>
    <w:rsid w:val="005A3DB6"/>
    <w:rsid w:val="005A4251"/>
    <w:rsid w:val="005A4335"/>
    <w:rsid w:val="005A4916"/>
    <w:rsid w:val="005A52DA"/>
    <w:rsid w:val="005A5618"/>
    <w:rsid w:val="005A5740"/>
    <w:rsid w:val="005A5825"/>
    <w:rsid w:val="005A5A9F"/>
    <w:rsid w:val="005A5E5D"/>
    <w:rsid w:val="005A5F42"/>
    <w:rsid w:val="005A6374"/>
    <w:rsid w:val="005A659F"/>
    <w:rsid w:val="005A6F08"/>
    <w:rsid w:val="005A7102"/>
    <w:rsid w:val="005A7262"/>
    <w:rsid w:val="005A7326"/>
    <w:rsid w:val="005A741E"/>
    <w:rsid w:val="005A7658"/>
    <w:rsid w:val="005A7667"/>
    <w:rsid w:val="005A7741"/>
    <w:rsid w:val="005A77C9"/>
    <w:rsid w:val="005A7A92"/>
    <w:rsid w:val="005B08DC"/>
    <w:rsid w:val="005B0C5D"/>
    <w:rsid w:val="005B0E2C"/>
    <w:rsid w:val="005B0F97"/>
    <w:rsid w:val="005B0FE6"/>
    <w:rsid w:val="005B13A8"/>
    <w:rsid w:val="005B148C"/>
    <w:rsid w:val="005B1FC6"/>
    <w:rsid w:val="005B2213"/>
    <w:rsid w:val="005B270A"/>
    <w:rsid w:val="005B2AFD"/>
    <w:rsid w:val="005B2E9D"/>
    <w:rsid w:val="005B2EAF"/>
    <w:rsid w:val="005B3565"/>
    <w:rsid w:val="005B3899"/>
    <w:rsid w:val="005B38DC"/>
    <w:rsid w:val="005B3C70"/>
    <w:rsid w:val="005B41E4"/>
    <w:rsid w:val="005B42A4"/>
    <w:rsid w:val="005B468D"/>
    <w:rsid w:val="005B4848"/>
    <w:rsid w:val="005B514D"/>
    <w:rsid w:val="005B5490"/>
    <w:rsid w:val="005B5600"/>
    <w:rsid w:val="005B5680"/>
    <w:rsid w:val="005B5731"/>
    <w:rsid w:val="005B5AF7"/>
    <w:rsid w:val="005B61D1"/>
    <w:rsid w:val="005B62CE"/>
    <w:rsid w:val="005B687D"/>
    <w:rsid w:val="005B6CD2"/>
    <w:rsid w:val="005B70FC"/>
    <w:rsid w:val="005B76B3"/>
    <w:rsid w:val="005B7930"/>
    <w:rsid w:val="005B796A"/>
    <w:rsid w:val="005B7E27"/>
    <w:rsid w:val="005C0387"/>
    <w:rsid w:val="005C05EA"/>
    <w:rsid w:val="005C0875"/>
    <w:rsid w:val="005C0E33"/>
    <w:rsid w:val="005C11FF"/>
    <w:rsid w:val="005C121E"/>
    <w:rsid w:val="005C19A9"/>
    <w:rsid w:val="005C1DAE"/>
    <w:rsid w:val="005C1DC0"/>
    <w:rsid w:val="005C1EB1"/>
    <w:rsid w:val="005C2153"/>
    <w:rsid w:val="005C275C"/>
    <w:rsid w:val="005C2D64"/>
    <w:rsid w:val="005C2D71"/>
    <w:rsid w:val="005C3057"/>
    <w:rsid w:val="005C31FE"/>
    <w:rsid w:val="005C34A4"/>
    <w:rsid w:val="005C357C"/>
    <w:rsid w:val="005C35EB"/>
    <w:rsid w:val="005C37E0"/>
    <w:rsid w:val="005C3BB7"/>
    <w:rsid w:val="005C3F49"/>
    <w:rsid w:val="005C3FE2"/>
    <w:rsid w:val="005C44DD"/>
    <w:rsid w:val="005C4562"/>
    <w:rsid w:val="005C4695"/>
    <w:rsid w:val="005C4B94"/>
    <w:rsid w:val="005C4D27"/>
    <w:rsid w:val="005C5B6C"/>
    <w:rsid w:val="005C5D52"/>
    <w:rsid w:val="005C61AE"/>
    <w:rsid w:val="005C6343"/>
    <w:rsid w:val="005C6535"/>
    <w:rsid w:val="005C66DE"/>
    <w:rsid w:val="005C69F6"/>
    <w:rsid w:val="005C6C30"/>
    <w:rsid w:val="005C6F05"/>
    <w:rsid w:val="005C7671"/>
    <w:rsid w:val="005C76FA"/>
    <w:rsid w:val="005C7774"/>
    <w:rsid w:val="005C79E7"/>
    <w:rsid w:val="005C7D3F"/>
    <w:rsid w:val="005C7D91"/>
    <w:rsid w:val="005D002C"/>
    <w:rsid w:val="005D00AF"/>
    <w:rsid w:val="005D0310"/>
    <w:rsid w:val="005D0318"/>
    <w:rsid w:val="005D0657"/>
    <w:rsid w:val="005D0694"/>
    <w:rsid w:val="005D0AED"/>
    <w:rsid w:val="005D0E69"/>
    <w:rsid w:val="005D1329"/>
    <w:rsid w:val="005D173F"/>
    <w:rsid w:val="005D18A6"/>
    <w:rsid w:val="005D1B98"/>
    <w:rsid w:val="005D1FCF"/>
    <w:rsid w:val="005D28B0"/>
    <w:rsid w:val="005D2C7B"/>
    <w:rsid w:val="005D2F13"/>
    <w:rsid w:val="005D3123"/>
    <w:rsid w:val="005D31E1"/>
    <w:rsid w:val="005D34CB"/>
    <w:rsid w:val="005D3575"/>
    <w:rsid w:val="005D47B6"/>
    <w:rsid w:val="005D48D9"/>
    <w:rsid w:val="005D4BB8"/>
    <w:rsid w:val="005D4E5B"/>
    <w:rsid w:val="005D51F7"/>
    <w:rsid w:val="005D54D3"/>
    <w:rsid w:val="005D55FC"/>
    <w:rsid w:val="005D5D39"/>
    <w:rsid w:val="005D5FC8"/>
    <w:rsid w:val="005D6A33"/>
    <w:rsid w:val="005D6D1C"/>
    <w:rsid w:val="005D6D82"/>
    <w:rsid w:val="005D7495"/>
    <w:rsid w:val="005D7FC0"/>
    <w:rsid w:val="005E04EE"/>
    <w:rsid w:val="005E06BF"/>
    <w:rsid w:val="005E1545"/>
    <w:rsid w:val="005E1935"/>
    <w:rsid w:val="005E20EA"/>
    <w:rsid w:val="005E2559"/>
    <w:rsid w:val="005E27FE"/>
    <w:rsid w:val="005E2867"/>
    <w:rsid w:val="005E2CDB"/>
    <w:rsid w:val="005E300B"/>
    <w:rsid w:val="005E32E2"/>
    <w:rsid w:val="005E39E8"/>
    <w:rsid w:val="005E4852"/>
    <w:rsid w:val="005E4BF7"/>
    <w:rsid w:val="005E4D0C"/>
    <w:rsid w:val="005E4FA1"/>
    <w:rsid w:val="005E523B"/>
    <w:rsid w:val="005E525B"/>
    <w:rsid w:val="005E52FD"/>
    <w:rsid w:val="005E58DF"/>
    <w:rsid w:val="005E5A4F"/>
    <w:rsid w:val="005E5BD0"/>
    <w:rsid w:val="005E5E36"/>
    <w:rsid w:val="005E5E51"/>
    <w:rsid w:val="005E69EF"/>
    <w:rsid w:val="005E6D38"/>
    <w:rsid w:val="005E770F"/>
    <w:rsid w:val="005E7898"/>
    <w:rsid w:val="005E7AC8"/>
    <w:rsid w:val="005E7B29"/>
    <w:rsid w:val="005E7CA7"/>
    <w:rsid w:val="005E7E6C"/>
    <w:rsid w:val="005F09F7"/>
    <w:rsid w:val="005F0B33"/>
    <w:rsid w:val="005F0D80"/>
    <w:rsid w:val="005F10DD"/>
    <w:rsid w:val="005F1164"/>
    <w:rsid w:val="005F1614"/>
    <w:rsid w:val="005F1A27"/>
    <w:rsid w:val="005F1D05"/>
    <w:rsid w:val="005F2135"/>
    <w:rsid w:val="005F253C"/>
    <w:rsid w:val="005F2B34"/>
    <w:rsid w:val="005F2C11"/>
    <w:rsid w:val="005F313E"/>
    <w:rsid w:val="005F344E"/>
    <w:rsid w:val="005F36A2"/>
    <w:rsid w:val="005F377D"/>
    <w:rsid w:val="005F38CB"/>
    <w:rsid w:val="005F4032"/>
    <w:rsid w:val="005F4568"/>
    <w:rsid w:val="005F4796"/>
    <w:rsid w:val="005F4A0F"/>
    <w:rsid w:val="005F5029"/>
    <w:rsid w:val="005F5A52"/>
    <w:rsid w:val="005F6420"/>
    <w:rsid w:val="005F6487"/>
    <w:rsid w:val="005F68B4"/>
    <w:rsid w:val="005F6920"/>
    <w:rsid w:val="005F6AF3"/>
    <w:rsid w:val="005F715E"/>
    <w:rsid w:val="006000DE"/>
    <w:rsid w:val="00600CB8"/>
    <w:rsid w:val="00600F06"/>
    <w:rsid w:val="0060126E"/>
    <w:rsid w:val="0060158D"/>
    <w:rsid w:val="0060181A"/>
    <w:rsid w:val="006019DA"/>
    <w:rsid w:val="0060200D"/>
    <w:rsid w:val="006028CB"/>
    <w:rsid w:val="0060309D"/>
    <w:rsid w:val="00603382"/>
    <w:rsid w:val="006033E8"/>
    <w:rsid w:val="006034E9"/>
    <w:rsid w:val="00603803"/>
    <w:rsid w:val="00603967"/>
    <w:rsid w:val="00603A85"/>
    <w:rsid w:val="00603BDB"/>
    <w:rsid w:val="00603C58"/>
    <w:rsid w:val="00603E1A"/>
    <w:rsid w:val="00603E53"/>
    <w:rsid w:val="00604112"/>
    <w:rsid w:val="00604181"/>
    <w:rsid w:val="00604195"/>
    <w:rsid w:val="00604244"/>
    <w:rsid w:val="00604310"/>
    <w:rsid w:val="006044A6"/>
    <w:rsid w:val="00604E75"/>
    <w:rsid w:val="00604EB7"/>
    <w:rsid w:val="00605083"/>
    <w:rsid w:val="00605169"/>
    <w:rsid w:val="00605785"/>
    <w:rsid w:val="00605CB3"/>
    <w:rsid w:val="006060F7"/>
    <w:rsid w:val="0060624D"/>
    <w:rsid w:val="006067EC"/>
    <w:rsid w:val="006071F2"/>
    <w:rsid w:val="00607597"/>
    <w:rsid w:val="006078E0"/>
    <w:rsid w:val="00607B09"/>
    <w:rsid w:val="00607CDF"/>
    <w:rsid w:val="00607FF3"/>
    <w:rsid w:val="00610413"/>
    <w:rsid w:val="00610EC8"/>
    <w:rsid w:val="00610F5A"/>
    <w:rsid w:val="00610FB6"/>
    <w:rsid w:val="00610FBC"/>
    <w:rsid w:val="00611918"/>
    <w:rsid w:val="00611C1E"/>
    <w:rsid w:val="006123F2"/>
    <w:rsid w:val="00612A51"/>
    <w:rsid w:val="00612BB2"/>
    <w:rsid w:val="00612EDC"/>
    <w:rsid w:val="006135DA"/>
    <w:rsid w:val="006139E2"/>
    <w:rsid w:val="00613A8C"/>
    <w:rsid w:val="00613D1C"/>
    <w:rsid w:val="00614BED"/>
    <w:rsid w:val="0061510A"/>
    <w:rsid w:val="006151F5"/>
    <w:rsid w:val="00615B42"/>
    <w:rsid w:val="006163F8"/>
    <w:rsid w:val="00616519"/>
    <w:rsid w:val="00616AB5"/>
    <w:rsid w:val="00616B35"/>
    <w:rsid w:val="00617184"/>
    <w:rsid w:val="006172B3"/>
    <w:rsid w:val="00617D77"/>
    <w:rsid w:val="00617F9C"/>
    <w:rsid w:val="00620339"/>
    <w:rsid w:val="00621030"/>
    <w:rsid w:val="006214DB"/>
    <w:rsid w:val="006215C8"/>
    <w:rsid w:val="00621CF3"/>
    <w:rsid w:val="00621D1D"/>
    <w:rsid w:val="00621E12"/>
    <w:rsid w:val="00621FDF"/>
    <w:rsid w:val="006221B6"/>
    <w:rsid w:val="00622260"/>
    <w:rsid w:val="00622705"/>
    <w:rsid w:val="00622741"/>
    <w:rsid w:val="00622A5A"/>
    <w:rsid w:val="00622DD7"/>
    <w:rsid w:val="00623474"/>
    <w:rsid w:val="0062348C"/>
    <w:rsid w:val="006236CB"/>
    <w:rsid w:val="0062396D"/>
    <w:rsid w:val="00623982"/>
    <w:rsid w:val="00623C67"/>
    <w:rsid w:val="00623C8A"/>
    <w:rsid w:val="00623F4B"/>
    <w:rsid w:val="006242E9"/>
    <w:rsid w:val="00624796"/>
    <w:rsid w:val="0062487F"/>
    <w:rsid w:val="006255DE"/>
    <w:rsid w:val="00625A75"/>
    <w:rsid w:val="0062676C"/>
    <w:rsid w:val="00626DD4"/>
    <w:rsid w:val="00627870"/>
    <w:rsid w:val="00627A0F"/>
    <w:rsid w:val="00627B3C"/>
    <w:rsid w:val="00627DBA"/>
    <w:rsid w:val="00627F79"/>
    <w:rsid w:val="00627F7D"/>
    <w:rsid w:val="006300C8"/>
    <w:rsid w:val="006306B0"/>
    <w:rsid w:val="00630980"/>
    <w:rsid w:val="00630F96"/>
    <w:rsid w:val="00631381"/>
    <w:rsid w:val="00631FD1"/>
    <w:rsid w:val="00632062"/>
    <w:rsid w:val="006324DE"/>
    <w:rsid w:val="0063273A"/>
    <w:rsid w:val="006327A1"/>
    <w:rsid w:val="006328A9"/>
    <w:rsid w:val="00632ABA"/>
    <w:rsid w:val="00632EDA"/>
    <w:rsid w:val="006336A1"/>
    <w:rsid w:val="006337B2"/>
    <w:rsid w:val="0063383F"/>
    <w:rsid w:val="00633A84"/>
    <w:rsid w:val="00633DD5"/>
    <w:rsid w:val="00634050"/>
    <w:rsid w:val="00634F62"/>
    <w:rsid w:val="00634FCE"/>
    <w:rsid w:val="0063508A"/>
    <w:rsid w:val="006354BF"/>
    <w:rsid w:val="00635570"/>
    <w:rsid w:val="00635ACA"/>
    <w:rsid w:val="006360BF"/>
    <w:rsid w:val="00636B55"/>
    <w:rsid w:val="00636C28"/>
    <w:rsid w:val="00636DBA"/>
    <w:rsid w:val="006371D3"/>
    <w:rsid w:val="00637215"/>
    <w:rsid w:val="00637A11"/>
    <w:rsid w:val="00637FBD"/>
    <w:rsid w:val="00640267"/>
    <w:rsid w:val="006407A5"/>
    <w:rsid w:val="00640B07"/>
    <w:rsid w:val="00640C9C"/>
    <w:rsid w:val="00640F88"/>
    <w:rsid w:val="006412E3"/>
    <w:rsid w:val="006415BF"/>
    <w:rsid w:val="00641B76"/>
    <w:rsid w:val="00641FE4"/>
    <w:rsid w:val="0064268A"/>
    <w:rsid w:val="00642F69"/>
    <w:rsid w:val="0064323A"/>
    <w:rsid w:val="006435D3"/>
    <w:rsid w:val="00643620"/>
    <w:rsid w:val="00643760"/>
    <w:rsid w:val="00643A12"/>
    <w:rsid w:val="00643A38"/>
    <w:rsid w:val="00643D97"/>
    <w:rsid w:val="006441D6"/>
    <w:rsid w:val="006446BB"/>
    <w:rsid w:val="0064486C"/>
    <w:rsid w:val="00644F10"/>
    <w:rsid w:val="00645773"/>
    <w:rsid w:val="00645990"/>
    <w:rsid w:val="00645B72"/>
    <w:rsid w:val="00645D9D"/>
    <w:rsid w:val="00645DAC"/>
    <w:rsid w:val="00646D5D"/>
    <w:rsid w:val="0064702E"/>
    <w:rsid w:val="00647404"/>
    <w:rsid w:val="006474DC"/>
    <w:rsid w:val="0064762C"/>
    <w:rsid w:val="00647B5E"/>
    <w:rsid w:val="00647BDB"/>
    <w:rsid w:val="00647D1B"/>
    <w:rsid w:val="00647E11"/>
    <w:rsid w:val="00647E4B"/>
    <w:rsid w:val="00647E7E"/>
    <w:rsid w:val="006500D9"/>
    <w:rsid w:val="0065035E"/>
    <w:rsid w:val="006503F0"/>
    <w:rsid w:val="00650566"/>
    <w:rsid w:val="006507F1"/>
    <w:rsid w:val="00650AA1"/>
    <w:rsid w:val="00650ADD"/>
    <w:rsid w:val="00650DC3"/>
    <w:rsid w:val="006510B4"/>
    <w:rsid w:val="006517DE"/>
    <w:rsid w:val="00651D3B"/>
    <w:rsid w:val="00651E1E"/>
    <w:rsid w:val="00651EEC"/>
    <w:rsid w:val="00652581"/>
    <w:rsid w:val="00652626"/>
    <w:rsid w:val="006527EF"/>
    <w:rsid w:val="0065283C"/>
    <w:rsid w:val="00652DC8"/>
    <w:rsid w:val="0065323A"/>
    <w:rsid w:val="00653D49"/>
    <w:rsid w:val="00654A0B"/>
    <w:rsid w:val="00654F2E"/>
    <w:rsid w:val="00654F86"/>
    <w:rsid w:val="00654FF0"/>
    <w:rsid w:val="006552E8"/>
    <w:rsid w:val="00655C29"/>
    <w:rsid w:val="00655F76"/>
    <w:rsid w:val="00656C56"/>
    <w:rsid w:val="00657005"/>
    <w:rsid w:val="006573AE"/>
    <w:rsid w:val="0065783F"/>
    <w:rsid w:val="00660A53"/>
    <w:rsid w:val="006610DF"/>
    <w:rsid w:val="006611DE"/>
    <w:rsid w:val="006621F4"/>
    <w:rsid w:val="00662206"/>
    <w:rsid w:val="00662317"/>
    <w:rsid w:val="00662D73"/>
    <w:rsid w:val="00662EEB"/>
    <w:rsid w:val="00663160"/>
    <w:rsid w:val="0066325A"/>
    <w:rsid w:val="00663487"/>
    <w:rsid w:val="00663AA2"/>
    <w:rsid w:val="00663E43"/>
    <w:rsid w:val="00664013"/>
    <w:rsid w:val="006647B9"/>
    <w:rsid w:val="006649E1"/>
    <w:rsid w:val="00664B1B"/>
    <w:rsid w:val="00664B22"/>
    <w:rsid w:val="00664B3A"/>
    <w:rsid w:val="00664D39"/>
    <w:rsid w:val="00664F99"/>
    <w:rsid w:val="006654FF"/>
    <w:rsid w:val="006664DF"/>
    <w:rsid w:val="00666820"/>
    <w:rsid w:val="00666BCE"/>
    <w:rsid w:val="00666CED"/>
    <w:rsid w:val="00667072"/>
    <w:rsid w:val="0066798C"/>
    <w:rsid w:val="00667FAB"/>
    <w:rsid w:val="0067021A"/>
    <w:rsid w:val="00670366"/>
    <w:rsid w:val="006708F3"/>
    <w:rsid w:val="00670C0A"/>
    <w:rsid w:val="00670CCA"/>
    <w:rsid w:val="006713A8"/>
    <w:rsid w:val="00671580"/>
    <w:rsid w:val="006715CE"/>
    <w:rsid w:val="0067208B"/>
    <w:rsid w:val="006723DB"/>
    <w:rsid w:val="00672604"/>
    <w:rsid w:val="0067278E"/>
    <w:rsid w:val="00672A28"/>
    <w:rsid w:val="00673001"/>
    <w:rsid w:val="0067310F"/>
    <w:rsid w:val="00673146"/>
    <w:rsid w:val="0067333B"/>
    <w:rsid w:val="00673392"/>
    <w:rsid w:val="006739D1"/>
    <w:rsid w:val="00673CB6"/>
    <w:rsid w:val="00673FFE"/>
    <w:rsid w:val="006742ED"/>
    <w:rsid w:val="0067460E"/>
    <w:rsid w:val="006746C0"/>
    <w:rsid w:val="00674979"/>
    <w:rsid w:val="00674D64"/>
    <w:rsid w:val="00675001"/>
    <w:rsid w:val="0067533E"/>
    <w:rsid w:val="00675372"/>
    <w:rsid w:val="0067581B"/>
    <w:rsid w:val="006758EC"/>
    <w:rsid w:val="00675AE6"/>
    <w:rsid w:val="00675BF1"/>
    <w:rsid w:val="00676014"/>
    <w:rsid w:val="00676EDA"/>
    <w:rsid w:val="006770BA"/>
    <w:rsid w:val="0067742D"/>
    <w:rsid w:val="00677454"/>
    <w:rsid w:val="00677B26"/>
    <w:rsid w:val="00677FBF"/>
    <w:rsid w:val="0068113B"/>
    <w:rsid w:val="0068167B"/>
    <w:rsid w:val="006819F2"/>
    <w:rsid w:val="00681B75"/>
    <w:rsid w:val="00681B82"/>
    <w:rsid w:val="00681C49"/>
    <w:rsid w:val="00681D2E"/>
    <w:rsid w:val="00682017"/>
    <w:rsid w:val="00682553"/>
    <w:rsid w:val="00682D90"/>
    <w:rsid w:val="00682DD7"/>
    <w:rsid w:val="00682FB3"/>
    <w:rsid w:val="00683050"/>
    <w:rsid w:val="006835CB"/>
    <w:rsid w:val="00683779"/>
    <w:rsid w:val="006837F8"/>
    <w:rsid w:val="00683DF9"/>
    <w:rsid w:val="00683E34"/>
    <w:rsid w:val="006841C8"/>
    <w:rsid w:val="00684664"/>
    <w:rsid w:val="00684705"/>
    <w:rsid w:val="00684713"/>
    <w:rsid w:val="00684715"/>
    <w:rsid w:val="00684B59"/>
    <w:rsid w:val="00684B5E"/>
    <w:rsid w:val="00684E98"/>
    <w:rsid w:val="006853F2"/>
    <w:rsid w:val="0068591D"/>
    <w:rsid w:val="00685BA4"/>
    <w:rsid w:val="00686016"/>
    <w:rsid w:val="00686BB3"/>
    <w:rsid w:val="00686CEC"/>
    <w:rsid w:val="0068706B"/>
    <w:rsid w:val="00687228"/>
    <w:rsid w:val="0068733B"/>
    <w:rsid w:val="0068765C"/>
    <w:rsid w:val="00687C2C"/>
    <w:rsid w:val="00690009"/>
    <w:rsid w:val="0069098C"/>
    <w:rsid w:val="00690BC9"/>
    <w:rsid w:val="00690F1A"/>
    <w:rsid w:val="006911C0"/>
    <w:rsid w:val="006913DD"/>
    <w:rsid w:val="00691705"/>
    <w:rsid w:val="0069184D"/>
    <w:rsid w:val="00691B57"/>
    <w:rsid w:val="00691DDF"/>
    <w:rsid w:val="00692730"/>
    <w:rsid w:val="0069277D"/>
    <w:rsid w:val="00692921"/>
    <w:rsid w:val="00692CCA"/>
    <w:rsid w:val="00693082"/>
    <w:rsid w:val="00694264"/>
    <w:rsid w:val="00694403"/>
    <w:rsid w:val="006945F5"/>
    <w:rsid w:val="00694911"/>
    <w:rsid w:val="00694B39"/>
    <w:rsid w:val="00694BD6"/>
    <w:rsid w:val="00694F5C"/>
    <w:rsid w:val="00695CA8"/>
    <w:rsid w:val="00695E00"/>
    <w:rsid w:val="00695F86"/>
    <w:rsid w:val="006962B9"/>
    <w:rsid w:val="0069630A"/>
    <w:rsid w:val="006964F7"/>
    <w:rsid w:val="0069698D"/>
    <w:rsid w:val="00697261"/>
    <w:rsid w:val="00697A71"/>
    <w:rsid w:val="00697C7D"/>
    <w:rsid w:val="00697D46"/>
    <w:rsid w:val="006A0409"/>
    <w:rsid w:val="006A046A"/>
    <w:rsid w:val="006A07FC"/>
    <w:rsid w:val="006A0878"/>
    <w:rsid w:val="006A0E38"/>
    <w:rsid w:val="006A113E"/>
    <w:rsid w:val="006A15E8"/>
    <w:rsid w:val="006A16E7"/>
    <w:rsid w:val="006A173B"/>
    <w:rsid w:val="006A18EE"/>
    <w:rsid w:val="006A1935"/>
    <w:rsid w:val="006A1E00"/>
    <w:rsid w:val="006A2709"/>
    <w:rsid w:val="006A283E"/>
    <w:rsid w:val="006A29A2"/>
    <w:rsid w:val="006A2CCD"/>
    <w:rsid w:val="006A2E42"/>
    <w:rsid w:val="006A2F98"/>
    <w:rsid w:val="006A329F"/>
    <w:rsid w:val="006A37EF"/>
    <w:rsid w:val="006A3893"/>
    <w:rsid w:val="006A3E04"/>
    <w:rsid w:val="006A412D"/>
    <w:rsid w:val="006A460C"/>
    <w:rsid w:val="006A4C22"/>
    <w:rsid w:val="006A4E73"/>
    <w:rsid w:val="006A4FED"/>
    <w:rsid w:val="006A5ADD"/>
    <w:rsid w:val="006A5B1D"/>
    <w:rsid w:val="006A5C15"/>
    <w:rsid w:val="006A5E9B"/>
    <w:rsid w:val="006A6657"/>
    <w:rsid w:val="006A691F"/>
    <w:rsid w:val="006A6AE8"/>
    <w:rsid w:val="006A71B0"/>
    <w:rsid w:val="006A76B5"/>
    <w:rsid w:val="006A79DD"/>
    <w:rsid w:val="006A7A91"/>
    <w:rsid w:val="006B07DD"/>
    <w:rsid w:val="006B0DA7"/>
    <w:rsid w:val="006B0EC6"/>
    <w:rsid w:val="006B1193"/>
    <w:rsid w:val="006B1296"/>
    <w:rsid w:val="006B19EB"/>
    <w:rsid w:val="006B1C39"/>
    <w:rsid w:val="006B1DA6"/>
    <w:rsid w:val="006B1F18"/>
    <w:rsid w:val="006B224D"/>
    <w:rsid w:val="006B23F5"/>
    <w:rsid w:val="006B2705"/>
    <w:rsid w:val="006B28EF"/>
    <w:rsid w:val="006B2A6A"/>
    <w:rsid w:val="006B2ECE"/>
    <w:rsid w:val="006B33D6"/>
    <w:rsid w:val="006B3608"/>
    <w:rsid w:val="006B3640"/>
    <w:rsid w:val="006B38B0"/>
    <w:rsid w:val="006B3EC8"/>
    <w:rsid w:val="006B416F"/>
    <w:rsid w:val="006B49AF"/>
    <w:rsid w:val="006B4C5B"/>
    <w:rsid w:val="006B4D29"/>
    <w:rsid w:val="006B4D3E"/>
    <w:rsid w:val="006B5450"/>
    <w:rsid w:val="006B54B8"/>
    <w:rsid w:val="006B58C7"/>
    <w:rsid w:val="006B5E39"/>
    <w:rsid w:val="006B643C"/>
    <w:rsid w:val="006B693C"/>
    <w:rsid w:val="006B6964"/>
    <w:rsid w:val="006B6B3A"/>
    <w:rsid w:val="006B7439"/>
    <w:rsid w:val="006B7E82"/>
    <w:rsid w:val="006C03AE"/>
    <w:rsid w:val="006C04B7"/>
    <w:rsid w:val="006C0C6D"/>
    <w:rsid w:val="006C24C7"/>
    <w:rsid w:val="006C2852"/>
    <w:rsid w:val="006C2B73"/>
    <w:rsid w:val="006C2B77"/>
    <w:rsid w:val="006C310E"/>
    <w:rsid w:val="006C3198"/>
    <w:rsid w:val="006C3496"/>
    <w:rsid w:val="006C3515"/>
    <w:rsid w:val="006C35E7"/>
    <w:rsid w:val="006C3707"/>
    <w:rsid w:val="006C39EF"/>
    <w:rsid w:val="006C3A66"/>
    <w:rsid w:val="006C3D7B"/>
    <w:rsid w:val="006C4A79"/>
    <w:rsid w:val="006C4C37"/>
    <w:rsid w:val="006C50A2"/>
    <w:rsid w:val="006C5906"/>
    <w:rsid w:val="006C5942"/>
    <w:rsid w:val="006C5F1C"/>
    <w:rsid w:val="006C602B"/>
    <w:rsid w:val="006C62E4"/>
    <w:rsid w:val="006C6986"/>
    <w:rsid w:val="006C7111"/>
    <w:rsid w:val="006C71D1"/>
    <w:rsid w:val="006C7694"/>
    <w:rsid w:val="006C7834"/>
    <w:rsid w:val="006C7C9E"/>
    <w:rsid w:val="006D05C8"/>
    <w:rsid w:val="006D0A94"/>
    <w:rsid w:val="006D1185"/>
    <w:rsid w:val="006D18EB"/>
    <w:rsid w:val="006D211E"/>
    <w:rsid w:val="006D2B14"/>
    <w:rsid w:val="006D3229"/>
    <w:rsid w:val="006D32D1"/>
    <w:rsid w:val="006D39D9"/>
    <w:rsid w:val="006D3C13"/>
    <w:rsid w:val="006D3EC5"/>
    <w:rsid w:val="006D443F"/>
    <w:rsid w:val="006D47CE"/>
    <w:rsid w:val="006D489B"/>
    <w:rsid w:val="006D490A"/>
    <w:rsid w:val="006D4992"/>
    <w:rsid w:val="006D4E4D"/>
    <w:rsid w:val="006D4F15"/>
    <w:rsid w:val="006D4F4B"/>
    <w:rsid w:val="006D5535"/>
    <w:rsid w:val="006D55C1"/>
    <w:rsid w:val="006D5C79"/>
    <w:rsid w:val="006D63F3"/>
    <w:rsid w:val="006D65C7"/>
    <w:rsid w:val="006D6611"/>
    <w:rsid w:val="006D6E0D"/>
    <w:rsid w:val="006D7161"/>
    <w:rsid w:val="006D717F"/>
    <w:rsid w:val="006D7D9E"/>
    <w:rsid w:val="006E020B"/>
    <w:rsid w:val="006E02B5"/>
    <w:rsid w:val="006E046D"/>
    <w:rsid w:val="006E06F1"/>
    <w:rsid w:val="006E0724"/>
    <w:rsid w:val="006E0AC8"/>
    <w:rsid w:val="006E0FD1"/>
    <w:rsid w:val="006E1106"/>
    <w:rsid w:val="006E1669"/>
    <w:rsid w:val="006E1CA8"/>
    <w:rsid w:val="006E1E8F"/>
    <w:rsid w:val="006E21E3"/>
    <w:rsid w:val="006E2449"/>
    <w:rsid w:val="006E2CC3"/>
    <w:rsid w:val="006E2DCE"/>
    <w:rsid w:val="006E2F7F"/>
    <w:rsid w:val="006E320F"/>
    <w:rsid w:val="006E376C"/>
    <w:rsid w:val="006E3966"/>
    <w:rsid w:val="006E3B5F"/>
    <w:rsid w:val="006E3BC1"/>
    <w:rsid w:val="006E3E95"/>
    <w:rsid w:val="006E41D0"/>
    <w:rsid w:val="006E4308"/>
    <w:rsid w:val="006E438C"/>
    <w:rsid w:val="006E4841"/>
    <w:rsid w:val="006E4985"/>
    <w:rsid w:val="006E4A5D"/>
    <w:rsid w:val="006E532F"/>
    <w:rsid w:val="006E5A4F"/>
    <w:rsid w:val="006E5C52"/>
    <w:rsid w:val="006E60CA"/>
    <w:rsid w:val="006E66A5"/>
    <w:rsid w:val="006E751E"/>
    <w:rsid w:val="006E79B5"/>
    <w:rsid w:val="006E7BE5"/>
    <w:rsid w:val="006F03A2"/>
    <w:rsid w:val="006F070E"/>
    <w:rsid w:val="006F0876"/>
    <w:rsid w:val="006F097D"/>
    <w:rsid w:val="006F0BB4"/>
    <w:rsid w:val="006F1625"/>
    <w:rsid w:val="006F19C4"/>
    <w:rsid w:val="006F1AF5"/>
    <w:rsid w:val="006F22C0"/>
    <w:rsid w:val="006F2892"/>
    <w:rsid w:val="006F29D1"/>
    <w:rsid w:val="006F2C62"/>
    <w:rsid w:val="006F2CC0"/>
    <w:rsid w:val="006F309D"/>
    <w:rsid w:val="006F31C8"/>
    <w:rsid w:val="006F351A"/>
    <w:rsid w:val="006F35C3"/>
    <w:rsid w:val="006F3A45"/>
    <w:rsid w:val="006F3BD9"/>
    <w:rsid w:val="006F3DF3"/>
    <w:rsid w:val="006F4BA1"/>
    <w:rsid w:val="006F4BB4"/>
    <w:rsid w:val="006F4BFD"/>
    <w:rsid w:val="006F4E2E"/>
    <w:rsid w:val="006F50F4"/>
    <w:rsid w:val="006F511D"/>
    <w:rsid w:val="006F5123"/>
    <w:rsid w:val="006F516D"/>
    <w:rsid w:val="006F54E7"/>
    <w:rsid w:val="006F576D"/>
    <w:rsid w:val="006F5838"/>
    <w:rsid w:val="006F59AC"/>
    <w:rsid w:val="006F61E9"/>
    <w:rsid w:val="006F666C"/>
    <w:rsid w:val="006F6705"/>
    <w:rsid w:val="006F67DB"/>
    <w:rsid w:val="006F68E7"/>
    <w:rsid w:val="006F6B49"/>
    <w:rsid w:val="006F6EEA"/>
    <w:rsid w:val="006F734C"/>
    <w:rsid w:val="006F794A"/>
    <w:rsid w:val="0070048F"/>
    <w:rsid w:val="007006D7"/>
    <w:rsid w:val="00700832"/>
    <w:rsid w:val="00700C90"/>
    <w:rsid w:val="00701837"/>
    <w:rsid w:val="007019AF"/>
    <w:rsid w:val="00701DDD"/>
    <w:rsid w:val="00702171"/>
    <w:rsid w:val="00702642"/>
    <w:rsid w:val="007026F6"/>
    <w:rsid w:val="00702F5F"/>
    <w:rsid w:val="00703208"/>
    <w:rsid w:val="0070397D"/>
    <w:rsid w:val="00703E25"/>
    <w:rsid w:val="007042C2"/>
    <w:rsid w:val="00704C58"/>
    <w:rsid w:val="00704C5C"/>
    <w:rsid w:val="00704E71"/>
    <w:rsid w:val="00705322"/>
    <w:rsid w:val="00705535"/>
    <w:rsid w:val="00705BF0"/>
    <w:rsid w:val="00705C0A"/>
    <w:rsid w:val="00705CBF"/>
    <w:rsid w:val="00705D1C"/>
    <w:rsid w:val="00706422"/>
    <w:rsid w:val="007070BA"/>
    <w:rsid w:val="0070730D"/>
    <w:rsid w:val="0070752C"/>
    <w:rsid w:val="007075B8"/>
    <w:rsid w:val="00707EE2"/>
    <w:rsid w:val="00707F29"/>
    <w:rsid w:val="007100FF"/>
    <w:rsid w:val="00710670"/>
    <w:rsid w:val="00710746"/>
    <w:rsid w:val="007108FA"/>
    <w:rsid w:val="00710B4D"/>
    <w:rsid w:val="007111A6"/>
    <w:rsid w:val="0071156C"/>
    <w:rsid w:val="00711BF3"/>
    <w:rsid w:val="00711C76"/>
    <w:rsid w:val="00711FE6"/>
    <w:rsid w:val="007123B7"/>
    <w:rsid w:val="00712601"/>
    <w:rsid w:val="007128D4"/>
    <w:rsid w:val="00712C06"/>
    <w:rsid w:val="00713151"/>
    <w:rsid w:val="0071329A"/>
    <w:rsid w:val="00713665"/>
    <w:rsid w:val="007138E6"/>
    <w:rsid w:val="007138FC"/>
    <w:rsid w:val="00713C1E"/>
    <w:rsid w:val="007142D7"/>
    <w:rsid w:val="007149D0"/>
    <w:rsid w:val="00714E5C"/>
    <w:rsid w:val="00715182"/>
    <w:rsid w:val="00715279"/>
    <w:rsid w:val="00715966"/>
    <w:rsid w:val="007159B8"/>
    <w:rsid w:val="00715CA7"/>
    <w:rsid w:val="00716150"/>
    <w:rsid w:val="007165A5"/>
    <w:rsid w:val="00717113"/>
    <w:rsid w:val="007173D5"/>
    <w:rsid w:val="00717ABF"/>
    <w:rsid w:val="00717B0B"/>
    <w:rsid w:val="00717DE2"/>
    <w:rsid w:val="00717F07"/>
    <w:rsid w:val="00720165"/>
    <w:rsid w:val="0072034F"/>
    <w:rsid w:val="00720917"/>
    <w:rsid w:val="00720B8C"/>
    <w:rsid w:val="00720BC8"/>
    <w:rsid w:val="00720D2B"/>
    <w:rsid w:val="00720DE1"/>
    <w:rsid w:val="00720EAF"/>
    <w:rsid w:val="0072166A"/>
    <w:rsid w:val="0072166D"/>
    <w:rsid w:val="007218D3"/>
    <w:rsid w:val="007219A7"/>
    <w:rsid w:val="00721CEC"/>
    <w:rsid w:val="00721F5A"/>
    <w:rsid w:val="00722510"/>
    <w:rsid w:val="00722799"/>
    <w:rsid w:val="00722927"/>
    <w:rsid w:val="00722CDC"/>
    <w:rsid w:val="007230BA"/>
    <w:rsid w:val="007237DE"/>
    <w:rsid w:val="00723D12"/>
    <w:rsid w:val="00723FC5"/>
    <w:rsid w:val="00724016"/>
    <w:rsid w:val="00724381"/>
    <w:rsid w:val="00724D66"/>
    <w:rsid w:val="00724E64"/>
    <w:rsid w:val="00724E86"/>
    <w:rsid w:val="00724EDE"/>
    <w:rsid w:val="00724F1A"/>
    <w:rsid w:val="00724F50"/>
    <w:rsid w:val="00725081"/>
    <w:rsid w:val="007251EA"/>
    <w:rsid w:val="007251FF"/>
    <w:rsid w:val="0072550D"/>
    <w:rsid w:val="00725612"/>
    <w:rsid w:val="00725775"/>
    <w:rsid w:val="007263AF"/>
    <w:rsid w:val="00726849"/>
    <w:rsid w:val="007269DC"/>
    <w:rsid w:val="00726E19"/>
    <w:rsid w:val="007273EB"/>
    <w:rsid w:val="007275BF"/>
    <w:rsid w:val="00727719"/>
    <w:rsid w:val="0072775D"/>
    <w:rsid w:val="007301E1"/>
    <w:rsid w:val="00730235"/>
    <w:rsid w:val="0073090C"/>
    <w:rsid w:val="00730917"/>
    <w:rsid w:val="00730D9A"/>
    <w:rsid w:val="007313C2"/>
    <w:rsid w:val="0073148E"/>
    <w:rsid w:val="00731F21"/>
    <w:rsid w:val="00731FE7"/>
    <w:rsid w:val="00732038"/>
    <w:rsid w:val="0073221B"/>
    <w:rsid w:val="007326C7"/>
    <w:rsid w:val="00732961"/>
    <w:rsid w:val="00732984"/>
    <w:rsid w:val="00732C3B"/>
    <w:rsid w:val="00732FD9"/>
    <w:rsid w:val="00733203"/>
    <w:rsid w:val="00733C02"/>
    <w:rsid w:val="00734515"/>
    <w:rsid w:val="007348A9"/>
    <w:rsid w:val="00734E1A"/>
    <w:rsid w:val="00735592"/>
    <w:rsid w:val="007359AE"/>
    <w:rsid w:val="007374F7"/>
    <w:rsid w:val="00737704"/>
    <w:rsid w:val="00737A2E"/>
    <w:rsid w:val="00737B49"/>
    <w:rsid w:val="00737D81"/>
    <w:rsid w:val="00737E22"/>
    <w:rsid w:val="00737F4F"/>
    <w:rsid w:val="007401A0"/>
    <w:rsid w:val="0074027C"/>
    <w:rsid w:val="0074055D"/>
    <w:rsid w:val="007405A2"/>
    <w:rsid w:val="007409ED"/>
    <w:rsid w:val="00741160"/>
    <w:rsid w:val="00741557"/>
    <w:rsid w:val="00741F6F"/>
    <w:rsid w:val="00742311"/>
    <w:rsid w:val="007428D2"/>
    <w:rsid w:val="007429A8"/>
    <w:rsid w:val="007437E6"/>
    <w:rsid w:val="00743813"/>
    <w:rsid w:val="007440E6"/>
    <w:rsid w:val="007442DA"/>
    <w:rsid w:val="00744860"/>
    <w:rsid w:val="00744A69"/>
    <w:rsid w:val="007450B0"/>
    <w:rsid w:val="00745194"/>
    <w:rsid w:val="00745A04"/>
    <w:rsid w:val="00745D17"/>
    <w:rsid w:val="007461A6"/>
    <w:rsid w:val="0074685B"/>
    <w:rsid w:val="00746949"/>
    <w:rsid w:val="007469F5"/>
    <w:rsid w:val="00746F90"/>
    <w:rsid w:val="007476A8"/>
    <w:rsid w:val="00747CBF"/>
    <w:rsid w:val="00747E51"/>
    <w:rsid w:val="007500DF"/>
    <w:rsid w:val="0075090D"/>
    <w:rsid w:val="00750E72"/>
    <w:rsid w:val="00750FB0"/>
    <w:rsid w:val="00750FE5"/>
    <w:rsid w:val="007515BF"/>
    <w:rsid w:val="0075176F"/>
    <w:rsid w:val="007517B4"/>
    <w:rsid w:val="007518A1"/>
    <w:rsid w:val="00751C06"/>
    <w:rsid w:val="007520DE"/>
    <w:rsid w:val="007520E6"/>
    <w:rsid w:val="007527F5"/>
    <w:rsid w:val="00752A77"/>
    <w:rsid w:val="00752EF4"/>
    <w:rsid w:val="00752FFA"/>
    <w:rsid w:val="0075366E"/>
    <w:rsid w:val="00753859"/>
    <w:rsid w:val="0075450F"/>
    <w:rsid w:val="0075472C"/>
    <w:rsid w:val="0075473C"/>
    <w:rsid w:val="007548FB"/>
    <w:rsid w:val="00754997"/>
    <w:rsid w:val="00754B1E"/>
    <w:rsid w:val="00754B8D"/>
    <w:rsid w:val="0075564F"/>
    <w:rsid w:val="00755925"/>
    <w:rsid w:val="00755E4C"/>
    <w:rsid w:val="00755F95"/>
    <w:rsid w:val="00756D1C"/>
    <w:rsid w:val="00756E1B"/>
    <w:rsid w:val="0075754B"/>
    <w:rsid w:val="00757A60"/>
    <w:rsid w:val="0076013B"/>
    <w:rsid w:val="00760A4E"/>
    <w:rsid w:val="00760C09"/>
    <w:rsid w:val="00760CCE"/>
    <w:rsid w:val="00761033"/>
    <w:rsid w:val="007612C7"/>
    <w:rsid w:val="0076143B"/>
    <w:rsid w:val="007615AC"/>
    <w:rsid w:val="007618E1"/>
    <w:rsid w:val="00761BE4"/>
    <w:rsid w:val="0076201A"/>
    <w:rsid w:val="00762FAE"/>
    <w:rsid w:val="007630AD"/>
    <w:rsid w:val="007634B6"/>
    <w:rsid w:val="007638FA"/>
    <w:rsid w:val="00763ABD"/>
    <w:rsid w:val="007640A6"/>
    <w:rsid w:val="007640C3"/>
    <w:rsid w:val="00764339"/>
    <w:rsid w:val="0076460F"/>
    <w:rsid w:val="00764F83"/>
    <w:rsid w:val="0076511C"/>
    <w:rsid w:val="00765489"/>
    <w:rsid w:val="00765513"/>
    <w:rsid w:val="00765558"/>
    <w:rsid w:val="00765EE9"/>
    <w:rsid w:val="007660D7"/>
    <w:rsid w:val="00766325"/>
    <w:rsid w:val="00766503"/>
    <w:rsid w:val="00766B84"/>
    <w:rsid w:val="00766DD5"/>
    <w:rsid w:val="007671D6"/>
    <w:rsid w:val="007675B4"/>
    <w:rsid w:val="00770086"/>
    <w:rsid w:val="007702C7"/>
    <w:rsid w:val="00770F17"/>
    <w:rsid w:val="00771575"/>
    <w:rsid w:val="00771932"/>
    <w:rsid w:val="00772075"/>
    <w:rsid w:val="00772088"/>
    <w:rsid w:val="00772588"/>
    <w:rsid w:val="007729D2"/>
    <w:rsid w:val="00772A6D"/>
    <w:rsid w:val="00772E7E"/>
    <w:rsid w:val="0077322B"/>
    <w:rsid w:val="00773331"/>
    <w:rsid w:val="007733F1"/>
    <w:rsid w:val="007738A4"/>
    <w:rsid w:val="00773EC8"/>
    <w:rsid w:val="0077406C"/>
    <w:rsid w:val="007743E6"/>
    <w:rsid w:val="007743F3"/>
    <w:rsid w:val="007744CB"/>
    <w:rsid w:val="00774DCD"/>
    <w:rsid w:val="00775570"/>
    <w:rsid w:val="007757A8"/>
    <w:rsid w:val="00775DC6"/>
    <w:rsid w:val="00775E0B"/>
    <w:rsid w:val="00775EBE"/>
    <w:rsid w:val="00775FEF"/>
    <w:rsid w:val="00777BEF"/>
    <w:rsid w:val="00777C03"/>
    <w:rsid w:val="00777C90"/>
    <w:rsid w:val="0078003C"/>
    <w:rsid w:val="007800E5"/>
    <w:rsid w:val="00780621"/>
    <w:rsid w:val="00780A39"/>
    <w:rsid w:val="00780CA5"/>
    <w:rsid w:val="00780D3F"/>
    <w:rsid w:val="007811BD"/>
    <w:rsid w:val="007812E9"/>
    <w:rsid w:val="0078138D"/>
    <w:rsid w:val="007814C9"/>
    <w:rsid w:val="00782871"/>
    <w:rsid w:val="00783168"/>
    <w:rsid w:val="00783417"/>
    <w:rsid w:val="007834B3"/>
    <w:rsid w:val="007835E4"/>
    <w:rsid w:val="00784020"/>
    <w:rsid w:val="00785020"/>
    <w:rsid w:val="00785E92"/>
    <w:rsid w:val="007860F9"/>
    <w:rsid w:val="007866D0"/>
    <w:rsid w:val="00786BEC"/>
    <w:rsid w:val="00787007"/>
    <w:rsid w:val="007872F7"/>
    <w:rsid w:val="007874D8"/>
    <w:rsid w:val="00787523"/>
    <w:rsid w:val="007879BE"/>
    <w:rsid w:val="00787CA8"/>
    <w:rsid w:val="00787D71"/>
    <w:rsid w:val="00787F02"/>
    <w:rsid w:val="00790335"/>
    <w:rsid w:val="0079035F"/>
    <w:rsid w:val="00790401"/>
    <w:rsid w:val="00790462"/>
    <w:rsid w:val="0079083F"/>
    <w:rsid w:val="00790C99"/>
    <w:rsid w:val="00790E0C"/>
    <w:rsid w:val="0079101B"/>
    <w:rsid w:val="007915D8"/>
    <w:rsid w:val="0079199B"/>
    <w:rsid w:val="007921EA"/>
    <w:rsid w:val="007924E1"/>
    <w:rsid w:val="007926EC"/>
    <w:rsid w:val="007928FD"/>
    <w:rsid w:val="00792985"/>
    <w:rsid w:val="00792C51"/>
    <w:rsid w:val="00792DFF"/>
    <w:rsid w:val="0079335A"/>
    <w:rsid w:val="00793366"/>
    <w:rsid w:val="00793720"/>
    <w:rsid w:val="00793F5E"/>
    <w:rsid w:val="007940C5"/>
    <w:rsid w:val="007946E6"/>
    <w:rsid w:val="00794791"/>
    <w:rsid w:val="00794C5A"/>
    <w:rsid w:val="00795064"/>
    <w:rsid w:val="00795088"/>
    <w:rsid w:val="00795AD5"/>
    <w:rsid w:val="00795B70"/>
    <w:rsid w:val="00795D85"/>
    <w:rsid w:val="0079637B"/>
    <w:rsid w:val="00796550"/>
    <w:rsid w:val="00796671"/>
    <w:rsid w:val="00796B08"/>
    <w:rsid w:val="00796DF8"/>
    <w:rsid w:val="0079712D"/>
    <w:rsid w:val="0079735C"/>
    <w:rsid w:val="00797742"/>
    <w:rsid w:val="00797E80"/>
    <w:rsid w:val="007A01A5"/>
    <w:rsid w:val="007A0557"/>
    <w:rsid w:val="007A07F6"/>
    <w:rsid w:val="007A0894"/>
    <w:rsid w:val="007A116E"/>
    <w:rsid w:val="007A11B6"/>
    <w:rsid w:val="007A1393"/>
    <w:rsid w:val="007A168F"/>
    <w:rsid w:val="007A19A2"/>
    <w:rsid w:val="007A1A07"/>
    <w:rsid w:val="007A1ABF"/>
    <w:rsid w:val="007A1B39"/>
    <w:rsid w:val="007A23BF"/>
    <w:rsid w:val="007A23EB"/>
    <w:rsid w:val="007A2875"/>
    <w:rsid w:val="007A2A06"/>
    <w:rsid w:val="007A3551"/>
    <w:rsid w:val="007A371B"/>
    <w:rsid w:val="007A3932"/>
    <w:rsid w:val="007A411F"/>
    <w:rsid w:val="007A4AC6"/>
    <w:rsid w:val="007A4FFC"/>
    <w:rsid w:val="007A56D4"/>
    <w:rsid w:val="007A5FAA"/>
    <w:rsid w:val="007A64F9"/>
    <w:rsid w:val="007A687F"/>
    <w:rsid w:val="007A727C"/>
    <w:rsid w:val="007A7285"/>
    <w:rsid w:val="007A7752"/>
    <w:rsid w:val="007A7AC2"/>
    <w:rsid w:val="007A7E7C"/>
    <w:rsid w:val="007B0AA7"/>
    <w:rsid w:val="007B0BA7"/>
    <w:rsid w:val="007B0DC6"/>
    <w:rsid w:val="007B144E"/>
    <w:rsid w:val="007B16ED"/>
    <w:rsid w:val="007B1A42"/>
    <w:rsid w:val="007B1BD3"/>
    <w:rsid w:val="007B1EB9"/>
    <w:rsid w:val="007B1EF4"/>
    <w:rsid w:val="007B2063"/>
    <w:rsid w:val="007B207C"/>
    <w:rsid w:val="007B2477"/>
    <w:rsid w:val="007B2558"/>
    <w:rsid w:val="007B277F"/>
    <w:rsid w:val="007B2C20"/>
    <w:rsid w:val="007B2C27"/>
    <w:rsid w:val="007B2F25"/>
    <w:rsid w:val="007B3206"/>
    <w:rsid w:val="007B331A"/>
    <w:rsid w:val="007B3491"/>
    <w:rsid w:val="007B38D0"/>
    <w:rsid w:val="007B3B4E"/>
    <w:rsid w:val="007B3DA7"/>
    <w:rsid w:val="007B3DB5"/>
    <w:rsid w:val="007B414B"/>
    <w:rsid w:val="007B44FF"/>
    <w:rsid w:val="007B4A97"/>
    <w:rsid w:val="007B4BF9"/>
    <w:rsid w:val="007B51A3"/>
    <w:rsid w:val="007B569F"/>
    <w:rsid w:val="007B577C"/>
    <w:rsid w:val="007B5990"/>
    <w:rsid w:val="007B5BFA"/>
    <w:rsid w:val="007B5D5E"/>
    <w:rsid w:val="007B60D3"/>
    <w:rsid w:val="007B687C"/>
    <w:rsid w:val="007B689A"/>
    <w:rsid w:val="007B6BD3"/>
    <w:rsid w:val="007B6F8C"/>
    <w:rsid w:val="007B74B6"/>
    <w:rsid w:val="007C01F6"/>
    <w:rsid w:val="007C03A9"/>
    <w:rsid w:val="007C080A"/>
    <w:rsid w:val="007C096C"/>
    <w:rsid w:val="007C0D0A"/>
    <w:rsid w:val="007C0DFB"/>
    <w:rsid w:val="007C16D7"/>
    <w:rsid w:val="007C1C08"/>
    <w:rsid w:val="007C1E1D"/>
    <w:rsid w:val="007C2128"/>
    <w:rsid w:val="007C23DE"/>
    <w:rsid w:val="007C3330"/>
    <w:rsid w:val="007C3E1A"/>
    <w:rsid w:val="007C4038"/>
    <w:rsid w:val="007C42DA"/>
    <w:rsid w:val="007C42ED"/>
    <w:rsid w:val="007C44A4"/>
    <w:rsid w:val="007C4613"/>
    <w:rsid w:val="007C4882"/>
    <w:rsid w:val="007C488A"/>
    <w:rsid w:val="007C5121"/>
    <w:rsid w:val="007C59C6"/>
    <w:rsid w:val="007C609C"/>
    <w:rsid w:val="007C63D2"/>
    <w:rsid w:val="007C65CB"/>
    <w:rsid w:val="007C683A"/>
    <w:rsid w:val="007C7977"/>
    <w:rsid w:val="007D0049"/>
    <w:rsid w:val="007D035F"/>
    <w:rsid w:val="007D0530"/>
    <w:rsid w:val="007D07A5"/>
    <w:rsid w:val="007D07B3"/>
    <w:rsid w:val="007D0864"/>
    <w:rsid w:val="007D1452"/>
    <w:rsid w:val="007D1527"/>
    <w:rsid w:val="007D18AC"/>
    <w:rsid w:val="007D18E5"/>
    <w:rsid w:val="007D1D40"/>
    <w:rsid w:val="007D1D57"/>
    <w:rsid w:val="007D1E6A"/>
    <w:rsid w:val="007D26F7"/>
    <w:rsid w:val="007D2823"/>
    <w:rsid w:val="007D299D"/>
    <w:rsid w:val="007D2BD1"/>
    <w:rsid w:val="007D2D95"/>
    <w:rsid w:val="007D2DF4"/>
    <w:rsid w:val="007D30B5"/>
    <w:rsid w:val="007D3640"/>
    <w:rsid w:val="007D38D0"/>
    <w:rsid w:val="007D427E"/>
    <w:rsid w:val="007D4859"/>
    <w:rsid w:val="007D4AA3"/>
    <w:rsid w:val="007D4ADD"/>
    <w:rsid w:val="007D5056"/>
    <w:rsid w:val="007D5A3B"/>
    <w:rsid w:val="007D5B3E"/>
    <w:rsid w:val="007D629D"/>
    <w:rsid w:val="007D63E0"/>
    <w:rsid w:val="007D63F0"/>
    <w:rsid w:val="007D6DE1"/>
    <w:rsid w:val="007D7104"/>
    <w:rsid w:val="007D7126"/>
    <w:rsid w:val="007D71A7"/>
    <w:rsid w:val="007D7342"/>
    <w:rsid w:val="007D78DD"/>
    <w:rsid w:val="007D7ADA"/>
    <w:rsid w:val="007D7F6E"/>
    <w:rsid w:val="007E010D"/>
    <w:rsid w:val="007E0206"/>
    <w:rsid w:val="007E049F"/>
    <w:rsid w:val="007E09EA"/>
    <w:rsid w:val="007E0DEC"/>
    <w:rsid w:val="007E1252"/>
    <w:rsid w:val="007E186E"/>
    <w:rsid w:val="007E19F1"/>
    <w:rsid w:val="007E1A2A"/>
    <w:rsid w:val="007E1A52"/>
    <w:rsid w:val="007E1F69"/>
    <w:rsid w:val="007E2044"/>
    <w:rsid w:val="007E34EC"/>
    <w:rsid w:val="007E35C5"/>
    <w:rsid w:val="007E3A48"/>
    <w:rsid w:val="007E3AE4"/>
    <w:rsid w:val="007E3CA7"/>
    <w:rsid w:val="007E4035"/>
    <w:rsid w:val="007E472E"/>
    <w:rsid w:val="007E51BC"/>
    <w:rsid w:val="007E5657"/>
    <w:rsid w:val="007E5808"/>
    <w:rsid w:val="007E59F7"/>
    <w:rsid w:val="007E5BE7"/>
    <w:rsid w:val="007E5F43"/>
    <w:rsid w:val="007E62DA"/>
    <w:rsid w:val="007E661B"/>
    <w:rsid w:val="007E6C37"/>
    <w:rsid w:val="007E6E63"/>
    <w:rsid w:val="007E6F51"/>
    <w:rsid w:val="007E6F95"/>
    <w:rsid w:val="007F0C5D"/>
    <w:rsid w:val="007F0D4E"/>
    <w:rsid w:val="007F0F64"/>
    <w:rsid w:val="007F102B"/>
    <w:rsid w:val="007F2A40"/>
    <w:rsid w:val="007F2AF5"/>
    <w:rsid w:val="007F2E68"/>
    <w:rsid w:val="007F3084"/>
    <w:rsid w:val="007F32C5"/>
    <w:rsid w:val="007F3EE4"/>
    <w:rsid w:val="007F4571"/>
    <w:rsid w:val="007F5737"/>
    <w:rsid w:val="007F5782"/>
    <w:rsid w:val="007F579D"/>
    <w:rsid w:val="007F581D"/>
    <w:rsid w:val="007F58B1"/>
    <w:rsid w:val="007F5B13"/>
    <w:rsid w:val="007F5C1F"/>
    <w:rsid w:val="007F6035"/>
    <w:rsid w:val="007F616F"/>
    <w:rsid w:val="007F662E"/>
    <w:rsid w:val="007F68AC"/>
    <w:rsid w:val="007F6CB3"/>
    <w:rsid w:val="007F6E68"/>
    <w:rsid w:val="007F73B4"/>
    <w:rsid w:val="007F7458"/>
    <w:rsid w:val="007F7B0A"/>
    <w:rsid w:val="008001B0"/>
    <w:rsid w:val="0080100D"/>
    <w:rsid w:val="008013D2"/>
    <w:rsid w:val="0080155B"/>
    <w:rsid w:val="00801C42"/>
    <w:rsid w:val="00801E86"/>
    <w:rsid w:val="00801EDC"/>
    <w:rsid w:val="008023F3"/>
    <w:rsid w:val="008028E1"/>
    <w:rsid w:val="008032D5"/>
    <w:rsid w:val="008037EF"/>
    <w:rsid w:val="008039FF"/>
    <w:rsid w:val="00803ED5"/>
    <w:rsid w:val="00804163"/>
    <w:rsid w:val="008042AD"/>
    <w:rsid w:val="008044C5"/>
    <w:rsid w:val="0080468C"/>
    <w:rsid w:val="008049D6"/>
    <w:rsid w:val="00804AE0"/>
    <w:rsid w:val="00804B4F"/>
    <w:rsid w:val="008061D9"/>
    <w:rsid w:val="0080663A"/>
    <w:rsid w:val="00806D31"/>
    <w:rsid w:val="0080704B"/>
    <w:rsid w:val="00807353"/>
    <w:rsid w:val="0080740F"/>
    <w:rsid w:val="00807626"/>
    <w:rsid w:val="00807902"/>
    <w:rsid w:val="00807F10"/>
    <w:rsid w:val="00810020"/>
    <w:rsid w:val="008105E7"/>
    <w:rsid w:val="00810753"/>
    <w:rsid w:val="00810B11"/>
    <w:rsid w:val="00810EF2"/>
    <w:rsid w:val="0081177D"/>
    <w:rsid w:val="0081183D"/>
    <w:rsid w:val="00811AAA"/>
    <w:rsid w:val="00811DD9"/>
    <w:rsid w:val="0081297F"/>
    <w:rsid w:val="00812B7C"/>
    <w:rsid w:val="00812BF1"/>
    <w:rsid w:val="00812E24"/>
    <w:rsid w:val="00813260"/>
    <w:rsid w:val="008135D2"/>
    <w:rsid w:val="00813B44"/>
    <w:rsid w:val="00813C20"/>
    <w:rsid w:val="00813D59"/>
    <w:rsid w:val="0081474E"/>
    <w:rsid w:val="008152D1"/>
    <w:rsid w:val="00815474"/>
    <w:rsid w:val="00815497"/>
    <w:rsid w:val="00815605"/>
    <w:rsid w:val="008157C3"/>
    <w:rsid w:val="0081585C"/>
    <w:rsid w:val="00815A97"/>
    <w:rsid w:val="008162BA"/>
    <w:rsid w:val="00816473"/>
    <w:rsid w:val="008165F9"/>
    <w:rsid w:val="00816A9E"/>
    <w:rsid w:val="00816E7A"/>
    <w:rsid w:val="0081704A"/>
    <w:rsid w:val="00817375"/>
    <w:rsid w:val="00817877"/>
    <w:rsid w:val="00817F62"/>
    <w:rsid w:val="00820271"/>
    <w:rsid w:val="00820638"/>
    <w:rsid w:val="00820872"/>
    <w:rsid w:val="00820B2F"/>
    <w:rsid w:val="00820F1C"/>
    <w:rsid w:val="00821090"/>
    <w:rsid w:val="008211FE"/>
    <w:rsid w:val="00821409"/>
    <w:rsid w:val="0082161A"/>
    <w:rsid w:val="00821647"/>
    <w:rsid w:val="00821942"/>
    <w:rsid w:val="00821CAA"/>
    <w:rsid w:val="00821D03"/>
    <w:rsid w:val="008220ED"/>
    <w:rsid w:val="00822340"/>
    <w:rsid w:val="00822571"/>
    <w:rsid w:val="008226F7"/>
    <w:rsid w:val="0082296F"/>
    <w:rsid w:val="00822D31"/>
    <w:rsid w:val="00822D43"/>
    <w:rsid w:val="00822DE4"/>
    <w:rsid w:val="0082348A"/>
    <w:rsid w:val="008236A8"/>
    <w:rsid w:val="008236E9"/>
    <w:rsid w:val="00823AB2"/>
    <w:rsid w:val="00823D14"/>
    <w:rsid w:val="00823FD6"/>
    <w:rsid w:val="0082403B"/>
    <w:rsid w:val="008255F2"/>
    <w:rsid w:val="00825618"/>
    <w:rsid w:val="008256DB"/>
    <w:rsid w:val="00825722"/>
    <w:rsid w:val="008258A8"/>
    <w:rsid w:val="00825B7E"/>
    <w:rsid w:val="00825BF1"/>
    <w:rsid w:val="00825FAF"/>
    <w:rsid w:val="00825FEF"/>
    <w:rsid w:val="008273A9"/>
    <w:rsid w:val="008274C4"/>
    <w:rsid w:val="00827A1E"/>
    <w:rsid w:val="00827B0E"/>
    <w:rsid w:val="00827EDB"/>
    <w:rsid w:val="00830013"/>
    <w:rsid w:val="00830652"/>
    <w:rsid w:val="008312D4"/>
    <w:rsid w:val="00831307"/>
    <w:rsid w:val="008313F6"/>
    <w:rsid w:val="00831418"/>
    <w:rsid w:val="008314F2"/>
    <w:rsid w:val="00832243"/>
    <w:rsid w:val="008322E0"/>
    <w:rsid w:val="008329CE"/>
    <w:rsid w:val="00832E33"/>
    <w:rsid w:val="00833379"/>
    <w:rsid w:val="008335A3"/>
    <w:rsid w:val="00833766"/>
    <w:rsid w:val="00833ED7"/>
    <w:rsid w:val="008344AF"/>
    <w:rsid w:val="00834ACD"/>
    <w:rsid w:val="00834B68"/>
    <w:rsid w:val="00834C6F"/>
    <w:rsid w:val="0083531E"/>
    <w:rsid w:val="008353DA"/>
    <w:rsid w:val="0083563D"/>
    <w:rsid w:val="00835686"/>
    <w:rsid w:val="00835CAF"/>
    <w:rsid w:val="00836292"/>
    <w:rsid w:val="008363B0"/>
    <w:rsid w:val="008365C1"/>
    <w:rsid w:val="0083675B"/>
    <w:rsid w:val="00836909"/>
    <w:rsid w:val="00836C68"/>
    <w:rsid w:val="00836D2C"/>
    <w:rsid w:val="00837634"/>
    <w:rsid w:val="008376DC"/>
    <w:rsid w:val="008378CC"/>
    <w:rsid w:val="00837D29"/>
    <w:rsid w:val="0084069C"/>
    <w:rsid w:val="00841051"/>
    <w:rsid w:val="00841126"/>
    <w:rsid w:val="008414F5"/>
    <w:rsid w:val="008416B6"/>
    <w:rsid w:val="008419AE"/>
    <w:rsid w:val="00841A03"/>
    <w:rsid w:val="00841C2B"/>
    <w:rsid w:val="008422BB"/>
    <w:rsid w:val="00842AAF"/>
    <w:rsid w:val="00842B05"/>
    <w:rsid w:val="00843373"/>
    <w:rsid w:val="00843455"/>
    <w:rsid w:val="00843BCE"/>
    <w:rsid w:val="0084415E"/>
    <w:rsid w:val="0084469A"/>
    <w:rsid w:val="008446AC"/>
    <w:rsid w:val="00844866"/>
    <w:rsid w:val="00844BE4"/>
    <w:rsid w:val="00845712"/>
    <w:rsid w:val="00845724"/>
    <w:rsid w:val="00845737"/>
    <w:rsid w:val="00845B47"/>
    <w:rsid w:val="00845D45"/>
    <w:rsid w:val="0084673D"/>
    <w:rsid w:val="00846DAE"/>
    <w:rsid w:val="00846DD2"/>
    <w:rsid w:val="00846E71"/>
    <w:rsid w:val="0084718E"/>
    <w:rsid w:val="00847425"/>
    <w:rsid w:val="00847CF1"/>
    <w:rsid w:val="00847EE8"/>
    <w:rsid w:val="00847FE7"/>
    <w:rsid w:val="00850444"/>
    <w:rsid w:val="0085090A"/>
    <w:rsid w:val="00850B65"/>
    <w:rsid w:val="00851137"/>
    <w:rsid w:val="00851766"/>
    <w:rsid w:val="00851AEB"/>
    <w:rsid w:val="00851E0F"/>
    <w:rsid w:val="00851FA4"/>
    <w:rsid w:val="0085229D"/>
    <w:rsid w:val="0085245A"/>
    <w:rsid w:val="008526D6"/>
    <w:rsid w:val="00852975"/>
    <w:rsid w:val="00852988"/>
    <w:rsid w:val="00852A8D"/>
    <w:rsid w:val="00852E3A"/>
    <w:rsid w:val="00853050"/>
    <w:rsid w:val="0085328B"/>
    <w:rsid w:val="008532E9"/>
    <w:rsid w:val="00853660"/>
    <w:rsid w:val="00853675"/>
    <w:rsid w:val="0085376A"/>
    <w:rsid w:val="00853CAE"/>
    <w:rsid w:val="00853FD4"/>
    <w:rsid w:val="0085406A"/>
    <w:rsid w:val="00854327"/>
    <w:rsid w:val="00854389"/>
    <w:rsid w:val="00854462"/>
    <w:rsid w:val="008546DA"/>
    <w:rsid w:val="00854D38"/>
    <w:rsid w:val="0085504E"/>
    <w:rsid w:val="0085521C"/>
    <w:rsid w:val="0085577F"/>
    <w:rsid w:val="008559D9"/>
    <w:rsid w:val="00855A12"/>
    <w:rsid w:val="00855B16"/>
    <w:rsid w:val="00855B17"/>
    <w:rsid w:val="00855BBF"/>
    <w:rsid w:val="00855D9C"/>
    <w:rsid w:val="00855DC6"/>
    <w:rsid w:val="00855F65"/>
    <w:rsid w:val="0085607B"/>
    <w:rsid w:val="00856120"/>
    <w:rsid w:val="00856385"/>
    <w:rsid w:val="008566E6"/>
    <w:rsid w:val="00856963"/>
    <w:rsid w:val="00856D61"/>
    <w:rsid w:val="00856D7E"/>
    <w:rsid w:val="008571CD"/>
    <w:rsid w:val="00857583"/>
    <w:rsid w:val="00857606"/>
    <w:rsid w:val="008577B6"/>
    <w:rsid w:val="008577E0"/>
    <w:rsid w:val="0085797E"/>
    <w:rsid w:val="00857B0F"/>
    <w:rsid w:val="00857C13"/>
    <w:rsid w:val="00857EA5"/>
    <w:rsid w:val="00857EC5"/>
    <w:rsid w:val="0086021A"/>
    <w:rsid w:val="0086021D"/>
    <w:rsid w:val="0086053B"/>
    <w:rsid w:val="00860661"/>
    <w:rsid w:val="0086090D"/>
    <w:rsid w:val="00860997"/>
    <w:rsid w:val="00860D26"/>
    <w:rsid w:val="00861265"/>
    <w:rsid w:val="0086251F"/>
    <w:rsid w:val="008628E8"/>
    <w:rsid w:val="00863697"/>
    <w:rsid w:val="008637EF"/>
    <w:rsid w:val="00863DD7"/>
    <w:rsid w:val="0086470C"/>
    <w:rsid w:val="00864D7E"/>
    <w:rsid w:val="00865223"/>
    <w:rsid w:val="0086524D"/>
    <w:rsid w:val="008652B9"/>
    <w:rsid w:val="00865305"/>
    <w:rsid w:val="00865D3E"/>
    <w:rsid w:val="00866735"/>
    <w:rsid w:val="0086682D"/>
    <w:rsid w:val="00866CEC"/>
    <w:rsid w:val="00866F97"/>
    <w:rsid w:val="00867778"/>
    <w:rsid w:val="00867817"/>
    <w:rsid w:val="00867A70"/>
    <w:rsid w:val="0087086E"/>
    <w:rsid w:val="00870A6A"/>
    <w:rsid w:val="00870EA6"/>
    <w:rsid w:val="00871BF2"/>
    <w:rsid w:val="008725AC"/>
    <w:rsid w:val="00872ADD"/>
    <w:rsid w:val="00872BA0"/>
    <w:rsid w:val="00872D4B"/>
    <w:rsid w:val="0087311E"/>
    <w:rsid w:val="0087312E"/>
    <w:rsid w:val="008731F1"/>
    <w:rsid w:val="00873657"/>
    <w:rsid w:val="008737A5"/>
    <w:rsid w:val="008742A7"/>
    <w:rsid w:val="008748F3"/>
    <w:rsid w:val="00874FB8"/>
    <w:rsid w:val="00875264"/>
    <w:rsid w:val="00875995"/>
    <w:rsid w:val="00875B41"/>
    <w:rsid w:val="00875C6C"/>
    <w:rsid w:val="00875CCC"/>
    <w:rsid w:val="00875E5D"/>
    <w:rsid w:val="00876178"/>
    <w:rsid w:val="0087627A"/>
    <w:rsid w:val="00876449"/>
    <w:rsid w:val="00876461"/>
    <w:rsid w:val="008768D1"/>
    <w:rsid w:val="00877209"/>
    <w:rsid w:val="00877235"/>
    <w:rsid w:val="00877E25"/>
    <w:rsid w:val="00877EDB"/>
    <w:rsid w:val="00880AC4"/>
    <w:rsid w:val="00880DAB"/>
    <w:rsid w:val="00880F97"/>
    <w:rsid w:val="008811E4"/>
    <w:rsid w:val="00881286"/>
    <w:rsid w:val="00881507"/>
    <w:rsid w:val="008815FA"/>
    <w:rsid w:val="00881678"/>
    <w:rsid w:val="008816F9"/>
    <w:rsid w:val="008816FC"/>
    <w:rsid w:val="00881D5B"/>
    <w:rsid w:val="008820EA"/>
    <w:rsid w:val="008821AB"/>
    <w:rsid w:val="00882562"/>
    <w:rsid w:val="00883372"/>
    <w:rsid w:val="00883759"/>
    <w:rsid w:val="00883980"/>
    <w:rsid w:val="00883BEF"/>
    <w:rsid w:val="00883E04"/>
    <w:rsid w:val="0088442D"/>
    <w:rsid w:val="008847F4"/>
    <w:rsid w:val="00884AAE"/>
    <w:rsid w:val="00884CDF"/>
    <w:rsid w:val="00885448"/>
    <w:rsid w:val="0088553D"/>
    <w:rsid w:val="00885D8E"/>
    <w:rsid w:val="00886725"/>
    <w:rsid w:val="00886831"/>
    <w:rsid w:val="00886E11"/>
    <w:rsid w:val="00886F97"/>
    <w:rsid w:val="008871E3"/>
    <w:rsid w:val="00887446"/>
    <w:rsid w:val="00887905"/>
    <w:rsid w:val="00887DC0"/>
    <w:rsid w:val="0089044F"/>
    <w:rsid w:val="00890E80"/>
    <w:rsid w:val="0089156F"/>
    <w:rsid w:val="008916E8"/>
    <w:rsid w:val="0089192B"/>
    <w:rsid w:val="00891BBC"/>
    <w:rsid w:val="00892362"/>
    <w:rsid w:val="0089266A"/>
    <w:rsid w:val="008928CA"/>
    <w:rsid w:val="00892AB2"/>
    <w:rsid w:val="00892ACF"/>
    <w:rsid w:val="00892AEB"/>
    <w:rsid w:val="00892D4D"/>
    <w:rsid w:val="00893047"/>
    <w:rsid w:val="00893179"/>
    <w:rsid w:val="00893293"/>
    <w:rsid w:val="00893866"/>
    <w:rsid w:val="008939E7"/>
    <w:rsid w:val="00893A84"/>
    <w:rsid w:val="00893BAA"/>
    <w:rsid w:val="00893E8C"/>
    <w:rsid w:val="00893FD4"/>
    <w:rsid w:val="0089431D"/>
    <w:rsid w:val="00896267"/>
    <w:rsid w:val="008963CF"/>
    <w:rsid w:val="008966F5"/>
    <w:rsid w:val="00896791"/>
    <w:rsid w:val="00896908"/>
    <w:rsid w:val="00896B70"/>
    <w:rsid w:val="00896EC5"/>
    <w:rsid w:val="00897094"/>
    <w:rsid w:val="0089733D"/>
    <w:rsid w:val="00897377"/>
    <w:rsid w:val="00897710"/>
    <w:rsid w:val="008979D2"/>
    <w:rsid w:val="00897DE5"/>
    <w:rsid w:val="008A027C"/>
    <w:rsid w:val="008A0361"/>
    <w:rsid w:val="008A0B78"/>
    <w:rsid w:val="008A0EFE"/>
    <w:rsid w:val="008A12B6"/>
    <w:rsid w:val="008A14BA"/>
    <w:rsid w:val="008A1960"/>
    <w:rsid w:val="008A2426"/>
    <w:rsid w:val="008A2486"/>
    <w:rsid w:val="008A291A"/>
    <w:rsid w:val="008A297B"/>
    <w:rsid w:val="008A2DB7"/>
    <w:rsid w:val="008A3413"/>
    <w:rsid w:val="008A38D7"/>
    <w:rsid w:val="008A394F"/>
    <w:rsid w:val="008A3A4C"/>
    <w:rsid w:val="008A40BE"/>
    <w:rsid w:val="008A4952"/>
    <w:rsid w:val="008A5613"/>
    <w:rsid w:val="008A57D5"/>
    <w:rsid w:val="008A58DF"/>
    <w:rsid w:val="008A5A06"/>
    <w:rsid w:val="008A5BEC"/>
    <w:rsid w:val="008A62DC"/>
    <w:rsid w:val="008A6311"/>
    <w:rsid w:val="008A636E"/>
    <w:rsid w:val="008A67E6"/>
    <w:rsid w:val="008A6ACE"/>
    <w:rsid w:val="008A7BB1"/>
    <w:rsid w:val="008A7D32"/>
    <w:rsid w:val="008B0030"/>
    <w:rsid w:val="008B03AB"/>
    <w:rsid w:val="008B0DC0"/>
    <w:rsid w:val="008B210A"/>
    <w:rsid w:val="008B254F"/>
    <w:rsid w:val="008B2B0B"/>
    <w:rsid w:val="008B2CDB"/>
    <w:rsid w:val="008B2F9B"/>
    <w:rsid w:val="008B2FDD"/>
    <w:rsid w:val="008B3674"/>
    <w:rsid w:val="008B3BF7"/>
    <w:rsid w:val="008B3CE5"/>
    <w:rsid w:val="008B46A4"/>
    <w:rsid w:val="008B4EFE"/>
    <w:rsid w:val="008B4F47"/>
    <w:rsid w:val="008B50B7"/>
    <w:rsid w:val="008B55BF"/>
    <w:rsid w:val="008B6370"/>
    <w:rsid w:val="008B652E"/>
    <w:rsid w:val="008B6F1F"/>
    <w:rsid w:val="008B73C2"/>
    <w:rsid w:val="008B73DB"/>
    <w:rsid w:val="008B7706"/>
    <w:rsid w:val="008B7923"/>
    <w:rsid w:val="008B7C54"/>
    <w:rsid w:val="008C0C69"/>
    <w:rsid w:val="008C1012"/>
    <w:rsid w:val="008C11F7"/>
    <w:rsid w:val="008C130A"/>
    <w:rsid w:val="008C1393"/>
    <w:rsid w:val="008C1A59"/>
    <w:rsid w:val="008C1DD2"/>
    <w:rsid w:val="008C2233"/>
    <w:rsid w:val="008C248F"/>
    <w:rsid w:val="008C2495"/>
    <w:rsid w:val="008C3351"/>
    <w:rsid w:val="008C336F"/>
    <w:rsid w:val="008C35B2"/>
    <w:rsid w:val="008C3A2D"/>
    <w:rsid w:val="008C3EE1"/>
    <w:rsid w:val="008C4C82"/>
    <w:rsid w:val="008C4E36"/>
    <w:rsid w:val="008C52C1"/>
    <w:rsid w:val="008C54A6"/>
    <w:rsid w:val="008C575C"/>
    <w:rsid w:val="008C5AA6"/>
    <w:rsid w:val="008C5AEC"/>
    <w:rsid w:val="008C6072"/>
    <w:rsid w:val="008C617C"/>
    <w:rsid w:val="008C6595"/>
    <w:rsid w:val="008C6A55"/>
    <w:rsid w:val="008C7197"/>
    <w:rsid w:val="008C738F"/>
    <w:rsid w:val="008C73FF"/>
    <w:rsid w:val="008C7689"/>
    <w:rsid w:val="008C77E8"/>
    <w:rsid w:val="008C7E34"/>
    <w:rsid w:val="008D03E7"/>
    <w:rsid w:val="008D04D3"/>
    <w:rsid w:val="008D0570"/>
    <w:rsid w:val="008D05AA"/>
    <w:rsid w:val="008D08D2"/>
    <w:rsid w:val="008D09F0"/>
    <w:rsid w:val="008D0A2E"/>
    <w:rsid w:val="008D0A8D"/>
    <w:rsid w:val="008D0CC6"/>
    <w:rsid w:val="008D0F72"/>
    <w:rsid w:val="008D10C2"/>
    <w:rsid w:val="008D14DE"/>
    <w:rsid w:val="008D1BD7"/>
    <w:rsid w:val="008D1E02"/>
    <w:rsid w:val="008D1EDA"/>
    <w:rsid w:val="008D2008"/>
    <w:rsid w:val="008D22A0"/>
    <w:rsid w:val="008D2CD5"/>
    <w:rsid w:val="008D2D19"/>
    <w:rsid w:val="008D2DCA"/>
    <w:rsid w:val="008D2F3D"/>
    <w:rsid w:val="008D3839"/>
    <w:rsid w:val="008D3963"/>
    <w:rsid w:val="008D3A9D"/>
    <w:rsid w:val="008D3DBD"/>
    <w:rsid w:val="008D3ED1"/>
    <w:rsid w:val="008D4655"/>
    <w:rsid w:val="008D481A"/>
    <w:rsid w:val="008D4978"/>
    <w:rsid w:val="008D4B60"/>
    <w:rsid w:val="008D4ECC"/>
    <w:rsid w:val="008D5005"/>
    <w:rsid w:val="008D527B"/>
    <w:rsid w:val="008D56FB"/>
    <w:rsid w:val="008D57ED"/>
    <w:rsid w:val="008D5AF4"/>
    <w:rsid w:val="008D5FD8"/>
    <w:rsid w:val="008D628E"/>
    <w:rsid w:val="008D65B3"/>
    <w:rsid w:val="008D6F08"/>
    <w:rsid w:val="008D70EF"/>
    <w:rsid w:val="008D7259"/>
    <w:rsid w:val="008D7471"/>
    <w:rsid w:val="008D7A88"/>
    <w:rsid w:val="008D7C1C"/>
    <w:rsid w:val="008E0057"/>
    <w:rsid w:val="008E01B7"/>
    <w:rsid w:val="008E021E"/>
    <w:rsid w:val="008E04D9"/>
    <w:rsid w:val="008E04EC"/>
    <w:rsid w:val="008E05FA"/>
    <w:rsid w:val="008E0742"/>
    <w:rsid w:val="008E0B7A"/>
    <w:rsid w:val="008E0CB9"/>
    <w:rsid w:val="008E16B6"/>
    <w:rsid w:val="008E20FA"/>
    <w:rsid w:val="008E25FD"/>
    <w:rsid w:val="008E2B66"/>
    <w:rsid w:val="008E2E5C"/>
    <w:rsid w:val="008E30A6"/>
    <w:rsid w:val="008E34C3"/>
    <w:rsid w:val="008E352B"/>
    <w:rsid w:val="008E355E"/>
    <w:rsid w:val="008E3F23"/>
    <w:rsid w:val="008E411A"/>
    <w:rsid w:val="008E461B"/>
    <w:rsid w:val="008E46C4"/>
    <w:rsid w:val="008E477F"/>
    <w:rsid w:val="008E4F50"/>
    <w:rsid w:val="008E50B9"/>
    <w:rsid w:val="008E5181"/>
    <w:rsid w:val="008E52CF"/>
    <w:rsid w:val="008E5C24"/>
    <w:rsid w:val="008E5E68"/>
    <w:rsid w:val="008E6090"/>
    <w:rsid w:val="008E6382"/>
    <w:rsid w:val="008E6A07"/>
    <w:rsid w:val="008E6A9B"/>
    <w:rsid w:val="008E6ACE"/>
    <w:rsid w:val="008E714B"/>
    <w:rsid w:val="008E7763"/>
    <w:rsid w:val="008E7798"/>
    <w:rsid w:val="008E7DC9"/>
    <w:rsid w:val="008E7FEA"/>
    <w:rsid w:val="008F03FB"/>
    <w:rsid w:val="008F0AFC"/>
    <w:rsid w:val="008F0F05"/>
    <w:rsid w:val="008F0F22"/>
    <w:rsid w:val="008F14E1"/>
    <w:rsid w:val="008F1872"/>
    <w:rsid w:val="008F1C25"/>
    <w:rsid w:val="008F1C4C"/>
    <w:rsid w:val="008F1E08"/>
    <w:rsid w:val="008F27EC"/>
    <w:rsid w:val="008F2A6E"/>
    <w:rsid w:val="008F32AF"/>
    <w:rsid w:val="008F3303"/>
    <w:rsid w:val="008F33BD"/>
    <w:rsid w:val="008F35C2"/>
    <w:rsid w:val="008F3702"/>
    <w:rsid w:val="008F3AD6"/>
    <w:rsid w:val="008F46A2"/>
    <w:rsid w:val="008F480E"/>
    <w:rsid w:val="008F4C7E"/>
    <w:rsid w:val="008F50C1"/>
    <w:rsid w:val="008F56B4"/>
    <w:rsid w:val="008F5D2A"/>
    <w:rsid w:val="008F5EA1"/>
    <w:rsid w:val="008F6000"/>
    <w:rsid w:val="008F60F7"/>
    <w:rsid w:val="008F6491"/>
    <w:rsid w:val="008F6B95"/>
    <w:rsid w:val="008F6DE1"/>
    <w:rsid w:val="008F6ED6"/>
    <w:rsid w:val="008F7005"/>
    <w:rsid w:val="008F70CC"/>
    <w:rsid w:val="008F7183"/>
    <w:rsid w:val="008F7283"/>
    <w:rsid w:val="008F72CB"/>
    <w:rsid w:val="008F732E"/>
    <w:rsid w:val="008F735E"/>
    <w:rsid w:val="008F77E5"/>
    <w:rsid w:val="008F7A95"/>
    <w:rsid w:val="008F7BEE"/>
    <w:rsid w:val="008F7FAD"/>
    <w:rsid w:val="009003BB"/>
    <w:rsid w:val="0090087E"/>
    <w:rsid w:val="00901152"/>
    <w:rsid w:val="0090117A"/>
    <w:rsid w:val="00901274"/>
    <w:rsid w:val="00901379"/>
    <w:rsid w:val="00901527"/>
    <w:rsid w:val="0090155A"/>
    <w:rsid w:val="00901608"/>
    <w:rsid w:val="009017B4"/>
    <w:rsid w:val="00901E3C"/>
    <w:rsid w:val="0090205B"/>
    <w:rsid w:val="00902227"/>
    <w:rsid w:val="009023A0"/>
    <w:rsid w:val="009029EB"/>
    <w:rsid w:val="00902E03"/>
    <w:rsid w:val="00902F37"/>
    <w:rsid w:val="009032D8"/>
    <w:rsid w:val="00903379"/>
    <w:rsid w:val="009033FF"/>
    <w:rsid w:val="00903B46"/>
    <w:rsid w:val="00903CE7"/>
    <w:rsid w:val="00903FC8"/>
    <w:rsid w:val="009041A3"/>
    <w:rsid w:val="0090475D"/>
    <w:rsid w:val="00904B51"/>
    <w:rsid w:val="00904BCF"/>
    <w:rsid w:val="00904DA4"/>
    <w:rsid w:val="0090510C"/>
    <w:rsid w:val="0090519C"/>
    <w:rsid w:val="00905878"/>
    <w:rsid w:val="009059BE"/>
    <w:rsid w:val="00906464"/>
    <w:rsid w:val="0090650A"/>
    <w:rsid w:val="00906592"/>
    <w:rsid w:val="009066E3"/>
    <w:rsid w:val="009068DD"/>
    <w:rsid w:val="009069E1"/>
    <w:rsid w:val="00907485"/>
    <w:rsid w:val="00907538"/>
    <w:rsid w:val="0090764D"/>
    <w:rsid w:val="00907651"/>
    <w:rsid w:val="009101EE"/>
    <w:rsid w:val="00910353"/>
    <w:rsid w:val="0091047F"/>
    <w:rsid w:val="00910503"/>
    <w:rsid w:val="00910602"/>
    <w:rsid w:val="00910885"/>
    <w:rsid w:val="00910EE9"/>
    <w:rsid w:val="00911036"/>
    <w:rsid w:val="00911BA9"/>
    <w:rsid w:val="00911C27"/>
    <w:rsid w:val="00911FBD"/>
    <w:rsid w:val="00912000"/>
    <w:rsid w:val="00912043"/>
    <w:rsid w:val="009130A1"/>
    <w:rsid w:val="009143E5"/>
    <w:rsid w:val="009146E0"/>
    <w:rsid w:val="0091492E"/>
    <w:rsid w:val="00914A90"/>
    <w:rsid w:val="00914BED"/>
    <w:rsid w:val="00914D25"/>
    <w:rsid w:val="00915316"/>
    <w:rsid w:val="009156D8"/>
    <w:rsid w:val="009158E9"/>
    <w:rsid w:val="00915A4E"/>
    <w:rsid w:val="00916706"/>
    <w:rsid w:val="00916B7E"/>
    <w:rsid w:val="00916EFA"/>
    <w:rsid w:val="00916F55"/>
    <w:rsid w:val="0091705A"/>
    <w:rsid w:val="00917071"/>
    <w:rsid w:val="00917398"/>
    <w:rsid w:val="00917405"/>
    <w:rsid w:val="00917673"/>
    <w:rsid w:val="009176C4"/>
    <w:rsid w:val="00917F0C"/>
    <w:rsid w:val="009201A0"/>
    <w:rsid w:val="00920278"/>
    <w:rsid w:val="00920A23"/>
    <w:rsid w:val="00920B7F"/>
    <w:rsid w:val="00920CB7"/>
    <w:rsid w:val="00920EDD"/>
    <w:rsid w:val="009215F0"/>
    <w:rsid w:val="009215F2"/>
    <w:rsid w:val="00921753"/>
    <w:rsid w:val="009217F3"/>
    <w:rsid w:val="00921B46"/>
    <w:rsid w:val="00921FBD"/>
    <w:rsid w:val="00922504"/>
    <w:rsid w:val="009225E8"/>
    <w:rsid w:val="009226B9"/>
    <w:rsid w:val="00922C2C"/>
    <w:rsid w:val="00922D85"/>
    <w:rsid w:val="00923024"/>
    <w:rsid w:val="009232BF"/>
    <w:rsid w:val="00923A85"/>
    <w:rsid w:val="00924522"/>
    <w:rsid w:val="00924C6B"/>
    <w:rsid w:val="00924CE1"/>
    <w:rsid w:val="00924F06"/>
    <w:rsid w:val="00925221"/>
    <w:rsid w:val="0092525B"/>
    <w:rsid w:val="00925872"/>
    <w:rsid w:val="009263E5"/>
    <w:rsid w:val="00926548"/>
    <w:rsid w:val="00926FD9"/>
    <w:rsid w:val="009271EF"/>
    <w:rsid w:val="0092740D"/>
    <w:rsid w:val="0092759A"/>
    <w:rsid w:val="00927877"/>
    <w:rsid w:val="00927AF3"/>
    <w:rsid w:val="00927ECB"/>
    <w:rsid w:val="0093095D"/>
    <w:rsid w:val="00931803"/>
    <w:rsid w:val="009318B5"/>
    <w:rsid w:val="00931BAD"/>
    <w:rsid w:val="00931BCD"/>
    <w:rsid w:val="00931FDD"/>
    <w:rsid w:val="00932044"/>
    <w:rsid w:val="009320E4"/>
    <w:rsid w:val="009324F9"/>
    <w:rsid w:val="00932767"/>
    <w:rsid w:val="009333C4"/>
    <w:rsid w:val="00933890"/>
    <w:rsid w:val="00933B9A"/>
    <w:rsid w:val="00933DB5"/>
    <w:rsid w:val="00933FC8"/>
    <w:rsid w:val="0093404D"/>
    <w:rsid w:val="0093434A"/>
    <w:rsid w:val="009348A7"/>
    <w:rsid w:val="009348F6"/>
    <w:rsid w:val="0093599F"/>
    <w:rsid w:val="00935C96"/>
    <w:rsid w:val="00935EE7"/>
    <w:rsid w:val="00936180"/>
    <w:rsid w:val="009367BE"/>
    <w:rsid w:val="00936D62"/>
    <w:rsid w:val="00937085"/>
    <w:rsid w:val="00937AD1"/>
    <w:rsid w:val="00937EFA"/>
    <w:rsid w:val="0094040D"/>
    <w:rsid w:val="0094086C"/>
    <w:rsid w:val="0094091F"/>
    <w:rsid w:val="00940B2F"/>
    <w:rsid w:val="00940E44"/>
    <w:rsid w:val="009416A3"/>
    <w:rsid w:val="00941864"/>
    <w:rsid w:val="00941C5E"/>
    <w:rsid w:val="009420C3"/>
    <w:rsid w:val="00942AF9"/>
    <w:rsid w:val="00942DAD"/>
    <w:rsid w:val="00942E81"/>
    <w:rsid w:val="009431FE"/>
    <w:rsid w:val="0094333D"/>
    <w:rsid w:val="00943482"/>
    <w:rsid w:val="00943495"/>
    <w:rsid w:val="00943CBE"/>
    <w:rsid w:val="009440FB"/>
    <w:rsid w:val="009449F5"/>
    <w:rsid w:val="00944A46"/>
    <w:rsid w:val="00944DA9"/>
    <w:rsid w:val="0094529E"/>
    <w:rsid w:val="0094541F"/>
    <w:rsid w:val="00945DA1"/>
    <w:rsid w:val="00945DA5"/>
    <w:rsid w:val="00945DEC"/>
    <w:rsid w:val="00945E83"/>
    <w:rsid w:val="009461A6"/>
    <w:rsid w:val="009464E0"/>
    <w:rsid w:val="0094660E"/>
    <w:rsid w:val="009467C5"/>
    <w:rsid w:val="00946A42"/>
    <w:rsid w:val="00946E79"/>
    <w:rsid w:val="00947044"/>
    <w:rsid w:val="00947399"/>
    <w:rsid w:val="009503DD"/>
    <w:rsid w:val="00950B15"/>
    <w:rsid w:val="00950D35"/>
    <w:rsid w:val="00950D41"/>
    <w:rsid w:val="00950ED8"/>
    <w:rsid w:val="00951393"/>
    <w:rsid w:val="00951B0E"/>
    <w:rsid w:val="00951D3C"/>
    <w:rsid w:val="00951D4A"/>
    <w:rsid w:val="00951D80"/>
    <w:rsid w:val="00951E9B"/>
    <w:rsid w:val="009521CB"/>
    <w:rsid w:val="00952A28"/>
    <w:rsid w:val="00952FC6"/>
    <w:rsid w:val="00953E35"/>
    <w:rsid w:val="009542D3"/>
    <w:rsid w:val="009543DE"/>
    <w:rsid w:val="00954454"/>
    <w:rsid w:val="0095479F"/>
    <w:rsid w:val="00954DDB"/>
    <w:rsid w:val="00955263"/>
    <w:rsid w:val="009555B6"/>
    <w:rsid w:val="009556B7"/>
    <w:rsid w:val="00955C7B"/>
    <w:rsid w:val="00955FEE"/>
    <w:rsid w:val="009568F2"/>
    <w:rsid w:val="00956927"/>
    <w:rsid w:val="00956D78"/>
    <w:rsid w:val="0095729F"/>
    <w:rsid w:val="0095750C"/>
    <w:rsid w:val="00957832"/>
    <w:rsid w:val="00957A01"/>
    <w:rsid w:val="00957E41"/>
    <w:rsid w:val="0096007E"/>
    <w:rsid w:val="00960809"/>
    <w:rsid w:val="0096093B"/>
    <w:rsid w:val="00960AC2"/>
    <w:rsid w:val="00960FDF"/>
    <w:rsid w:val="009614ED"/>
    <w:rsid w:val="0096162B"/>
    <w:rsid w:val="00961663"/>
    <w:rsid w:val="0096178F"/>
    <w:rsid w:val="00961EAE"/>
    <w:rsid w:val="00962231"/>
    <w:rsid w:val="0096226D"/>
    <w:rsid w:val="0096275B"/>
    <w:rsid w:val="00962C35"/>
    <w:rsid w:val="00962D74"/>
    <w:rsid w:val="009630D2"/>
    <w:rsid w:val="00963659"/>
    <w:rsid w:val="00963D1C"/>
    <w:rsid w:val="009647C1"/>
    <w:rsid w:val="00964902"/>
    <w:rsid w:val="00964ADE"/>
    <w:rsid w:val="00964CC5"/>
    <w:rsid w:val="00964D43"/>
    <w:rsid w:val="00964DAF"/>
    <w:rsid w:val="00964F4A"/>
    <w:rsid w:val="0096520B"/>
    <w:rsid w:val="00965F68"/>
    <w:rsid w:val="009660E6"/>
    <w:rsid w:val="0096610D"/>
    <w:rsid w:val="0096611F"/>
    <w:rsid w:val="00966139"/>
    <w:rsid w:val="00966169"/>
    <w:rsid w:val="009664FA"/>
    <w:rsid w:val="0096654D"/>
    <w:rsid w:val="009666F2"/>
    <w:rsid w:val="00966904"/>
    <w:rsid w:val="00966B98"/>
    <w:rsid w:val="00967272"/>
    <w:rsid w:val="009674C1"/>
    <w:rsid w:val="0096750D"/>
    <w:rsid w:val="0096761A"/>
    <w:rsid w:val="00967822"/>
    <w:rsid w:val="00967830"/>
    <w:rsid w:val="00967E55"/>
    <w:rsid w:val="009700AE"/>
    <w:rsid w:val="00970136"/>
    <w:rsid w:val="009702BD"/>
    <w:rsid w:val="00970E5A"/>
    <w:rsid w:val="00971102"/>
    <w:rsid w:val="00971367"/>
    <w:rsid w:val="00971D4F"/>
    <w:rsid w:val="00971E02"/>
    <w:rsid w:val="009722E4"/>
    <w:rsid w:val="009729F0"/>
    <w:rsid w:val="00973247"/>
    <w:rsid w:val="009733C3"/>
    <w:rsid w:val="0097358C"/>
    <w:rsid w:val="0097382D"/>
    <w:rsid w:val="009739F7"/>
    <w:rsid w:val="00973B74"/>
    <w:rsid w:val="00973C2D"/>
    <w:rsid w:val="00973D39"/>
    <w:rsid w:val="00973F6A"/>
    <w:rsid w:val="00973FB1"/>
    <w:rsid w:val="00974446"/>
    <w:rsid w:val="009745EE"/>
    <w:rsid w:val="00974725"/>
    <w:rsid w:val="00974A57"/>
    <w:rsid w:val="00975186"/>
    <w:rsid w:val="009751C6"/>
    <w:rsid w:val="009751E9"/>
    <w:rsid w:val="009752ED"/>
    <w:rsid w:val="00975391"/>
    <w:rsid w:val="0097548D"/>
    <w:rsid w:val="00976502"/>
    <w:rsid w:val="009766BA"/>
    <w:rsid w:val="00976C02"/>
    <w:rsid w:val="00977004"/>
    <w:rsid w:val="00977560"/>
    <w:rsid w:val="0098002F"/>
    <w:rsid w:val="009802E4"/>
    <w:rsid w:val="009803FA"/>
    <w:rsid w:val="00980C46"/>
    <w:rsid w:val="0098131D"/>
    <w:rsid w:val="0098141E"/>
    <w:rsid w:val="00981B59"/>
    <w:rsid w:val="00982047"/>
    <w:rsid w:val="009827EF"/>
    <w:rsid w:val="00982855"/>
    <w:rsid w:val="00982965"/>
    <w:rsid w:val="00982C8C"/>
    <w:rsid w:val="00983FD3"/>
    <w:rsid w:val="00984F19"/>
    <w:rsid w:val="0098535C"/>
    <w:rsid w:val="00985A2B"/>
    <w:rsid w:val="00985F27"/>
    <w:rsid w:val="00986CC2"/>
    <w:rsid w:val="0098776E"/>
    <w:rsid w:val="00987805"/>
    <w:rsid w:val="00987AE8"/>
    <w:rsid w:val="0099009F"/>
    <w:rsid w:val="009900ED"/>
    <w:rsid w:val="0099050C"/>
    <w:rsid w:val="0099062C"/>
    <w:rsid w:val="00990656"/>
    <w:rsid w:val="0099147E"/>
    <w:rsid w:val="00991C28"/>
    <w:rsid w:val="00991D35"/>
    <w:rsid w:val="0099214A"/>
    <w:rsid w:val="00992169"/>
    <w:rsid w:val="009921F5"/>
    <w:rsid w:val="00992282"/>
    <w:rsid w:val="00992338"/>
    <w:rsid w:val="00992826"/>
    <w:rsid w:val="00992B42"/>
    <w:rsid w:val="00992C13"/>
    <w:rsid w:val="00993124"/>
    <w:rsid w:val="00993529"/>
    <w:rsid w:val="00993562"/>
    <w:rsid w:val="009938A9"/>
    <w:rsid w:val="00993E72"/>
    <w:rsid w:val="00993F33"/>
    <w:rsid w:val="009941F5"/>
    <w:rsid w:val="0099457C"/>
    <w:rsid w:val="009953EC"/>
    <w:rsid w:val="00995B5D"/>
    <w:rsid w:val="00995CAC"/>
    <w:rsid w:val="009963CC"/>
    <w:rsid w:val="009967C8"/>
    <w:rsid w:val="00996988"/>
    <w:rsid w:val="00996B4E"/>
    <w:rsid w:val="00997585"/>
    <w:rsid w:val="009975EC"/>
    <w:rsid w:val="009A0143"/>
    <w:rsid w:val="009A01D9"/>
    <w:rsid w:val="009A0201"/>
    <w:rsid w:val="009A0395"/>
    <w:rsid w:val="009A19D9"/>
    <w:rsid w:val="009A20E2"/>
    <w:rsid w:val="009A2F03"/>
    <w:rsid w:val="009A33AE"/>
    <w:rsid w:val="009A3990"/>
    <w:rsid w:val="009A3B5A"/>
    <w:rsid w:val="009A3D6D"/>
    <w:rsid w:val="009A3E44"/>
    <w:rsid w:val="009A4A76"/>
    <w:rsid w:val="009A4B26"/>
    <w:rsid w:val="009A514F"/>
    <w:rsid w:val="009A5A6D"/>
    <w:rsid w:val="009A5B20"/>
    <w:rsid w:val="009A60F2"/>
    <w:rsid w:val="009A610D"/>
    <w:rsid w:val="009A623A"/>
    <w:rsid w:val="009A627D"/>
    <w:rsid w:val="009A678C"/>
    <w:rsid w:val="009A6A46"/>
    <w:rsid w:val="009A6D88"/>
    <w:rsid w:val="009A7494"/>
    <w:rsid w:val="009A75BC"/>
    <w:rsid w:val="009A7C34"/>
    <w:rsid w:val="009A7E56"/>
    <w:rsid w:val="009B0571"/>
    <w:rsid w:val="009B06FE"/>
    <w:rsid w:val="009B0CEE"/>
    <w:rsid w:val="009B11CC"/>
    <w:rsid w:val="009B1277"/>
    <w:rsid w:val="009B157C"/>
    <w:rsid w:val="009B1696"/>
    <w:rsid w:val="009B2233"/>
    <w:rsid w:val="009B2788"/>
    <w:rsid w:val="009B2965"/>
    <w:rsid w:val="009B2A64"/>
    <w:rsid w:val="009B313B"/>
    <w:rsid w:val="009B3226"/>
    <w:rsid w:val="009B33CB"/>
    <w:rsid w:val="009B34ED"/>
    <w:rsid w:val="009B3553"/>
    <w:rsid w:val="009B42CF"/>
    <w:rsid w:val="009B4386"/>
    <w:rsid w:val="009B43A6"/>
    <w:rsid w:val="009B4DB4"/>
    <w:rsid w:val="009B502B"/>
    <w:rsid w:val="009B5A8E"/>
    <w:rsid w:val="009B5C86"/>
    <w:rsid w:val="009B5E83"/>
    <w:rsid w:val="009B6200"/>
    <w:rsid w:val="009B66B4"/>
    <w:rsid w:val="009B6A8D"/>
    <w:rsid w:val="009B6FB2"/>
    <w:rsid w:val="009B6FD3"/>
    <w:rsid w:val="009B7460"/>
    <w:rsid w:val="009B7616"/>
    <w:rsid w:val="009B7A44"/>
    <w:rsid w:val="009C1652"/>
    <w:rsid w:val="009C16CF"/>
    <w:rsid w:val="009C1F53"/>
    <w:rsid w:val="009C2191"/>
    <w:rsid w:val="009C25D7"/>
    <w:rsid w:val="009C3694"/>
    <w:rsid w:val="009C3BBA"/>
    <w:rsid w:val="009C3F76"/>
    <w:rsid w:val="009C40D1"/>
    <w:rsid w:val="009C472B"/>
    <w:rsid w:val="009C47DD"/>
    <w:rsid w:val="009C4960"/>
    <w:rsid w:val="009C49FB"/>
    <w:rsid w:val="009C4D82"/>
    <w:rsid w:val="009C4F52"/>
    <w:rsid w:val="009C4FB1"/>
    <w:rsid w:val="009C5237"/>
    <w:rsid w:val="009C5557"/>
    <w:rsid w:val="009C5802"/>
    <w:rsid w:val="009C5EE7"/>
    <w:rsid w:val="009C5EF6"/>
    <w:rsid w:val="009C608A"/>
    <w:rsid w:val="009C639E"/>
    <w:rsid w:val="009C68AF"/>
    <w:rsid w:val="009C6B08"/>
    <w:rsid w:val="009C730F"/>
    <w:rsid w:val="009C788C"/>
    <w:rsid w:val="009C78B5"/>
    <w:rsid w:val="009C7E0E"/>
    <w:rsid w:val="009C7E2B"/>
    <w:rsid w:val="009D064C"/>
    <w:rsid w:val="009D0DE1"/>
    <w:rsid w:val="009D0E5F"/>
    <w:rsid w:val="009D0F6E"/>
    <w:rsid w:val="009D10F1"/>
    <w:rsid w:val="009D1153"/>
    <w:rsid w:val="009D17D5"/>
    <w:rsid w:val="009D1876"/>
    <w:rsid w:val="009D1879"/>
    <w:rsid w:val="009D19FF"/>
    <w:rsid w:val="009D204C"/>
    <w:rsid w:val="009D259B"/>
    <w:rsid w:val="009D2A36"/>
    <w:rsid w:val="009D30B1"/>
    <w:rsid w:val="009D3289"/>
    <w:rsid w:val="009D3421"/>
    <w:rsid w:val="009D34A0"/>
    <w:rsid w:val="009D3503"/>
    <w:rsid w:val="009D3609"/>
    <w:rsid w:val="009D37DC"/>
    <w:rsid w:val="009D3AC9"/>
    <w:rsid w:val="009D3CDA"/>
    <w:rsid w:val="009D4822"/>
    <w:rsid w:val="009D495F"/>
    <w:rsid w:val="009D527F"/>
    <w:rsid w:val="009D5399"/>
    <w:rsid w:val="009D5A07"/>
    <w:rsid w:val="009D5CB5"/>
    <w:rsid w:val="009D5E11"/>
    <w:rsid w:val="009D5F41"/>
    <w:rsid w:val="009D6163"/>
    <w:rsid w:val="009D665A"/>
    <w:rsid w:val="009D67C7"/>
    <w:rsid w:val="009D73D6"/>
    <w:rsid w:val="009D7774"/>
    <w:rsid w:val="009D7810"/>
    <w:rsid w:val="009D7EA7"/>
    <w:rsid w:val="009E0198"/>
    <w:rsid w:val="009E0D7E"/>
    <w:rsid w:val="009E12C5"/>
    <w:rsid w:val="009E13B8"/>
    <w:rsid w:val="009E1D7B"/>
    <w:rsid w:val="009E22E8"/>
    <w:rsid w:val="009E2A77"/>
    <w:rsid w:val="009E2AB7"/>
    <w:rsid w:val="009E2FC2"/>
    <w:rsid w:val="009E32DE"/>
    <w:rsid w:val="009E3C4B"/>
    <w:rsid w:val="009E3DED"/>
    <w:rsid w:val="009E488A"/>
    <w:rsid w:val="009E4A3F"/>
    <w:rsid w:val="009E5754"/>
    <w:rsid w:val="009E58CC"/>
    <w:rsid w:val="009E5908"/>
    <w:rsid w:val="009E5A19"/>
    <w:rsid w:val="009E5D99"/>
    <w:rsid w:val="009E5FCF"/>
    <w:rsid w:val="009E63EA"/>
    <w:rsid w:val="009E66D7"/>
    <w:rsid w:val="009E67DE"/>
    <w:rsid w:val="009E6F84"/>
    <w:rsid w:val="009E74C9"/>
    <w:rsid w:val="009E7920"/>
    <w:rsid w:val="009E7C15"/>
    <w:rsid w:val="009E7C87"/>
    <w:rsid w:val="009E7FA5"/>
    <w:rsid w:val="009F07BF"/>
    <w:rsid w:val="009F0B97"/>
    <w:rsid w:val="009F0C13"/>
    <w:rsid w:val="009F1343"/>
    <w:rsid w:val="009F1387"/>
    <w:rsid w:val="009F1695"/>
    <w:rsid w:val="009F1704"/>
    <w:rsid w:val="009F21C4"/>
    <w:rsid w:val="009F27CA"/>
    <w:rsid w:val="009F2E90"/>
    <w:rsid w:val="009F2EE9"/>
    <w:rsid w:val="009F3575"/>
    <w:rsid w:val="009F35C4"/>
    <w:rsid w:val="009F38DD"/>
    <w:rsid w:val="009F38E2"/>
    <w:rsid w:val="009F3970"/>
    <w:rsid w:val="009F3A2E"/>
    <w:rsid w:val="009F3FC7"/>
    <w:rsid w:val="009F4213"/>
    <w:rsid w:val="009F428A"/>
    <w:rsid w:val="009F47C9"/>
    <w:rsid w:val="009F494D"/>
    <w:rsid w:val="009F4A3C"/>
    <w:rsid w:val="009F50B4"/>
    <w:rsid w:val="009F5103"/>
    <w:rsid w:val="009F56CE"/>
    <w:rsid w:val="009F598C"/>
    <w:rsid w:val="009F5F6C"/>
    <w:rsid w:val="009F6533"/>
    <w:rsid w:val="009F673A"/>
    <w:rsid w:val="009F6755"/>
    <w:rsid w:val="009F73B2"/>
    <w:rsid w:val="009F7429"/>
    <w:rsid w:val="009F7672"/>
    <w:rsid w:val="009F7780"/>
    <w:rsid w:val="009F7A2A"/>
    <w:rsid w:val="00A001A7"/>
    <w:rsid w:val="00A00592"/>
    <w:rsid w:val="00A017B2"/>
    <w:rsid w:val="00A01A39"/>
    <w:rsid w:val="00A01BD0"/>
    <w:rsid w:val="00A02078"/>
    <w:rsid w:val="00A02141"/>
    <w:rsid w:val="00A02146"/>
    <w:rsid w:val="00A023D1"/>
    <w:rsid w:val="00A026AE"/>
    <w:rsid w:val="00A029C0"/>
    <w:rsid w:val="00A03269"/>
    <w:rsid w:val="00A0336F"/>
    <w:rsid w:val="00A03523"/>
    <w:rsid w:val="00A0352E"/>
    <w:rsid w:val="00A038A6"/>
    <w:rsid w:val="00A042D8"/>
    <w:rsid w:val="00A04931"/>
    <w:rsid w:val="00A04D82"/>
    <w:rsid w:val="00A04EBB"/>
    <w:rsid w:val="00A04F77"/>
    <w:rsid w:val="00A0535A"/>
    <w:rsid w:val="00A05BA7"/>
    <w:rsid w:val="00A05D3E"/>
    <w:rsid w:val="00A05EF2"/>
    <w:rsid w:val="00A06054"/>
    <w:rsid w:val="00A06153"/>
    <w:rsid w:val="00A06533"/>
    <w:rsid w:val="00A06799"/>
    <w:rsid w:val="00A06974"/>
    <w:rsid w:val="00A06FC6"/>
    <w:rsid w:val="00A0780B"/>
    <w:rsid w:val="00A1027D"/>
    <w:rsid w:val="00A106D8"/>
    <w:rsid w:val="00A10700"/>
    <w:rsid w:val="00A10AEF"/>
    <w:rsid w:val="00A10C1E"/>
    <w:rsid w:val="00A10CC4"/>
    <w:rsid w:val="00A11436"/>
    <w:rsid w:val="00A11505"/>
    <w:rsid w:val="00A1152C"/>
    <w:rsid w:val="00A11A4E"/>
    <w:rsid w:val="00A11EEB"/>
    <w:rsid w:val="00A11F0F"/>
    <w:rsid w:val="00A11FB0"/>
    <w:rsid w:val="00A12584"/>
    <w:rsid w:val="00A1287E"/>
    <w:rsid w:val="00A1288F"/>
    <w:rsid w:val="00A129F8"/>
    <w:rsid w:val="00A12E00"/>
    <w:rsid w:val="00A13440"/>
    <w:rsid w:val="00A1346A"/>
    <w:rsid w:val="00A13665"/>
    <w:rsid w:val="00A1378F"/>
    <w:rsid w:val="00A137C8"/>
    <w:rsid w:val="00A138D0"/>
    <w:rsid w:val="00A1397B"/>
    <w:rsid w:val="00A13E3F"/>
    <w:rsid w:val="00A13FFE"/>
    <w:rsid w:val="00A145BB"/>
    <w:rsid w:val="00A1463F"/>
    <w:rsid w:val="00A14856"/>
    <w:rsid w:val="00A1490F"/>
    <w:rsid w:val="00A149F3"/>
    <w:rsid w:val="00A14AE5"/>
    <w:rsid w:val="00A14B3F"/>
    <w:rsid w:val="00A15BE5"/>
    <w:rsid w:val="00A15C09"/>
    <w:rsid w:val="00A1648C"/>
    <w:rsid w:val="00A17041"/>
    <w:rsid w:val="00A171F7"/>
    <w:rsid w:val="00A173A2"/>
    <w:rsid w:val="00A1752B"/>
    <w:rsid w:val="00A1753A"/>
    <w:rsid w:val="00A178C5"/>
    <w:rsid w:val="00A202D7"/>
    <w:rsid w:val="00A2037B"/>
    <w:rsid w:val="00A2045E"/>
    <w:rsid w:val="00A205B6"/>
    <w:rsid w:val="00A2067D"/>
    <w:rsid w:val="00A2091E"/>
    <w:rsid w:val="00A20D7B"/>
    <w:rsid w:val="00A2160B"/>
    <w:rsid w:val="00A218D7"/>
    <w:rsid w:val="00A21AFF"/>
    <w:rsid w:val="00A225CF"/>
    <w:rsid w:val="00A2268A"/>
    <w:rsid w:val="00A22847"/>
    <w:rsid w:val="00A22A6B"/>
    <w:rsid w:val="00A22C1D"/>
    <w:rsid w:val="00A22C8A"/>
    <w:rsid w:val="00A22DD7"/>
    <w:rsid w:val="00A23097"/>
    <w:rsid w:val="00A23206"/>
    <w:rsid w:val="00A238DD"/>
    <w:rsid w:val="00A23C51"/>
    <w:rsid w:val="00A2429C"/>
    <w:rsid w:val="00A243EC"/>
    <w:rsid w:val="00A24CC2"/>
    <w:rsid w:val="00A24F95"/>
    <w:rsid w:val="00A250D8"/>
    <w:rsid w:val="00A257B4"/>
    <w:rsid w:val="00A260C6"/>
    <w:rsid w:val="00A26338"/>
    <w:rsid w:val="00A2656E"/>
    <w:rsid w:val="00A269F0"/>
    <w:rsid w:val="00A26E68"/>
    <w:rsid w:val="00A270BB"/>
    <w:rsid w:val="00A270EC"/>
    <w:rsid w:val="00A27566"/>
    <w:rsid w:val="00A275BA"/>
    <w:rsid w:val="00A27660"/>
    <w:rsid w:val="00A27F33"/>
    <w:rsid w:val="00A3030D"/>
    <w:rsid w:val="00A3058D"/>
    <w:rsid w:val="00A30BCF"/>
    <w:rsid w:val="00A30E61"/>
    <w:rsid w:val="00A312A1"/>
    <w:rsid w:val="00A31312"/>
    <w:rsid w:val="00A321C6"/>
    <w:rsid w:val="00A32238"/>
    <w:rsid w:val="00A32476"/>
    <w:rsid w:val="00A325FA"/>
    <w:rsid w:val="00A329D5"/>
    <w:rsid w:val="00A32A1A"/>
    <w:rsid w:val="00A32FF3"/>
    <w:rsid w:val="00A33007"/>
    <w:rsid w:val="00A3321A"/>
    <w:rsid w:val="00A33654"/>
    <w:rsid w:val="00A3370A"/>
    <w:rsid w:val="00A33A01"/>
    <w:rsid w:val="00A33D60"/>
    <w:rsid w:val="00A34279"/>
    <w:rsid w:val="00A34488"/>
    <w:rsid w:val="00A345FF"/>
    <w:rsid w:val="00A35212"/>
    <w:rsid w:val="00A35374"/>
    <w:rsid w:val="00A354D2"/>
    <w:rsid w:val="00A35737"/>
    <w:rsid w:val="00A35A69"/>
    <w:rsid w:val="00A35C35"/>
    <w:rsid w:val="00A36399"/>
    <w:rsid w:val="00A363F8"/>
    <w:rsid w:val="00A36F52"/>
    <w:rsid w:val="00A36FF2"/>
    <w:rsid w:val="00A37064"/>
    <w:rsid w:val="00A371FE"/>
    <w:rsid w:val="00A37800"/>
    <w:rsid w:val="00A378A1"/>
    <w:rsid w:val="00A37F18"/>
    <w:rsid w:val="00A37F1D"/>
    <w:rsid w:val="00A4065C"/>
    <w:rsid w:val="00A407B2"/>
    <w:rsid w:val="00A40BC1"/>
    <w:rsid w:val="00A40E33"/>
    <w:rsid w:val="00A40ECE"/>
    <w:rsid w:val="00A40FFB"/>
    <w:rsid w:val="00A4104B"/>
    <w:rsid w:val="00A41184"/>
    <w:rsid w:val="00A4155A"/>
    <w:rsid w:val="00A415B3"/>
    <w:rsid w:val="00A417EE"/>
    <w:rsid w:val="00A41CC5"/>
    <w:rsid w:val="00A4249C"/>
    <w:rsid w:val="00A42A11"/>
    <w:rsid w:val="00A42C51"/>
    <w:rsid w:val="00A42D07"/>
    <w:rsid w:val="00A431B4"/>
    <w:rsid w:val="00A43347"/>
    <w:rsid w:val="00A4347D"/>
    <w:rsid w:val="00A436F2"/>
    <w:rsid w:val="00A43749"/>
    <w:rsid w:val="00A438C9"/>
    <w:rsid w:val="00A4396A"/>
    <w:rsid w:val="00A43FB8"/>
    <w:rsid w:val="00A440B4"/>
    <w:rsid w:val="00A44262"/>
    <w:rsid w:val="00A447F1"/>
    <w:rsid w:val="00A4484B"/>
    <w:rsid w:val="00A449B0"/>
    <w:rsid w:val="00A44FD6"/>
    <w:rsid w:val="00A45C06"/>
    <w:rsid w:val="00A45C1F"/>
    <w:rsid w:val="00A45CD9"/>
    <w:rsid w:val="00A45D84"/>
    <w:rsid w:val="00A46024"/>
    <w:rsid w:val="00A463AE"/>
    <w:rsid w:val="00A4689C"/>
    <w:rsid w:val="00A46E98"/>
    <w:rsid w:val="00A5013B"/>
    <w:rsid w:val="00A5025E"/>
    <w:rsid w:val="00A5039E"/>
    <w:rsid w:val="00A50A46"/>
    <w:rsid w:val="00A50A65"/>
    <w:rsid w:val="00A50F28"/>
    <w:rsid w:val="00A51022"/>
    <w:rsid w:val="00A512AB"/>
    <w:rsid w:val="00A51331"/>
    <w:rsid w:val="00A51E44"/>
    <w:rsid w:val="00A528C6"/>
    <w:rsid w:val="00A5297C"/>
    <w:rsid w:val="00A53105"/>
    <w:rsid w:val="00A53155"/>
    <w:rsid w:val="00A531A7"/>
    <w:rsid w:val="00A538E8"/>
    <w:rsid w:val="00A53987"/>
    <w:rsid w:val="00A53B20"/>
    <w:rsid w:val="00A53EEE"/>
    <w:rsid w:val="00A53F71"/>
    <w:rsid w:val="00A54420"/>
    <w:rsid w:val="00A54608"/>
    <w:rsid w:val="00A547DE"/>
    <w:rsid w:val="00A54E2B"/>
    <w:rsid w:val="00A54E64"/>
    <w:rsid w:val="00A54F52"/>
    <w:rsid w:val="00A55690"/>
    <w:rsid w:val="00A556F4"/>
    <w:rsid w:val="00A557B3"/>
    <w:rsid w:val="00A55C54"/>
    <w:rsid w:val="00A55E91"/>
    <w:rsid w:val="00A55F29"/>
    <w:rsid w:val="00A5613D"/>
    <w:rsid w:val="00A56626"/>
    <w:rsid w:val="00A568F2"/>
    <w:rsid w:val="00A56A7B"/>
    <w:rsid w:val="00A56B19"/>
    <w:rsid w:val="00A574CF"/>
    <w:rsid w:val="00A57A9B"/>
    <w:rsid w:val="00A57C27"/>
    <w:rsid w:val="00A60062"/>
    <w:rsid w:val="00A6058E"/>
    <w:rsid w:val="00A60C4D"/>
    <w:rsid w:val="00A60E89"/>
    <w:rsid w:val="00A612EB"/>
    <w:rsid w:val="00A61381"/>
    <w:rsid w:val="00A61673"/>
    <w:rsid w:val="00A61864"/>
    <w:rsid w:val="00A61F11"/>
    <w:rsid w:val="00A624DD"/>
    <w:rsid w:val="00A6258D"/>
    <w:rsid w:val="00A62608"/>
    <w:rsid w:val="00A62D3B"/>
    <w:rsid w:val="00A62E15"/>
    <w:rsid w:val="00A630F2"/>
    <w:rsid w:val="00A6310F"/>
    <w:rsid w:val="00A6349A"/>
    <w:rsid w:val="00A63687"/>
    <w:rsid w:val="00A63C73"/>
    <w:rsid w:val="00A63DA5"/>
    <w:rsid w:val="00A643A1"/>
    <w:rsid w:val="00A6451F"/>
    <w:rsid w:val="00A64538"/>
    <w:rsid w:val="00A64B3E"/>
    <w:rsid w:val="00A6556C"/>
    <w:rsid w:val="00A659DC"/>
    <w:rsid w:val="00A65E5E"/>
    <w:rsid w:val="00A65F92"/>
    <w:rsid w:val="00A669A0"/>
    <w:rsid w:val="00A66BAA"/>
    <w:rsid w:val="00A66C79"/>
    <w:rsid w:val="00A6713C"/>
    <w:rsid w:val="00A673A3"/>
    <w:rsid w:val="00A6790E"/>
    <w:rsid w:val="00A67926"/>
    <w:rsid w:val="00A67ABD"/>
    <w:rsid w:val="00A70491"/>
    <w:rsid w:val="00A7090B"/>
    <w:rsid w:val="00A71684"/>
    <w:rsid w:val="00A7174A"/>
    <w:rsid w:val="00A71D9E"/>
    <w:rsid w:val="00A71EC6"/>
    <w:rsid w:val="00A7206E"/>
    <w:rsid w:val="00A72325"/>
    <w:rsid w:val="00A72346"/>
    <w:rsid w:val="00A72418"/>
    <w:rsid w:val="00A724D9"/>
    <w:rsid w:val="00A7271C"/>
    <w:rsid w:val="00A72C5C"/>
    <w:rsid w:val="00A732A2"/>
    <w:rsid w:val="00A74263"/>
    <w:rsid w:val="00A74311"/>
    <w:rsid w:val="00A744E1"/>
    <w:rsid w:val="00A746AA"/>
    <w:rsid w:val="00A74B8A"/>
    <w:rsid w:val="00A75202"/>
    <w:rsid w:val="00A7584F"/>
    <w:rsid w:val="00A759AC"/>
    <w:rsid w:val="00A75F4B"/>
    <w:rsid w:val="00A766D6"/>
    <w:rsid w:val="00A76BC3"/>
    <w:rsid w:val="00A76C26"/>
    <w:rsid w:val="00A7706B"/>
    <w:rsid w:val="00A772BC"/>
    <w:rsid w:val="00A777F5"/>
    <w:rsid w:val="00A8020E"/>
    <w:rsid w:val="00A805F3"/>
    <w:rsid w:val="00A80ED8"/>
    <w:rsid w:val="00A8125C"/>
    <w:rsid w:val="00A8136C"/>
    <w:rsid w:val="00A815AA"/>
    <w:rsid w:val="00A81EDE"/>
    <w:rsid w:val="00A82252"/>
    <w:rsid w:val="00A826F3"/>
    <w:rsid w:val="00A82898"/>
    <w:rsid w:val="00A82D3D"/>
    <w:rsid w:val="00A830E6"/>
    <w:rsid w:val="00A841AD"/>
    <w:rsid w:val="00A841CC"/>
    <w:rsid w:val="00A8438C"/>
    <w:rsid w:val="00A8474D"/>
    <w:rsid w:val="00A8498F"/>
    <w:rsid w:val="00A84D7A"/>
    <w:rsid w:val="00A85053"/>
    <w:rsid w:val="00A85344"/>
    <w:rsid w:val="00A85465"/>
    <w:rsid w:val="00A85528"/>
    <w:rsid w:val="00A865AB"/>
    <w:rsid w:val="00A86631"/>
    <w:rsid w:val="00A86648"/>
    <w:rsid w:val="00A86CA0"/>
    <w:rsid w:val="00A87110"/>
    <w:rsid w:val="00A878C8"/>
    <w:rsid w:val="00A87B0A"/>
    <w:rsid w:val="00A9065A"/>
    <w:rsid w:val="00A908DD"/>
    <w:rsid w:val="00A90B5A"/>
    <w:rsid w:val="00A90C6B"/>
    <w:rsid w:val="00A90E41"/>
    <w:rsid w:val="00A90FC2"/>
    <w:rsid w:val="00A91053"/>
    <w:rsid w:val="00A910EC"/>
    <w:rsid w:val="00A91251"/>
    <w:rsid w:val="00A912AA"/>
    <w:rsid w:val="00A916C9"/>
    <w:rsid w:val="00A9185D"/>
    <w:rsid w:val="00A919DE"/>
    <w:rsid w:val="00A91E1E"/>
    <w:rsid w:val="00A91FE8"/>
    <w:rsid w:val="00A92559"/>
    <w:rsid w:val="00A92806"/>
    <w:rsid w:val="00A928F7"/>
    <w:rsid w:val="00A92D42"/>
    <w:rsid w:val="00A9316B"/>
    <w:rsid w:val="00A933AE"/>
    <w:rsid w:val="00A9353D"/>
    <w:rsid w:val="00A93812"/>
    <w:rsid w:val="00A939E0"/>
    <w:rsid w:val="00A93B4A"/>
    <w:rsid w:val="00A9423F"/>
    <w:rsid w:val="00A944B3"/>
    <w:rsid w:val="00A946A7"/>
    <w:rsid w:val="00A94825"/>
    <w:rsid w:val="00A94870"/>
    <w:rsid w:val="00A952C4"/>
    <w:rsid w:val="00A953A1"/>
    <w:rsid w:val="00A9582F"/>
    <w:rsid w:val="00A9589A"/>
    <w:rsid w:val="00A95AFD"/>
    <w:rsid w:val="00A961E8"/>
    <w:rsid w:val="00A96598"/>
    <w:rsid w:val="00A9731C"/>
    <w:rsid w:val="00A97344"/>
    <w:rsid w:val="00A975EB"/>
    <w:rsid w:val="00A97E03"/>
    <w:rsid w:val="00AA0B8B"/>
    <w:rsid w:val="00AA1212"/>
    <w:rsid w:val="00AA15DB"/>
    <w:rsid w:val="00AA1A13"/>
    <w:rsid w:val="00AA1A68"/>
    <w:rsid w:val="00AA1D99"/>
    <w:rsid w:val="00AA249F"/>
    <w:rsid w:val="00AA2BE9"/>
    <w:rsid w:val="00AA2C70"/>
    <w:rsid w:val="00AA2C7A"/>
    <w:rsid w:val="00AA305D"/>
    <w:rsid w:val="00AA316F"/>
    <w:rsid w:val="00AA32A9"/>
    <w:rsid w:val="00AA3309"/>
    <w:rsid w:val="00AA3453"/>
    <w:rsid w:val="00AA3769"/>
    <w:rsid w:val="00AA4194"/>
    <w:rsid w:val="00AA489A"/>
    <w:rsid w:val="00AA50A9"/>
    <w:rsid w:val="00AA5267"/>
    <w:rsid w:val="00AA562B"/>
    <w:rsid w:val="00AA5BA6"/>
    <w:rsid w:val="00AA5C60"/>
    <w:rsid w:val="00AA5F4C"/>
    <w:rsid w:val="00AA62A1"/>
    <w:rsid w:val="00AA69CD"/>
    <w:rsid w:val="00AA74E9"/>
    <w:rsid w:val="00AA7FDF"/>
    <w:rsid w:val="00AB054A"/>
    <w:rsid w:val="00AB0630"/>
    <w:rsid w:val="00AB0D6A"/>
    <w:rsid w:val="00AB0EB2"/>
    <w:rsid w:val="00AB0FE6"/>
    <w:rsid w:val="00AB13E0"/>
    <w:rsid w:val="00AB14A7"/>
    <w:rsid w:val="00AB1540"/>
    <w:rsid w:val="00AB1AFC"/>
    <w:rsid w:val="00AB2252"/>
    <w:rsid w:val="00AB227B"/>
    <w:rsid w:val="00AB23AC"/>
    <w:rsid w:val="00AB25C9"/>
    <w:rsid w:val="00AB2B66"/>
    <w:rsid w:val="00AB33F2"/>
    <w:rsid w:val="00AB35A4"/>
    <w:rsid w:val="00AB3817"/>
    <w:rsid w:val="00AB3AB1"/>
    <w:rsid w:val="00AB3F71"/>
    <w:rsid w:val="00AB46BE"/>
    <w:rsid w:val="00AB4A70"/>
    <w:rsid w:val="00AB4ADE"/>
    <w:rsid w:val="00AB4C9D"/>
    <w:rsid w:val="00AB521F"/>
    <w:rsid w:val="00AB58E7"/>
    <w:rsid w:val="00AB5998"/>
    <w:rsid w:val="00AB5B29"/>
    <w:rsid w:val="00AB5B64"/>
    <w:rsid w:val="00AB5F94"/>
    <w:rsid w:val="00AB63E1"/>
    <w:rsid w:val="00AB66AC"/>
    <w:rsid w:val="00AB67A9"/>
    <w:rsid w:val="00AB688E"/>
    <w:rsid w:val="00AB68B3"/>
    <w:rsid w:val="00AB6D3F"/>
    <w:rsid w:val="00AB7BD6"/>
    <w:rsid w:val="00AB7FB0"/>
    <w:rsid w:val="00AC027E"/>
    <w:rsid w:val="00AC065D"/>
    <w:rsid w:val="00AC0825"/>
    <w:rsid w:val="00AC0C00"/>
    <w:rsid w:val="00AC0C4B"/>
    <w:rsid w:val="00AC1048"/>
    <w:rsid w:val="00AC142F"/>
    <w:rsid w:val="00AC1C11"/>
    <w:rsid w:val="00AC1F4C"/>
    <w:rsid w:val="00AC203A"/>
    <w:rsid w:val="00AC26E0"/>
    <w:rsid w:val="00AC2B15"/>
    <w:rsid w:val="00AC3A65"/>
    <w:rsid w:val="00AC3B60"/>
    <w:rsid w:val="00AC3BEB"/>
    <w:rsid w:val="00AC3EA5"/>
    <w:rsid w:val="00AC3EBD"/>
    <w:rsid w:val="00AC4D2F"/>
    <w:rsid w:val="00AC4D61"/>
    <w:rsid w:val="00AC4DCA"/>
    <w:rsid w:val="00AC51F9"/>
    <w:rsid w:val="00AC576E"/>
    <w:rsid w:val="00AC5A49"/>
    <w:rsid w:val="00AC6036"/>
    <w:rsid w:val="00AC6134"/>
    <w:rsid w:val="00AC6BC4"/>
    <w:rsid w:val="00AC6FE9"/>
    <w:rsid w:val="00AC7244"/>
    <w:rsid w:val="00AC7995"/>
    <w:rsid w:val="00AD0058"/>
    <w:rsid w:val="00AD02D8"/>
    <w:rsid w:val="00AD055C"/>
    <w:rsid w:val="00AD05E1"/>
    <w:rsid w:val="00AD0B79"/>
    <w:rsid w:val="00AD0BA0"/>
    <w:rsid w:val="00AD0C43"/>
    <w:rsid w:val="00AD1098"/>
    <w:rsid w:val="00AD13B6"/>
    <w:rsid w:val="00AD1BBE"/>
    <w:rsid w:val="00AD1DA5"/>
    <w:rsid w:val="00AD23DE"/>
    <w:rsid w:val="00AD265F"/>
    <w:rsid w:val="00AD27FE"/>
    <w:rsid w:val="00AD2F20"/>
    <w:rsid w:val="00AD2F28"/>
    <w:rsid w:val="00AD3199"/>
    <w:rsid w:val="00AD32BF"/>
    <w:rsid w:val="00AD39ED"/>
    <w:rsid w:val="00AD3CA6"/>
    <w:rsid w:val="00AD3E76"/>
    <w:rsid w:val="00AD3EC0"/>
    <w:rsid w:val="00AD45F7"/>
    <w:rsid w:val="00AD47C3"/>
    <w:rsid w:val="00AD4EF2"/>
    <w:rsid w:val="00AD52DC"/>
    <w:rsid w:val="00AD5521"/>
    <w:rsid w:val="00AD5BBE"/>
    <w:rsid w:val="00AD5EE3"/>
    <w:rsid w:val="00AD66C4"/>
    <w:rsid w:val="00AD6745"/>
    <w:rsid w:val="00AD70DD"/>
    <w:rsid w:val="00AE038E"/>
    <w:rsid w:val="00AE14FF"/>
    <w:rsid w:val="00AE17EA"/>
    <w:rsid w:val="00AE1849"/>
    <w:rsid w:val="00AE1ABF"/>
    <w:rsid w:val="00AE1B50"/>
    <w:rsid w:val="00AE1F00"/>
    <w:rsid w:val="00AE1FF1"/>
    <w:rsid w:val="00AE207C"/>
    <w:rsid w:val="00AE2372"/>
    <w:rsid w:val="00AE245A"/>
    <w:rsid w:val="00AE2611"/>
    <w:rsid w:val="00AE2825"/>
    <w:rsid w:val="00AE2AC1"/>
    <w:rsid w:val="00AE2E12"/>
    <w:rsid w:val="00AE2F0D"/>
    <w:rsid w:val="00AE312C"/>
    <w:rsid w:val="00AE379B"/>
    <w:rsid w:val="00AE3D53"/>
    <w:rsid w:val="00AE3DBE"/>
    <w:rsid w:val="00AE4094"/>
    <w:rsid w:val="00AE40FD"/>
    <w:rsid w:val="00AE47F4"/>
    <w:rsid w:val="00AE490F"/>
    <w:rsid w:val="00AE496E"/>
    <w:rsid w:val="00AE4E58"/>
    <w:rsid w:val="00AE548F"/>
    <w:rsid w:val="00AE54E5"/>
    <w:rsid w:val="00AE5E45"/>
    <w:rsid w:val="00AE6237"/>
    <w:rsid w:val="00AE6657"/>
    <w:rsid w:val="00AE6871"/>
    <w:rsid w:val="00AE6B2B"/>
    <w:rsid w:val="00AE72C3"/>
    <w:rsid w:val="00AE7A32"/>
    <w:rsid w:val="00AE7B21"/>
    <w:rsid w:val="00AE7C04"/>
    <w:rsid w:val="00AF023F"/>
    <w:rsid w:val="00AF052F"/>
    <w:rsid w:val="00AF058E"/>
    <w:rsid w:val="00AF0837"/>
    <w:rsid w:val="00AF091B"/>
    <w:rsid w:val="00AF09AE"/>
    <w:rsid w:val="00AF12B2"/>
    <w:rsid w:val="00AF1448"/>
    <w:rsid w:val="00AF14E2"/>
    <w:rsid w:val="00AF188D"/>
    <w:rsid w:val="00AF1974"/>
    <w:rsid w:val="00AF1EB4"/>
    <w:rsid w:val="00AF1F99"/>
    <w:rsid w:val="00AF1FEB"/>
    <w:rsid w:val="00AF2316"/>
    <w:rsid w:val="00AF2C0B"/>
    <w:rsid w:val="00AF3136"/>
    <w:rsid w:val="00AF3599"/>
    <w:rsid w:val="00AF3ED7"/>
    <w:rsid w:val="00AF4458"/>
    <w:rsid w:val="00AF45C8"/>
    <w:rsid w:val="00AF4AC4"/>
    <w:rsid w:val="00AF4E72"/>
    <w:rsid w:val="00AF537E"/>
    <w:rsid w:val="00AF5582"/>
    <w:rsid w:val="00AF5730"/>
    <w:rsid w:val="00AF5C34"/>
    <w:rsid w:val="00AF5FD3"/>
    <w:rsid w:val="00AF6357"/>
    <w:rsid w:val="00AF6B94"/>
    <w:rsid w:val="00AF6C5D"/>
    <w:rsid w:val="00AF6D3F"/>
    <w:rsid w:val="00AF721E"/>
    <w:rsid w:val="00AF750C"/>
    <w:rsid w:val="00AF79FB"/>
    <w:rsid w:val="00B004CD"/>
    <w:rsid w:val="00B00774"/>
    <w:rsid w:val="00B0091D"/>
    <w:rsid w:val="00B0098A"/>
    <w:rsid w:val="00B00AA5"/>
    <w:rsid w:val="00B00C42"/>
    <w:rsid w:val="00B00C96"/>
    <w:rsid w:val="00B00DD4"/>
    <w:rsid w:val="00B011DF"/>
    <w:rsid w:val="00B0123F"/>
    <w:rsid w:val="00B012F1"/>
    <w:rsid w:val="00B012F9"/>
    <w:rsid w:val="00B0135A"/>
    <w:rsid w:val="00B019AA"/>
    <w:rsid w:val="00B01B5D"/>
    <w:rsid w:val="00B02143"/>
    <w:rsid w:val="00B0331A"/>
    <w:rsid w:val="00B033A6"/>
    <w:rsid w:val="00B03850"/>
    <w:rsid w:val="00B03E74"/>
    <w:rsid w:val="00B0456C"/>
    <w:rsid w:val="00B04B56"/>
    <w:rsid w:val="00B04C43"/>
    <w:rsid w:val="00B04E32"/>
    <w:rsid w:val="00B04FE1"/>
    <w:rsid w:val="00B05046"/>
    <w:rsid w:val="00B0585E"/>
    <w:rsid w:val="00B0589F"/>
    <w:rsid w:val="00B058A2"/>
    <w:rsid w:val="00B0591F"/>
    <w:rsid w:val="00B05D4E"/>
    <w:rsid w:val="00B06925"/>
    <w:rsid w:val="00B06F33"/>
    <w:rsid w:val="00B06F38"/>
    <w:rsid w:val="00B07725"/>
    <w:rsid w:val="00B0784F"/>
    <w:rsid w:val="00B078FE"/>
    <w:rsid w:val="00B07910"/>
    <w:rsid w:val="00B10001"/>
    <w:rsid w:val="00B1016F"/>
    <w:rsid w:val="00B1100C"/>
    <w:rsid w:val="00B11A00"/>
    <w:rsid w:val="00B11E47"/>
    <w:rsid w:val="00B12057"/>
    <w:rsid w:val="00B126E5"/>
    <w:rsid w:val="00B127DB"/>
    <w:rsid w:val="00B129B8"/>
    <w:rsid w:val="00B12E6F"/>
    <w:rsid w:val="00B1337A"/>
    <w:rsid w:val="00B13529"/>
    <w:rsid w:val="00B1399D"/>
    <w:rsid w:val="00B14042"/>
    <w:rsid w:val="00B141D4"/>
    <w:rsid w:val="00B14ADC"/>
    <w:rsid w:val="00B151A5"/>
    <w:rsid w:val="00B151CB"/>
    <w:rsid w:val="00B151FB"/>
    <w:rsid w:val="00B15C65"/>
    <w:rsid w:val="00B165BB"/>
    <w:rsid w:val="00B166E8"/>
    <w:rsid w:val="00B166FD"/>
    <w:rsid w:val="00B16BDA"/>
    <w:rsid w:val="00B172B4"/>
    <w:rsid w:val="00B17652"/>
    <w:rsid w:val="00B17AC5"/>
    <w:rsid w:val="00B17FB6"/>
    <w:rsid w:val="00B17FE7"/>
    <w:rsid w:val="00B2018B"/>
    <w:rsid w:val="00B20E41"/>
    <w:rsid w:val="00B21110"/>
    <w:rsid w:val="00B21354"/>
    <w:rsid w:val="00B2154F"/>
    <w:rsid w:val="00B21E99"/>
    <w:rsid w:val="00B227F6"/>
    <w:rsid w:val="00B235E5"/>
    <w:rsid w:val="00B236FE"/>
    <w:rsid w:val="00B23B71"/>
    <w:rsid w:val="00B23C0D"/>
    <w:rsid w:val="00B23F8A"/>
    <w:rsid w:val="00B240F4"/>
    <w:rsid w:val="00B24958"/>
    <w:rsid w:val="00B25313"/>
    <w:rsid w:val="00B254A9"/>
    <w:rsid w:val="00B25580"/>
    <w:rsid w:val="00B25959"/>
    <w:rsid w:val="00B25ACF"/>
    <w:rsid w:val="00B25B9D"/>
    <w:rsid w:val="00B26191"/>
    <w:rsid w:val="00B2650C"/>
    <w:rsid w:val="00B268DC"/>
    <w:rsid w:val="00B26B77"/>
    <w:rsid w:val="00B26C81"/>
    <w:rsid w:val="00B274BF"/>
    <w:rsid w:val="00B2751D"/>
    <w:rsid w:val="00B2776C"/>
    <w:rsid w:val="00B278AF"/>
    <w:rsid w:val="00B27D87"/>
    <w:rsid w:val="00B27E13"/>
    <w:rsid w:val="00B27FFE"/>
    <w:rsid w:val="00B30510"/>
    <w:rsid w:val="00B30E3D"/>
    <w:rsid w:val="00B30FC5"/>
    <w:rsid w:val="00B311BB"/>
    <w:rsid w:val="00B31D6D"/>
    <w:rsid w:val="00B322F6"/>
    <w:rsid w:val="00B32332"/>
    <w:rsid w:val="00B324C5"/>
    <w:rsid w:val="00B32BF6"/>
    <w:rsid w:val="00B32D1B"/>
    <w:rsid w:val="00B32E60"/>
    <w:rsid w:val="00B32EDE"/>
    <w:rsid w:val="00B32FEE"/>
    <w:rsid w:val="00B33274"/>
    <w:rsid w:val="00B33858"/>
    <w:rsid w:val="00B338F2"/>
    <w:rsid w:val="00B33D95"/>
    <w:rsid w:val="00B33E23"/>
    <w:rsid w:val="00B342BC"/>
    <w:rsid w:val="00B34572"/>
    <w:rsid w:val="00B346D5"/>
    <w:rsid w:val="00B3488D"/>
    <w:rsid w:val="00B3588A"/>
    <w:rsid w:val="00B36157"/>
    <w:rsid w:val="00B36302"/>
    <w:rsid w:val="00B3632D"/>
    <w:rsid w:val="00B36846"/>
    <w:rsid w:val="00B36A7A"/>
    <w:rsid w:val="00B36A8D"/>
    <w:rsid w:val="00B372D6"/>
    <w:rsid w:val="00B37563"/>
    <w:rsid w:val="00B37763"/>
    <w:rsid w:val="00B37943"/>
    <w:rsid w:val="00B37C72"/>
    <w:rsid w:val="00B37FF6"/>
    <w:rsid w:val="00B400E9"/>
    <w:rsid w:val="00B4025D"/>
    <w:rsid w:val="00B403AE"/>
    <w:rsid w:val="00B403DD"/>
    <w:rsid w:val="00B40588"/>
    <w:rsid w:val="00B4076D"/>
    <w:rsid w:val="00B40C43"/>
    <w:rsid w:val="00B4131F"/>
    <w:rsid w:val="00B41433"/>
    <w:rsid w:val="00B418FC"/>
    <w:rsid w:val="00B4195E"/>
    <w:rsid w:val="00B41DBC"/>
    <w:rsid w:val="00B41F14"/>
    <w:rsid w:val="00B426C6"/>
    <w:rsid w:val="00B42873"/>
    <w:rsid w:val="00B42967"/>
    <w:rsid w:val="00B42F18"/>
    <w:rsid w:val="00B4352B"/>
    <w:rsid w:val="00B4370B"/>
    <w:rsid w:val="00B437DA"/>
    <w:rsid w:val="00B44248"/>
    <w:rsid w:val="00B44591"/>
    <w:rsid w:val="00B44A36"/>
    <w:rsid w:val="00B44CAC"/>
    <w:rsid w:val="00B45323"/>
    <w:rsid w:val="00B45666"/>
    <w:rsid w:val="00B45B60"/>
    <w:rsid w:val="00B45C5B"/>
    <w:rsid w:val="00B46221"/>
    <w:rsid w:val="00B4655E"/>
    <w:rsid w:val="00B46674"/>
    <w:rsid w:val="00B4670D"/>
    <w:rsid w:val="00B46BA5"/>
    <w:rsid w:val="00B46D03"/>
    <w:rsid w:val="00B46E74"/>
    <w:rsid w:val="00B47227"/>
    <w:rsid w:val="00B472E0"/>
    <w:rsid w:val="00B47323"/>
    <w:rsid w:val="00B4759A"/>
    <w:rsid w:val="00B51308"/>
    <w:rsid w:val="00B518A4"/>
    <w:rsid w:val="00B5190E"/>
    <w:rsid w:val="00B519C7"/>
    <w:rsid w:val="00B51B6A"/>
    <w:rsid w:val="00B51B70"/>
    <w:rsid w:val="00B51D14"/>
    <w:rsid w:val="00B52165"/>
    <w:rsid w:val="00B521C7"/>
    <w:rsid w:val="00B52E79"/>
    <w:rsid w:val="00B52F16"/>
    <w:rsid w:val="00B52FCB"/>
    <w:rsid w:val="00B53156"/>
    <w:rsid w:val="00B5320F"/>
    <w:rsid w:val="00B533B4"/>
    <w:rsid w:val="00B53806"/>
    <w:rsid w:val="00B5406B"/>
    <w:rsid w:val="00B54240"/>
    <w:rsid w:val="00B5472F"/>
    <w:rsid w:val="00B54737"/>
    <w:rsid w:val="00B54BFC"/>
    <w:rsid w:val="00B54D97"/>
    <w:rsid w:val="00B54DBF"/>
    <w:rsid w:val="00B554AA"/>
    <w:rsid w:val="00B555B1"/>
    <w:rsid w:val="00B55FD0"/>
    <w:rsid w:val="00B56172"/>
    <w:rsid w:val="00B561E3"/>
    <w:rsid w:val="00B56893"/>
    <w:rsid w:val="00B56968"/>
    <w:rsid w:val="00B56BB8"/>
    <w:rsid w:val="00B56FC0"/>
    <w:rsid w:val="00B56FD0"/>
    <w:rsid w:val="00B57571"/>
    <w:rsid w:val="00B575C5"/>
    <w:rsid w:val="00B576D9"/>
    <w:rsid w:val="00B577FE"/>
    <w:rsid w:val="00B600E4"/>
    <w:rsid w:val="00B602A9"/>
    <w:rsid w:val="00B6060B"/>
    <w:rsid w:val="00B606D5"/>
    <w:rsid w:val="00B60A1F"/>
    <w:rsid w:val="00B60BD7"/>
    <w:rsid w:val="00B61F35"/>
    <w:rsid w:val="00B61F53"/>
    <w:rsid w:val="00B62040"/>
    <w:rsid w:val="00B6221F"/>
    <w:rsid w:val="00B62225"/>
    <w:rsid w:val="00B62242"/>
    <w:rsid w:val="00B622A9"/>
    <w:rsid w:val="00B62604"/>
    <w:rsid w:val="00B626B4"/>
    <w:rsid w:val="00B628D8"/>
    <w:rsid w:val="00B62AAF"/>
    <w:rsid w:val="00B62DD1"/>
    <w:rsid w:val="00B6352B"/>
    <w:rsid w:val="00B63539"/>
    <w:rsid w:val="00B63640"/>
    <w:rsid w:val="00B6382F"/>
    <w:rsid w:val="00B63A10"/>
    <w:rsid w:val="00B63D06"/>
    <w:rsid w:val="00B6411B"/>
    <w:rsid w:val="00B64154"/>
    <w:rsid w:val="00B6423C"/>
    <w:rsid w:val="00B647D0"/>
    <w:rsid w:val="00B649CE"/>
    <w:rsid w:val="00B64CE5"/>
    <w:rsid w:val="00B64E63"/>
    <w:rsid w:val="00B657B8"/>
    <w:rsid w:val="00B6584E"/>
    <w:rsid w:val="00B65894"/>
    <w:rsid w:val="00B65950"/>
    <w:rsid w:val="00B65CAC"/>
    <w:rsid w:val="00B660EC"/>
    <w:rsid w:val="00B661F9"/>
    <w:rsid w:val="00B6625E"/>
    <w:rsid w:val="00B66562"/>
    <w:rsid w:val="00B668F0"/>
    <w:rsid w:val="00B66A44"/>
    <w:rsid w:val="00B66FDE"/>
    <w:rsid w:val="00B6706C"/>
    <w:rsid w:val="00B67073"/>
    <w:rsid w:val="00B67C26"/>
    <w:rsid w:val="00B701E6"/>
    <w:rsid w:val="00B709FD"/>
    <w:rsid w:val="00B71653"/>
    <w:rsid w:val="00B71E63"/>
    <w:rsid w:val="00B725A0"/>
    <w:rsid w:val="00B725A4"/>
    <w:rsid w:val="00B726B7"/>
    <w:rsid w:val="00B72BA0"/>
    <w:rsid w:val="00B72BE1"/>
    <w:rsid w:val="00B73053"/>
    <w:rsid w:val="00B7309F"/>
    <w:rsid w:val="00B73117"/>
    <w:rsid w:val="00B73634"/>
    <w:rsid w:val="00B736B9"/>
    <w:rsid w:val="00B738AE"/>
    <w:rsid w:val="00B739D6"/>
    <w:rsid w:val="00B73BC9"/>
    <w:rsid w:val="00B73F31"/>
    <w:rsid w:val="00B74159"/>
    <w:rsid w:val="00B74474"/>
    <w:rsid w:val="00B74581"/>
    <w:rsid w:val="00B74A6F"/>
    <w:rsid w:val="00B74EF5"/>
    <w:rsid w:val="00B758CF"/>
    <w:rsid w:val="00B75E9C"/>
    <w:rsid w:val="00B75F19"/>
    <w:rsid w:val="00B75F9B"/>
    <w:rsid w:val="00B7606D"/>
    <w:rsid w:val="00B761D8"/>
    <w:rsid w:val="00B762C2"/>
    <w:rsid w:val="00B768DF"/>
    <w:rsid w:val="00B76A79"/>
    <w:rsid w:val="00B77211"/>
    <w:rsid w:val="00B77D24"/>
    <w:rsid w:val="00B77D39"/>
    <w:rsid w:val="00B77DA9"/>
    <w:rsid w:val="00B80028"/>
    <w:rsid w:val="00B8002C"/>
    <w:rsid w:val="00B8014B"/>
    <w:rsid w:val="00B80E9D"/>
    <w:rsid w:val="00B8125E"/>
    <w:rsid w:val="00B8180D"/>
    <w:rsid w:val="00B82298"/>
    <w:rsid w:val="00B829B4"/>
    <w:rsid w:val="00B82D3E"/>
    <w:rsid w:val="00B8341D"/>
    <w:rsid w:val="00B83439"/>
    <w:rsid w:val="00B834A2"/>
    <w:rsid w:val="00B83C30"/>
    <w:rsid w:val="00B843D7"/>
    <w:rsid w:val="00B84793"/>
    <w:rsid w:val="00B8514F"/>
    <w:rsid w:val="00B85921"/>
    <w:rsid w:val="00B85AE4"/>
    <w:rsid w:val="00B85CB6"/>
    <w:rsid w:val="00B85E1E"/>
    <w:rsid w:val="00B8628B"/>
    <w:rsid w:val="00B8662C"/>
    <w:rsid w:val="00B86D32"/>
    <w:rsid w:val="00B8700E"/>
    <w:rsid w:val="00B8746A"/>
    <w:rsid w:val="00B87598"/>
    <w:rsid w:val="00B879A4"/>
    <w:rsid w:val="00B87A2A"/>
    <w:rsid w:val="00B87C63"/>
    <w:rsid w:val="00B90181"/>
    <w:rsid w:val="00B90243"/>
    <w:rsid w:val="00B907E2"/>
    <w:rsid w:val="00B90B69"/>
    <w:rsid w:val="00B90E40"/>
    <w:rsid w:val="00B90F7D"/>
    <w:rsid w:val="00B9109D"/>
    <w:rsid w:val="00B913E9"/>
    <w:rsid w:val="00B9162D"/>
    <w:rsid w:val="00B918E7"/>
    <w:rsid w:val="00B91973"/>
    <w:rsid w:val="00B91B43"/>
    <w:rsid w:val="00B91BBC"/>
    <w:rsid w:val="00B91BE3"/>
    <w:rsid w:val="00B91C48"/>
    <w:rsid w:val="00B9259B"/>
    <w:rsid w:val="00B92D36"/>
    <w:rsid w:val="00B93149"/>
    <w:rsid w:val="00B931C5"/>
    <w:rsid w:val="00B9332F"/>
    <w:rsid w:val="00B93A76"/>
    <w:rsid w:val="00B93EE1"/>
    <w:rsid w:val="00B94078"/>
    <w:rsid w:val="00B94113"/>
    <w:rsid w:val="00B94200"/>
    <w:rsid w:val="00B94329"/>
    <w:rsid w:val="00B9445F"/>
    <w:rsid w:val="00B94488"/>
    <w:rsid w:val="00B94DCE"/>
    <w:rsid w:val="00B95398"/>
    <w:rsid w:val="00B95651"/>
    <w:rsid w:val="00B956EF"/>
    <w:rsid w:val="00B95879"/>
    <w:rsid w:val="00B959EE"/>
    <w:rsid w:val="00B95BBD"/>
    <w:rsid w:val="00B967B2"/>
    <w:rsid w:val="00B96CC9"/>
    <w:rsid w:val="00B973E9"/>
    <w:rsid w:val="00B9756E"/>
    <w:rsid w:val="00B976F5"/>
    <w:rsid w:val="00B978AC"/>
    <w:rsid w:val="00B97ACF"/>
    <w:rsid w:val="00B97E35"/>
    <w:rsid w:val="00BA0A6C"/>
    <w:rsid w:val="00BA10D5"/>
    <w:rsid w:val="00BA110A"/>
    <w:rsid w:val="00BA12A0"/>
    <w:rsid w:val="00BA1B7A"/>
    <w:rsid w:val="00BA1D03"/>
    <w:rsid w:val="00BA23EA"/>
    <w:rsid w:val="00BA3075"/>
    <w:rsid w:val="00BA36F6"/>
    <w:rsid w:val="00BA389F"/>
    <w:rsid w:val="00BA3A2C"/>
    <w:rsid w:val="00BA3CF6"/>
    <w:rsid w:val="00BA3E74"/>
    <w:rsid w:val="00BA4DF5"/>
    <w:rsid w:val="00BA4E7B"/>
    <w:rsid w:val="00BA4F06"/>
    <w:rsid w:val="00BA509D"/>
    <w:rsid w:val="00BA59C4"/>
    <w:rsid w:val="00BA5AAB"/>
    <w:rsid w:val="00BA5B83"/>
    <w:rsid w:val="00BA5C13"/>
    <w:rsid w:val="00BA6166"/>
    <w:rsid w:val="00BA6B4E"/>
    <w:rsid w:val="00BA720E"/>
    <w:rsid w:val="00BA7373"/>
    <w:rsid w:val="00BA740B"/>
    <w:rsid w:val="00BA764D"/>
    <w:rsid w:val="00BA76C1"/>
    <w:rsid w:val="00BA7913"/>
    <w:rsid w:val="00BA7B01"/>
    <w:rsid w:val="00BA7B20"/>
    <w:rsid w:val="00BA7BC2"/>
    <w:rsid w:val="00BA7FAC"/>
    <w:rsid w:val="00BB0011"/>
    <w:rsid w:val="00BB015C"/>
    <w:rsid w:val="00BB06D7"/>
    <w:rsid w:val="00BB0BE4"/>
    <w:rsid w:val="00BB0ECF"/>
    <w:rsid w:val="00BB10E2"/>
    <w:rsid w:val="00BB13C8"/>
    <w:rsid w:val="00BB14B9"/>
    <w:rsid w:val="00BB1B72"/>
    <w:rsid w:val="00BB1C52"/>
    <w:rsid w:val="00BB1DE2"/>
    <w:rsid w:val="00BB1FB7"/>
    <w:rsid w:val="00BB264D"/>
    <w:rsid w:val="00BB2A46"/>
    <w:rsid w:val="00BB3111"/>
    <w:rsid w:val="00BB347F"/>
    <w:rsid w:val="00BB3929"/>
    <w:rsid w:val="00BB3C3C"/>
    <w:rsid w:val="00BB3CA3"/>
    <w:rsid w:val="00BB3DD9"/>
    <w:rsid w:val="00BB44AA"/>
    <w:rsid w:val="00BB4761"/>
    <w:rsid w:val="00BB487F"/>
    <w:rsid w:val="00BB4B0B"/>
    <w:rsid w:val="00BB4B4C"/>
    <w:rsid w:val="00BB4C2A"/>
    <w:rsid w:val="00BB55EF"/>
    <w:rsid w:val="00BB5E62"/>
    <w:rsid w:val="00BB5EE8"/>
    <w:rsid w:val="00BB60A8"/>
    <w:rsid w:val="00BB667C"/>
    <w:rsid w:val="00BB696F"/>
    <w:rsid w:val="00BB6B08"/>
    <w:rsid w:val="00BB6DEF"/>
    <w:rsid w:val="00BB6F93"/>
    <w:rsid w:val="00BB7166"/>
    <w:rsid w:val="00BB7798"/>
    <w:rsid w:val="00BB7E93"/>
    <w:rsid w:val="00BC0250"/>
    <w:rsid w:val="00BC02C5"/>
    <w:rsid w:val="00BC050A"/>
    <w:rsid w:val="00BC09AF"/>
    <w:rsid w:val="00BC0C7D"/>
    <w:rsid w:val="00BC0F0E"/>
    <w:rsid w:val="00BC0FE9"/>
    <w:rsid w:val="00BC1914"/>
    <w:rsid w:val="00BC1956"/>
    <w:rsid w:val="00BC223F"/>
    <w:rsid w:val="00BC266D"/>
    <w:rsid w:val="00BC2862"/>
    <w:rsid w:val="00BC3228"/>
    <w:rsid w:val="00BC3513"/>
    <w:rsid w:val="00BC3D6A"/>
    <w:rsid w:val="00BC400E"/>
    <w:rsid w:val="00BC478C"/>
    <w:rsid w:val="00BC4BE3"/>
    <w:rsid w:val="00BC4F5B"/>
    <w:rsid w:val="00BC4FB0"/>
    <w:rsid w:val="00BC5102"/>
    <w:rsid w:val="00BC5727"/>
    <w:rsid w:val="00BC5930"/>
    <w:rsid w:val="00BC5D7D"/>
    <w:rsid w:val="00BC66BA"/>
    <w:rsid w:val="00BC6AD2"/>
    <w:rsid w:val="00BC6B58"/>
    <w:rsid w:val="00BC723B"/>
    <w:rsid w:val="00BC799F"/>
    <w:rsid w:val="00BD0006"/>
    <w:rsid w:val="00BD07EB"/>
    <w:rsid w:val="00BD1242"/>
    <w:rsid w:val="00BD17FE"/>
    <w:rsid w:val="00BD19C0"/>
    <w:rsid w:val="00BD1FC1"/>
    <w:rsid w:val="00BD20F9"/>
    <w:rsid w:val="00BD24D6"/>
    <w:rsid w:val="00BD2843"/>
    <w:rsid w:val="00BD2D00"/>
    <w:rsid w:val="00BD30EB"/>
    <w:rsid w:val="00BD34EA"/>
    <w:rsid w:val="00BD3682"/>
    <w:rsid w:val="00BD3BC0"/>
    <w:rsid w:val="00BD3DB2"/>
    <w:rsid w:val="00BD3F86"/>
    <w:rsid w:val="00BD41DC"/>
    <w:rsid w:val="00BD48CC"/>
    <w:rsid w:val="00BD5018"/>
    <w:rsid w:val="00BD54CC"/>
    <w:rsid w:val="00BD5A82"/>
    <w:rsid w:val="00BD5C38"/>
    <w:rsid w:val="00BD5F52"/>
    <w:rsid w:val="00BD64A5"/>
    <w:rsid w:val="00BD6D3C"/>
    <w:rsid w:val="00BD709B"/>
    <w:rsid w:val="00BD7508"/>
    <w:rsid w:val="00BE03E7"/>
    <w:rsid w:val="00BE0B60"/>
    <w:rsid w:val="00BE0B64"/>
    <w:rsid w:val="00BE0E76"/>
    <w:rsid w:val="00BE137F"/>
    <w:rsid w:val="00BE2135"/>
    <w:rsid w:val="00BE222C"/>
    <w:rsid w:val="00BE2440"/>
    <w:rsid w:val="00BE249E"/>
    <w:rsid w:val="00BE25ED"/>
    <w:rsid w:val="00BE26E5"/>
    <w:rsid w:val="00BE2739"/>
    <w:rsid w:val="00BE2829"/>
    <w:rsid w:val="00BE296C"/>
    <w:rsid w:val="00BE2B03"/>
    <w:rsid w:val="00BE2BDB"/>
    <w:rsid w:val="00BE3464"/>
    <w:rsid w:val="00BE3B45"/>
    <w:rsid w:val="00BE3E72"/>
    <w:rsid w:val="00BE3EDF"/>
    <w:rsid w:val="00BE3FA2"/>
    <w:rsid w:val="00BE401B"/>
    <w:rsid w:val="00BE4824"/>
    <w:rsid w:val="00BE5304"/>
    <w:rsid w:val="00BE5AEB"/>
    <w:rsid w:val="00BE5C9A"/>
    <w:rsid w:val="00BE623F"/>
    <w:rsid w:val="00BE68DF"/>
    <w:rsid w:val="00BE695F"/>
    <w:rsid w:val="00BE7616"/>
    <w:rsid w:val="00BE7821"/>
    <w:rsid w:val="00BF026B"/>
    <w:rsid w:val="00BF0283"/>
    <w:rsid w:val="00BF08BF"/>
    <w:rsid w:val="00BF097F"/>
    <w:rsid w:val="00BF0FBF"/>
    <w:rsid w:val="00BF18FB"/>
    <w:rsid w:val="00BF1A42"/>
    <w:rsid w:val="00BF1ADE"/>
    <w:rsid w:val="00BF1C2D"/>
    <w:rsid w:val="00BF1FE7"/>
    <w:rsid w:val="00BF210A"/>
    <w:rsid w:val="00BF2931"/>
    <w:rsid w:val="00BF2968"/>
    <w:rsid w:val="00BF2B12"/>
    <w:rsid w:val="00BF30C3"/>
    <w:rsid w:val="00BF31A3"/>
    <w:rsid w:val="00BF322E"/>
    <w:rsid w:val="00BF331D"/>
    <w:rsid w:val="00BF347A"/>
    <w:rsid w:val="00BF377D"/>
    <w:rsid w:val="00BF39F9"/>
    <w:rsid w:val="00BF400F"/>
    <w:rsid w:val="00BF46EC"/>
    <w:rsid w:val="00BF477E"/>
    <w:rsid w:val="00BF49A2"/>
    <w:rsid w:val="00BF4A54"/>
    <w:rsid w:val="00BF5158"/>
    <w:rsid w:val="00BF53A6"/>
    <w:rsid w:val="00BF560E"/>
    <w:rsid w:val="00BF56A1"/>
    <w:rsid w:val="00BF57DC"/>
    <w:rsid w:val="00BF5997"/>
    <w:rsid w:val="00BF63CC"/>
    <w:rsid w:val="00BF63E6"/>
    <w:rsid w:val="00BF6483"/>
    <w:rsid w:val="00BF6660"/>
    <w:rsid w:val="00BF683A"/>
    <w:rsid w:val="00BF6CC2"/>
    <w:rsid w:val="00BF6D1A"/>
    <w:rsid w:val="00BF7401"/>
    <w:rsid w:val="00BF7B06"/>
    <w:rsid w:val="00C00326"/>
    <w:rsid w:val="00C00774"/>
    <w:rsid w:val="00C00D56"/>
    <w:rsid w:val="00C017AD"/>
    <w:rsid w:val="00C01884"/>
    <w:rsid w:val="00C01C65"/>
    <w:rsid w:val="00C01E4E"/>
    <w:rsid w:val="00C023CA"/>
    <w:rsid w:val="00C024D0"/>
    <w:rsid w:val="00C02965"/>
    <w:rsid w:val="00C03038"/>
    <w:rsid w:val="00C03571"/>
    <w:rsid w:val="00C0378A"/>
    <w:rsid w:val="00C03973"/>
    <w:rsid w:val="00C03B12"/>
    <w:rsid w:val="00C03D0E"/>
    <w:rsid w:val="00C04D87"/>
    <w:rsid w:val="00C05213"/>
    <w:rsid w:val="00C05805"/>
    <w:rsid w:val="00C058E8"/>
    <w:rsid w:val="00C05928"/>
    <w:rsid w:val="00C05C1B"/>
    <w:rsid w:val="00C060B4"/>
    <w:rsid w:val="00C062C1"/>
    <w:rsid w:val="00C064E2"/>
    <w:rsid w:val="00C066A9"/>
    <w:rsid w:val="00C066F2"/>
    <w:rsid w:val="00C0673B"/>
    <w:rsid w:val="00C0676C"/>
    <w:rsid w:val="00C067EE"/>
    <w:rsid w:val="00C06A94"/>
    <w:rsid w:val="00C06D99"/>
    <w:rsid w:val="00C07C05"/>
    <w:rsid w:val="00C103BC"/>
    <w:rsid w:val="00C10633"/>
    <w:rsid w:val="00C10A93"/>
    <w:rsid w:val="00C10F40"/>
    <w:rsid w:val="00C11026"/>
    <w:rsid w:val="00C11028"/>
    <w:rsid w:val="00C111AC"/>
    <w:rsid w:val="00C115FA"/>
    <w:rsid w:val="00C11BA4"/>
    <w:rsid w:val="00C11C0E"/>
    <w:rsid w:val="00C1234A"/>
    <w:rsid w:val="00C126DD"/>
    <w:rsid w:val="00C127DA"/>
    <w:rsid w:val="00C1287D"/>
    <w:rsid w:val="00C1368B"/>
    <w:rsid w:val="00C13844"/>
    <w:rsid w:val="00C13F4D"/>
    <w:rsid w:val="00C140BE"/>
    <w:rsid w:val="00C14145"/>
    <w:rsid w:val="00C142F1"/>
    <w:rsid w:val="00C14FA6"/>
    <w:rsid w:val="00C150B2"/>
    <w:rsid w:val="00C15447"/>
    <w:rsid w:val="00C15B5A"/>
    <w:rsid w:val="00C15E08"/>
    <w:rsid w:val="00C15F84"/>
    <w:rsid w:val="00C166D6"/>
    <w:rsid w:val="00C1675A"/>
    <w:rsid w:val="00C16BCC"/>
    <w:rsid w:val="00C16D8C"/>
    <w:rsid w:val="00C17503"/>
    <w:rsid w:val="00C17587"/>
    <w:rsid w:val="00C175F8"/>
    <w:rsid w:val="00C17A38"/>
    <w:rsid w:val="00C2045B"/>
    <w:rsid w:val="00C20538"/>
    <w:rsid w:val="00C205C4"/>
    <w:rsid w:val="00C21B8C"/>
    <w:rsid w:val="00C223D8"/>
    <w:rsid w:val="00C2246A"/>
    <w:rsid w:val="00C224FF"/>
    <w:rsid w:val="00C225B0"/>
    <w:rsid w:val="00C22973"/>
    <w:rsid w:val="00C22B11"/>
    <w:rsid w:val="00C23073"/>
    <w:rsid w:val="00C23802"/>
    <w:rsid w:val="00C238C0"/>
    <w:rsid w:val="00C23ACC"/>
    <w:rsid w:val="00C23B8F"/>
    <w:rsid w:val="00C23CAA"/>
    <w:rsid w:val="00C2439C"/>
    <w:rsid w:val="00C244EA"/>
    <w:rsid w:val="00C24655"/>
    <w:rsid w:val="00C246CB"/>
    <w:rsid w:val="00C247C5"/>
    <w:rsid w:val="00C24AA0"/>
    <w:rsid w:val="00C25507"/>
    <w:rsid w:val="00C25561"/>
    <w:rsid w:val="00C2583F"/>
    <w:rsid w:val="00C259E9"/>
    <w:rsid w:val="00C25A11"/>
    <w:rsid w:val="00C25A69"/>
    <w:rsid w:val="00C26E0E"/>
    <w:rsid w:val="00C27137"/>
    <w:rsid w:val="00C27217"/>
    <w:rsid w:val="00C27771"/>
    <w:rsid w:val="00C27810"/>
    <w:rsid w:val="00C27EA8"/>
    <w:rsid w:val="00C3046C"/>
    <w:rsid w:val="00C31CBD"/>
    <w:rsid w:val="00C31E16"/>
    <w:rsid w:val="00C32A39"/>
    <w:rsid w:val="00C32D90"/>
    <w:rsid w:val="00C3321E"/>
    <w:rsid w:val="00C3328A"/>
    <w:rsid w:val="00C33715"/>
    <w:rsid w:val="00C339BA"/>
    <w:rsid w:val="00C33F88"/>
    <w:rsid w:val="00C33FEA"/>
    <w:rsid w:val="00C34227"/>
    <w:rsid w:val="00C34D12"/>
    <w:rsid w:val="00C35333"/>
    <w:rsid w:val="00C35BEA"/>
    <w:rsid w:val="00C35F40"/>
    <w:rsid w:val="00C36191"/>
    <w:rsid w:val="00C363F2"/>
    <w:rsid w:val="00C36551"/>
    <w:rsid w:val="00C365E0"/>
    <w:rsid w:val="00C367C1"/>
    <w:rsid w:val="00C36ABE"/>
    <w:rsid w:val="00C36CF8"/>
    <w:rsid w:val="00C36F68"/>
    <w:rsid w:val="00C373E3"/>
    <w:rsid w:val="00C378DE"/>
    <w:rsid w:val="00C401D5"/>
    <w:rsid w:val="00C403F8"/>
    <w:rsid w:val="00C406B9"/>
    <w:rsid w:val="00C40999"/>
    <w:rsid w:val="00C40BDA"/>
    <w:rsid w:val="00C40D82"/>
    <w:rsid w:val="00C4144B"/>
    <w:rsid w:val="00C417BB"/>
    <w:rsid w:val="00C41C42"/>
    <w:rsid w:val="00C42280"/>
    <w:rsid w:val="00C4244C"/>
    <w:rsid w:val="00C42955"/>
    <w:rsid w:val="00C42BE9"/>
    <w:rsid w:val="00C42F20"/>
    <w:rsid w:val="00C432C6"/>
    <w:rsid w:val="00C436D7"/>
    <w:rsid w:val="00C4374E"/>
    <w:rsid w:val="00C43D21"/>
    <w:rsid w:val="00C4410F"/>
    <w:rsid w:val="00C4420D"/>
    <w:rsid w:val="00C4438C"/>
    <w:rsid w:val="00C44486"/>
    <w:rsid w:val="00C44D6F"/>
    <w:rsid w:val="00C45317"/>
    <w:rsid w:val="00C4563F"/>
    <w:rsid w:val="00C456D9"/>
    <w:rsid w:val="00C45A62"/>
    <w:rsid w:val="00C45D24"/>
    <w:rsid w:val="00C45D9E"/>
    <w:rsid w:val="00C46168"/>
    <w:rsid w:val="00C46334"/>
    <w:rsid w:val="00C4637C"/>
    <w:rsid w:val="00C46494"/>
    <w:rsid w:val="00C46938"/>
    <w:rsid w:val="00C46C37"/>
    <w:rsid w:val="00C476B5"/>
    <w:rsid w:val="00C47A76"/>
    <w:rsid w:val="00C47D4A"/>
    <w:rsid w:val="00C47E45"/>
    <w:rsid w:val="00C50B91"/>
    <w:rsid w:val="00C50D5F"/>
    <w:rsid w:val="00C51028"/>
    <w:rsid w:val="00C516E1"/>
    <w:rsid w:val="00C51729"/>
    <w:rsid w:val="00C51F2A"/>
    <w:rsid w:val="00C52AAB"/>
    <w:rsid w:val="00C52E47"/>
    <w:rsid w:val="00C530F7"/>
    <w:rsid w:val="00C53125"/>
    <w:rsid w:val="00C53281"/>
    <w:rsid w:val="00C532AB"/>
    <w:rsid w:val="00C53994"/>
    <w:rsid w:val="00C53EC6"/>
    <w:rsid w:val="00C540A3"/>
    <w:rsid w:val="00C542D3"/>
    <w:rsid w:val="00C551CC"/>
    <w:rsid w:val="00C5547F"/>
    <w:rsid w:val="00C559FB"/>
    <w:rsid w:val="00C56339"/>
    <w:rsid w:val="00C564B5"/>
    <w:rsid w:val="00C569BE"/>
    <w:rsid w:val="00C56D48"/>
    <w:rsid w:val="00C57563"/>
    <w:rsid w:val="00C57F06"/>
    <w:rsid w:val="00C600E7"/>
    <w:rsid w:val="00C60437"/>
    <w:rsid w:val="00C60526"/>
    <w:rsid w:val="00C61A63"/>
    <w:rsid w:val="00C61A81"/>
    <w:rsid w:val="00C61B4C"/>
    <w:rsid w:val="00C61C4B"/>
    <w:rsid w:val="00C61CB5"/>
    <w:rsid w:val="00C61E71"/>
    <w:rsid w:val="00C62044"/>
    <w:rsid w:val="00C62471"/>
    <w:rsid w:val="00C62892"/>
    <w:rsid w:val="00C63212"/>
    <w:rsid w:val="00C63410"/>
    <w:rsid w:val="00C63573"/>
    <w:rsid w:val="00C63605"/>
    <w:rsid w:val="00C63DFA"/>
    <w:rsid w:val="00C64943"/>
    <w:rsid w:val="00C64977"/>
    <w:rsid w:val="00C649E0"/>
    <w:rsid w:val="00C64DA5"/>
    <w:rsid w:val="00C650A6"/>
    <w:rsid w:val="00C653E1"/>
    <w:rsid w:val="00C6551E"/>
    <w:rsid w:val="00C658A8"/>
    <w:rsid w:val="00C65B95"/>
    <w:rsid w:val="00C663AD"/>
    <w:rsid w:val="00C66566"/>
    <w:rsid w:val="00C666A4"/>
    <w:rsid w:val="00C66891"/>
    <w:rsid w:val="00C67196"/>
    <w:rsid w:val="00C672B8"/>
    <w:rsid w:val="00C6750A"/>
    <w:rsid w:val="00C67674"/>
    <w:rsid w:val="00C676AF"/>
    <w:rsid w:val="00C67A0E"/>
    <w:rsid w:val="00C67BE1"/>
    <w:rsid w:val="00C67F85"/>
    <w:rsid w:val="00C703E2"/>
    <w:rsid w:val="00C70B72"/>
    <w:rsid w:val="00C70E83"/>
    <w:rsid w:val="00C7114E"/>
    <w:rsid w:val="00C7133E"/>
    <w:rsid w:val="00C7197E"/>
    <w:rsid w:val="00C71BCA"/>
    <w:rsid w:val="00C71CAF"/>
    <w:rsid w:val="00C71F3A"/>
    <w:rsid w:val="00C722F7"/>
    <w:rsid w:val="00C725EF"/>
    <w:rsid w:val="00C727A1"/>
    <w:rsid w:val="00C728CF"/>
    <w:rsid w:val="00C72F1B"/>
    <w:rsid w:val="00C72FF7"/>
    <w:rsid w:val="00C7301E"/>
    <w:rsid w:val="00C73360"/>
    <w:rsid w:val="00C737D0"/>
    <w:rsid w:val="00C737E7"/>
    <w:rsid w:val="00C7385E"/>
    <w:rsid w:val="00C73E77"/>
    <w:rsid w:val="00C73FF2"/>
    <w:rsid w:val="00C74418"/>
    <w:rsid w:val="00C74630"/>
    <w:rsid w:val="00C7466F"/>
    <w:rsid w:val="00C74A2C"/>
    <w:rsid w:val="00C752C8"/>
    <w:rsid w:val="00C753C1"/>
    <w:rsid w:val="00C754F6"/>
    <w:rsid w:val="00C75587"/>
    <w:rsid w:val="00C75775"/>
    <w:rsid w:val="00C75841"/>
    <w:rsid w:val="00C75DC4"/>
    <w:rsid w:val="00C761AC"/>
    <w:rsid w:val="00C762B1"/>
    <w:rsid w:val="00C7642C"/>
    <w:rsid w:val="00C76609"/>
    <w:rsid w:val="00C76835"/>
    <w:rsid w:val="00C7693C"/>
    <w:rsid w:val="00C76A7E"/>
    <w:rsid w:val="00C76D87"/>
    <w:rsid w:val="00C771EC"/>
    <w:rsid w:val="00C774AB"/>
    <w:rsid w:val="00C775E0"/>
    <w:rsid w:val="00C776C4"/>
    <w:rsid w:val="00C776EA"/>
    <w:rsid w:val="00C77D63"/>
    <w:rsid w:val="00C800BD"/>
    <w:rsid w:val="00C800F8"/>
    <w:rsid w:val="00C805CF"/>
    <w:rsid w:val="00C80C45"/>
    <w:rsid w:val="00C80DD0"/>
    <w:rsid w:val="00C81807"/>
    <w:rsid w:val="00C81A56"/>
    <w:rsid w:val="00C81C5F"/>
    <w:rsid w:val="00C82062"/>
    <w:rsid w:val="00C820B1"/>
    <w:rsid w:val="00C820CA"/>
    <w:rsid w:val="00C820D9"/>
    <w:rsid w:val="00C82350"/>
    <w:rsid w:val="00C828F6"/>
    <w:rsid w:val="00C83850"/>
    <w:rsid w:val="00C83855"/>
    <w:rsid w:val="00C8390D"/>
    <w:rsid w:val="00C83A2D"/>
    <w:rsid w:val="00C83BB3"/>
    <w:rsid w:val="00C83F78"/>
    <w:rsid w:val="00C84115"/>
    <w:rsid w:val="00C84393"/>
    <w:rsid w:val="00C8457A"/>
    <w:rsid w:val="00C84728"/>
    <w:rsid w:val="00C8487F"/>
    <w:rsid w:val="00C8496A"/>
    <w:rsid w:val="00C84DE0"/>
    <w:rsid w:val="00C857E1"/>
    <w:rsid w:val="00C85CB8"/>
    <w:rsid w:val="00C86274"/>
    <w:rsid w:val="00C864E9"/>
    <w:rsid w:val="00C86710"/>
    <w:rsid w:val="00C8693D"/>
    <w:rsid w:val="00C86F54"/>
    <w:rsid w:val="00C8745E"/>
    <w:rsid w:val="00C87764"/>
    <w:rsid w:val="00C87C9A"/>
    <w:rsid w:val="00C87F20"/>
    <w:rsid w:val="00C901D1"/>
    <w:rsid w:val="00C902D2"/>
    <w:rsid w:val="00C9060F"/>
    <w:rsid w:val="00C90A81"/>
    <w:rsid w:val="00C90B96"/>
    <w:rsid w:val="00C91A2D"/>
    <w:rsid w:val="00C91AE0"/>
    <w:rsid w:val="00C91AF1"/>
    <w:rsid w:val="00C9219C"/>
    <w:rsid w:val="00C923BD"/>
    <w:rsid w:val="00C924BE"/>
    <w:rsid w:val="00C929A3"/>
    <w:rsid w:val="00C92D13"/>
    <w:rsid w:val="00C92FBB"/>
    <w:rsid w:val="00C9321D"/>
    <w:rsid w:val="00C93394"/>
    <w:rsid w:val="00C9350A"/>
    <w:rsid w:val="00C9376A"/>
    <w:rsid w:val="00C938E1"/>
    <w:rsid w:val="00C93B65"/>
    <w:rsid w:val="00C93C94"/>
    <w:rsid w:val="00C93F1F"/>
    <w:rsid w:val="00C94317"/>
    <w:rsid w:val="00C94C94"/>
    <w:rsid w:val="00C94EF8"/>
    <w:rsid w:val="00C954BF"/>
    <w:rsid w:val="00C95548"/>
    <w:rsid w:val="00C956A7"/>
    <w:rsid w:val="00C956EB"/>
    <w:rsid w:val="00C95AA3"/>
    <w:rsid w:val="00C95C29"/>
    <w:rsid w:val="00C95F95"/>
    <w:rsid w:val="00C960C4"/>
    <w:rsid w:val="00C96127"/>
    <w:rsid w:val="00C965F7"/>
    <w:rsid w:val="00C9670D"/>
    <w:rsid w:val="00C96CA3"/>
    <w:rsid w:val="00C970A6"/>
    <w:rsid w:val="00C973A8"/>
    <w:rsid w:val="00C9771B"/>
    <w:rsid w:val="00C97A07"/>
    <w:rsid w:val="00C97A55"/>
    <w:rsid w:val="00C97AB8"/>
    <w:rsid w:val="00C97FE2"/>
    <w:rsid w:val="00CA02D7"/>
    <w:rsid w:val="00CA044C"/>
    <w:rsid w:val="00CA0B23"/>
    <w:rsid w:val="00CA12B4"/>
    <w:rsid w:val="00CA1406"/>
    <w:rsid w:val="00CA159A"/>
    <w:rsid w:val="00CA1679"/>
    <w:rsid w:val="00CA1803"/>
    <w:rsid w:val="00CA1DCB"/>
    <w:rsid w:val="00CA1E77"/>
    <w:rsid w:val="00CA22B6"/>
    <w:rsid w:val="00CA240B"/>
    <w:rsid w:val="00CA26BE"/>
    <w:rsid w:val="00CA26E3"/>
    <w:rsid w:val="00CA2911"/>
    <w:rsid w:val="00CA2B00"/>
    <w:rsid w:val="00CA2F3D"/>
    <w:rsid w:val="00CA2FD7"/>
    <w:rsid w:val="00CA3A03"/>
    <w:rsid w:val="00CA3BC1"/>
    <w:rsid w:val="00CA40B6"/>
    <w:rsid w:val="00CA4185"/>
    <w:rsid w:val="00CA459C"/>
    <w:rsid w:val="00CA4821"/>
    <w:rsid w:val="00CA5441"/>
    <w:rsid w:val="00CA56C5"/>
    <w:rsid w:val="00CA5B6F"/>
    <w:rsid w:val="00CA5C77"/>
    <w:rsid w:val="00CA5D4E"/>
    <w:rsid w:val="00CA5E79"/>
    <w:rsid w:val="00CA6086"/>
    <w:rsid w:val="00CA6098"/>
    <w:rsid w:val="00CA6DA2"/>
    <w:rsid w:val="00CA6ED6"/>
    <w:rsid w:val="00CA74E6"/>
    <w:rsid w:val="00CA777F"/>
    <w:rsid w:val="00CA78B6"/>
    <w:rsid w:val="00CA7933"/>
    <w:rsid w:val="00CA7F12"/>
    <w:rsid w:val="00CB0A9F"/>
    <w:rsid w:val="00CB0CA5"/>
    <w:rsid w:val="00CB0E2E"/>
    <w:rsid w:val="00CB1002"/>
    <w:rsid w:val="00CB10AB"/>
    <w:rsid w:val="00CB10AF"/>
    <w:rsid w:val="00CB11CC"/>
    <w:rsid w:val="00CB11E5"/>
    <w:rsid w:val="00CB11EB"/>
    <w:rsid w:val="00CB24C4"/>
    <w:rsid w:val="00CB24F4"/>
    <w:rsid w:val="00CB2656"/>
    <w:rsid w:val="00CB2DCE"/>
    <w:rsid w:val="00CB303F"/>
    <w:rsid w:val="00CB3063"/>
    <w:rsid w:val="00CB3083"/>
    <w:rsid w:val="00CB3228"/>
    <w:rsid w:val="00CB3DEE"/>
    <w:rsid w:val="00CB3EE5"/>
    <w:rsid w:val="00CB40C6"/>
    <w:rsid w:val="00CB4319"/>
    <w:rsid w:val="00CB48E2"/>
    <w:rsid w:val="00CB4A05"/>
    <w:rsid w:val="00CB5901"/>
    <w:rsid w:val="00CB596C"/>
    <w:rsid w:val="00CB5AC0"/>
    <w:rsid w:val="00CB5B57"/>
    <w:rsid w:val="00CB5E7C"/>
    <w:rsid w:val="00CB6210"/>
    <w:rsid w:val="00CB65EA"/>
    <w:rsid w:val="00CB67E3"/>
    <w:rsid w:val="00CB6ABE"/>
    <w:rsid w:val="00CB79DE"/>
    <w:rsid w:val="00CC06C6"/>
    <w:rsid w:val="00CC0B1C"/>
    <w:rsid w:val="00CC0BEE"/>
    <w:rsid w:val="00CC1BC7"/>
    <w:rsid w:val="00CC2046"/>
    <w:rsid w:val="00CC2229"/>
    <w:rsid w:val="00CC3673"/>
    <w:rsid w:val="00CC3EBD"/>
    <w:rsid w:val="00CC3F3D"/>
    <w:rsid w:val="00CC4140"/>
    <w:rsid w:val="00CC4A17"/>
    <w:rsid w:val="00CC4B82"/>
    <w:rsid w:val="00CC4BF1"/>
    <w:rsid w:val="00CC4D71"/>
    <w:rsid w:val="00CC4FB5"/>
    <w:rsid w:val="00CC50FE"/>
    <w:rsid w:val="00CC5125"/>
    <w:rsid w:val="00CC5D74"/>
    <w:rsid w:val="00CC5F99"/>
    <w:rsid w:val="00CC5FD8"/>
    <w:rsid w:val="00CC6770"/>
    <w:rsid w:val="00CC69E8"/>
    <w:rsid w:val="00CC6AA0"/>
    <w:rsid w:val="00CC7691"/>
    <w:rsid w:val="00CC7742"/>
    <w:rsid w:val="00CC78B2"/>
    <w:rsid w:val="00CC79BD"/>
    <w:rsid w:val="00CC7CD2"/>
    <w:rsid w:val="00CC7DDD"/>
    <w:rsid w:val="00CC7FEB"/>
    <w:rsid w:val="00CD01C1"/>
    <w:rsid w:val="00CD04E2"/>
    <w:rsid w:val="00CD054F"/>
    <w:rsid w:val="00CD0E30"/>
    <w:rsid w:val="00CD0F0C"/>
    <w:rsid w:val="00CD18AC"/>
    <w:rsid w:val="00CD19D2"/>
    <w:rsid w:val="00CD1A09"/>
    <w:rsid w:val="00CD2073"/>
    <w:rsid w:val="00CD24D9"/>
    <w:rsid w:val="00CD2673"/>
    <w:rsid w:val="00CD2DF0"/>
    <w:rsid w:val="00CD370D"/>
    <w:rsid w:val="00CD3A79"/>
    <w:rsid w:val="00CD3AA6"/>
    <w:rsid w:val="00CD42CA"/>
    <w:rsid w:val="00CD442E"/>
    <w:rsid w:val="00CD45F5"/>
    <w:rsid w:val="00CD48D0"/>
    <w:rsid w:val="00CD4A9B"/>
    <w:rsid w:val="00CD4E0E"/>
    <w:rsid w:val="00CD5B54"/>
    <w:rsid w:val="00CD61D7"/>
    <w:rsid w:val="00CD62E8"/>
    <w:rsid w:val="00CD651C"/>
    <w:rsid w:val="00CD743D"/>
    <w:rsid w:val="00CD7444"/>
    <w:rsid w:val="00CD7C9B"/>
    <w:rsid w:val="00CE02EF"/>
    <w:rsid w:val="00CE099B"/>
    <w:rsid w:val="00CE0D53"/>
    <w:rsid w:val="00CE0DC6"/>
    <w:rsid w:val="00CE12C0"/>
    <w:rsid w:val="00CE16C2"/>
    <w:rsid w:val="00CE1CBA"/>
    <w:rsid w:val="00CE1EAF"/>
    <w:rsid w:val="00CE2008"/>
    <w:rsid w:val="00CE2068"/>
    <w:rsid w:val="00CE233D"/>
    <w:rsid w:val="00CE241E"/>
    <w:rsid w:val="00CE244A"/>
    <w:rsid w:val="00CE279B"/>
    <w:rsid w:val="00CE2850"/>
    <w:rsid w:val="00CE2874"/>
    <w:rsid w:val="00CE2E33"/>
    <w:rsid w:val="00CE2F51"/>
    <w:rsid w:val="00CE3371"/>
    <w:rsid w:val="00CE3EC7"/>
    <w:rsid w:val="00CE418C"/>
    <w:rsid w:val="00CE47B9"/>
    <w:rsid w:val="00CE498C"/>
    <w:rsid w:val="00CE49B2"/>
    <w:rsid w:val="00CE541E"/>
    <w:rsid w:val="00CE56F8"/>
    <w:rsid w:val="00CE597F"/>
    <w:rsid w:val="00CE59C0"/>
    <w:rsid w:val="00CE5D95"/>
    <w:rsid w:val="00CE5DB5"/>
    <w:rsid w:val="00CE651F"/>
    <w:rsid w:val="00CE6E71"/>
    <w:rsid w:val="00CE71E9"/>
    <w:rsid w:val="00CE7236"/>
    <w:rsid w:val="00CE749B"/>
    <w:rsid w:val="00CE7644"/>
    <w:rsid w:val="00CE7B63"/>
    <w:rsid w:val="00CF0110"/>
    <w:rsid w:val="00CF01A3"/>
    <w:rsid w:val="00CF0F98"/>
    <w:rsid w:val="00CF1209"/>
    <w:rsid w:val="00CF1C85"/>
    <w:rsid w:val="00CF1D0C"/>
    <w:rsid w:val="00CF2594"/>
    <w:rsid w:val="00CF2802"/>
    <w:rsid w:val="00CF28A7"/>
    <w:rsid w:val="00CF30AD"/>
    <w:rsid w:val="00CF3266"/>
    <w:rsid w:val="00CF3796"/>
    <w:rsid w:val="00CF3AE3"/>
    <w:rsid w:val="00CF4424"/>
    <w:rsid w:val="00CF4C21"/>
    <w:rsid w:val="00CF4DF3"/>
    <w:rsid w:val="00CF65AF"/>
    <w:rsid w:val="00CF6972"/>
    <w:rsid w:val="00CF7160"/>
    <w:rsid w:val="00CF7402"/>
    <w:rsid w:val="00CF79EB"/>
    <w:rsid w:val="00CF7F31"/>
    <w:rsid w:val="00D0003A"/>
    <w:rsid w:val="00D0007D"/>
    <w:rsid w:val="00D006BC"/>
    <w:rsid w:val="00D00AF3"/>
    <w:rsid w:val="00D00FB4"/>
    <w:rsid w:val="00D011C6"/>
    <w:rsid w:val="00D016E7"/>
    <w:rsid w:val="00D017E0"/>
    <w:rsid w:val="00D01DF5"/>
    <w:rsid w:val="00D01FDC"/>
    <w:rsid w:val="00D02009"/>
    <w:rsid w:val="00D02032"/>
    <w:rsid w:val="00D024AB"/>
    <w:rsid w:val="00D0338B"/>
    <w:rsid w:val="00D034F4"/>
    <w:rsid w:val="00D0354E"/>
    <w:rsid w:val="00D03ADD"/>
    <w:rsid w:val="00D040F6"/>
    <w:rsid w:val="00D04376"/>
    <w:rsid w:val="00D0472E"/>
    <w:rsid w:val="00D04ACD"/>
    <w:rsid w:val="00D05A6E"/>
    <w:rsid w:val="00D05C21"/>
    <w:rsid w:val="00D05E64"/>
    <w:rsid w:val="00D0600B"/>
    <w:rsid w:val="00D06232"/>
    <w:rsid w:val="00D06753"/>
    <w:rsid w:val="00D0690E"/>
    <w:rsid w:val="00D070BF"/>
    <w:rsid w:val="00D07560"/>
    <w:rsid w:val="00D07675"/>
    <w:rsid w:val="00D07B5E"/>
    <w:rsid w:val="00D07E4B"/>
    <w:rsid w:val="00D1056C"/>
    <w:rsid w:val="00D10669"/>
    <w:rsid w:val="00D110BD"/>
    <w:rsid w:val="00D11221"/>
    <w:rsid w:val="00D115EA"/>
    <w:rsid w:val="00D11CB8"/>
    <w:rsid w:val="00D1226E"/>
    <w:rsid w:val="00D12FB0"/>
    <w:rsid w:val="00D132E8"/>
    <w:rsid w:val="00D138AF"/>
    <w:rsid w:val="00D13906"/>
    <w:rsid w:val="00D13AAC"/>
    <w:rsid w:val="00D1405C"/>
    <w:rsid w:val="00D147F7"/>
    <w:rsid w:val="00D14996"/>
    <w:rsid w:val="00D14AF1"/>
    <w:rsid w:val="00D15431"/>
    <w:rsid w:val="00D1585B"/>
    <w:rsid w:val="00D1622D"/>
    <w:rsid w:val="00D165A9"/>
    <w:rsid w:val="00D167B8"/>
    <w:rsid w:val="00D16CBE"/>
    <w:rsid w:val="00D1724A"/>
    <w:rsid w:val="00D175D1"/>
    <w:rsid w:val="00D17CD7"/>
    <w:rsid w:val="00D17D37"/>
    <w:rsid w:val="00D2003B"/>
    <w:rsid w:val="00D20188"/>
    <w:rsid w:val="00D206FE"/>
    <w:rsid w:val="00D20712"/>
    <w:rsid w:val="00D20827"/>
    <w:rsid w:val="00D20DFC"/>
    <w:rsid w:val="00D2198D"/>
    <w:rsid w:val="00D21A8E"/>
    <w:rsid w:val="00D21CA8"/>
    <w:rsid w:val="00D22563"/>
    <w:rsid w:val="00D2299C"/>
    <w:rsid w:val="00D22FFD"/>
    <w:rsid w:val="00D23493"/>
    <w:rsid w:val="00D234E1"/>
    <w:rsid w:val="00D23530"/>
    <w:rsid w:val="00D2380E"/>
    <w:rsid w:val="00D23A8F"/>
    <w:rsid w:val="00D24481"/>
    <w:rsid w:val="00D24A5D"/>
    <w:rsid w:val="00D24BE7"/>
    <w:rsid w:val="00D25383"/>
    <w:rsid w:val="00D25470"/>
    <w:rsid w:val="00D26E6F"/>
    <w:rsid w:val="00D271E3"/>
    <w:rsid w:val="00D27943"/>
    <w:rsid w:val="00D27BCC"/>
    <w:rsid w:val="00D27C75"/>
    <w:rsid w:val="00D27C7C"/>
    <w:rsid w:val="00D27D14"/>
    <w:rsid w:val="00D27DD0"/>
    <w:rsid w:val="00D27E5B"/>
    <w:rsid w:val="00D27F39"/>
    <w:rsid w:val="00D301AF"/>
    <w:rsid w:val="00D304C4"/>
    <w:rsid w:val="00D309DB"/>
    <w:rsid w:val="00D30B23"/>
    <w:rsid w:val="00D30CE3"/>
    <w:rsid w:val="00D30F5F"/>
    <w:rsid w:val="00D30FD9"/>
    <w:rsid w:val="00D317E3"/>
    <w:rsid w:val="00D31844"/>
    <w:rsid w:val="00D31B52"/>
    <w:rsid w:val="00D31B56"/>
    <w:rsid w:val="00D31BE0"/>
    <w:rsid w:val="00D323E7"/>
    <w:rsid w:val="00D32625"/>
    <w:rsid w:val="00D32B93"/>
    <w:rsid w:val="00D3315C"/>
    <w:rsid w:val="00D3331B"/>
    <w:rsid w:val="00D33619"/>
    <w:rsid w:val="00D3368A"/>
    <w:rsid w:val="00D336B7"/>
    <w:rsid w:val="00D33E47"/>
    <w:rsid w:val="00D34267"/>
    <w:rsid w:val="00D343C4"/>
    <w:rsid w:val="00D35186"/>
    <w:rsid w:val="00D353CC"/>
    <w:rsid w:val="00D3579F"/>
    <w:rsid w:val="00D35983"/>
    <w:rsid w:val="00D35AD7"/>
    <w:rsid w:val="00D3601F"/>
    <w:rsid w:val="00D36370"/>
    <w:rsid w:val="00D36687"/>
    <w:rsid w:val="00D366CC"/>
    <w:rsid w:val="00D36AC8"/>
    <w:rsid w:val="00D36C2B"/>
    <w:rsid w:val="00D36DBF"/>
    <w:rsid w:val="00D3716B"/>
    <w:rsid w:val="00D40190"/>
    <w:rsid w:val="00D40688"/>
    <w:rsid w:val="00D41105"/>
    <w:rsid w:val="00D411BB"/>
    <w:rsid w:val="00D411FE"/>
    <w:rsid w:val="00D4165D"/>
    <w:rsid w:val="00D42583"/>
    <w:rsid w:val="00D42CE5"/>
    <w:rsid w:val="00D42D15"/>
    <w:rsid w:val="00D42E67"/>
    <w:rsid w:val="00D42EC2"/>
    <w:rsid w:val="00D43193"/>
    <w:rsid w:val="00D436D1"/>
    <w:rsid w:val="00D43785"/>
    <w:rsid w:val="00D43925"/>
    <w:rsid w:val="00D43D3D"/>
    <w:rsid w:val="00D4422D"/>
    <w:rsid w:val="00D44492"/>
    <w:rsid w:val="00D44623"/>
    <w:rsid w:val="00D448AD"/>
    <w:rsid w:val="00D44E0D"/>
    <w:rsid w:val="00D4506B"/>
    <w:rsid w:val="00D450CE"/>
    <w:rsid w:val="00D4543E"/>
    <w:rsid w:val="00D45801"/>
    <w:rsid w:val="00D465BC"/>
    <w:rsid w:val="00D46807"/>
    <w:rsid w:val="00D468D7"/>
    <w:rsid w:val="00D46FBF"/>
    <w:rsid w:val="00D47237"/>
    <w:rsid w:val="00D47657"/>
    <w:rsid w:val="00D47819"/>
    <w:rsid w:val="00D47A05"/>
    <w:rsid w:val="00D501FB"/>
    <w:rsid w:val="00D50811"/>
    <w:rsid w:val="00D50CB7"/>
    <w:rsid w:val="00D51A17"/>
    <w:rsid w:val="00D51AC7"/>
    <w:rsid w:val="00D5233D"/>
    <w:rsid w:val="00D52440"/>
    <w:rsid w:val="00D5265B"/>
    <w:rsid w:val="00D52D4D"/>
    <w:rsid w:val="00D52D55"/>
    <w:rsid w:val="00D53075"/>
    <w:rsid w:val="00D53264"/>
    <w:rsid w:val="00D5335A"/>
    <w:rsid w:val="00D534A2"/>
    <w:rsid w:val="00D536D0"/>
    <w:rsid w:val="00D53CF9"/>
    <w:rsid w:val="00D548C4"/>
    <w:rsid w:val="00D5494D"/>
    <w:rsid w:val="00D549C4"/>
    <w:rsid w:val="00D54B66"/>
    <w:rsid w:val="00D54B67"/>
    <w:rsid w:val="00D54FD5"/>
    <w:rsid w:val="00D54FED"/>
    <w:rsid w:val="00D5529C"/>
    <w:rsid w:val="00D557E9"/>
    <w:rsid w:val="00D55B45"/>
    <w:rsid w:val="00D564EF"/>
    <w:rsid w:val="00D570AD"/>
    <w:rsid w:val="00D57194"/>
    <w:rsid w:val="00D577AB"/>
    <w:rsid w:val="00D57B22"/>
    <w:rsid w:val="00D57C70"/>
    <w:rsid w:val="00D57CFA"/>
    <w:rsid w:val="00D57DDC"/>
    <w:rsid w:val="00D604C4"/>
    <w:rsid w:val="00D60AAB"/>
    <w:rsid w:val="00D60B91"/>
    <w:rsid w:val="00D61308"/>
    <w:rsid w:val="00D613CD"/>
    <w:rsid w:val="00D61520"/>
    <w:rsid w:val="00D61659"/>
    <w:rsid w:val="00D61678"/>
    <w:rsid w:val="00D61BD7"/>
    <w:rsid w:val="00D6238C"/>
    <w:rsid w:val="00D62539"/>
    <w:rsid w:val="00D62A40"/>
    <w:rsid w:val="00D62A7D"/>
    <w:rsid w:val="00D62CD2"/>
    <w:rsid w:val="00D632D1"/>
    <w:rsid w:val="00D637BF"/>
    <w:rsid w:val="00D63A72"/>
    <w:rsid w:val="00D63E0E"/>
    <w:rsid w:val="00D64257"/>
    <w:rsid w:val="00D646A5"/>
    <w:rsid w:val="00D64C83"/>
    <w:rsid w:val="00D64C87"/>
    <w:rsid w:val="00D650A4"/>
    <w:rsid w:val="00D656D9"/>
    <w:rsid w:val="00D65E10"/>
    <w:rsid w:val="00D65E60"/>
    <w:rsid w:val="00D65FB3"/>
    <w:rsid w:val="00D66691"/>
    <w:rsid w:val="00D66810"/>
    <w:rsid w:val="00D6689E"/>
    <w:rsid w:val="00D669CA"/>
    <w:rsid w:val="00D66D1A"/>
    <w:rsid w:val="00D6766C"/>
    <w:rsid w:val="00D67774"/>
    <w:rsid w:val="00D67DA8"/>
    <w:rsid w:val="00D67E33"/>
    <w:rsid w:val="00D7040E"/>
    <w:rsid w:val="00D70581"/>
    <w:rsid w:val="00D70BBF"/>
    <w:rsid w:val="00D7120C"/>
    <w:rsid w:val="00D71212"/>
    <w:rsid w:val="00D71946"/>
    <w:rsid w:val="00D71A45"/>
    <w:rsid w:val="00D71BB5"/>
    <w:rsid w:val="00D720B1"/>
    <w:rsid w:val="00D721F8"/>
    <w:rsid w:val="00D728BF"/>
    <w:rsid w:val="00D731F1"/>
    <w:rsid w:val="00D73859"/>
    <w:rsid w:val="00D73B6C"/>
    <w:rsid w:val="00D7415A"/>
    <w:rsid w:val="00D74E0B"/>
    <w:rsid w:val="00D74F1A"/>
    <w:rsid w:val="00D74FF3"/>
    <w:rsid w:val="00D7511F"/>
    <w:rsid w:val="00D75C49"/>
    <w:rsid w:val="00D75E5C"/>
    <w:rsid w:val="00D76755"/>
    <w:rsid w:val="00D76FAD"/>
    <w:rsid w:val="00D77551"/>
    <w:rsid w:val="00D77D58"/>
    <w:rsid w:val="00D77F0C"/>
    <w:rsid w:val="00D77FE6"/>
    <w:rsid w:val="00D80A1F"/>
    <w:rsid w:val="00D8134A"/>
    <w:rsid w:val="00D8181D"/>
    <w:rsid w:val="00D81ABE"/>
    <w:rsid w:val="00D81B07"/>
    <w:rsid w:val="00D82C81"/>
    <w:rsid w:val="00D82D3B"/>
    <w:rsid w:val="00D8300A"/>
    <w:rsid w:val="00D833C0"/>
    <w:rsid w:val="00D8352C"/>
    <w:rsid w:val="00D83CDA"/>
    <w:rsid w:val="00D83D15"/>
    <w:rsid w:val="00D840E9"/>
    <w:rsid w:val="00D84786"/>
    <w:rsid w:val="00D847C5"/>
    <w:rsid w:val="00D8480F"/>
    <w:rsid w:val="00D8490B"/>
    <w:rsid w:val="00D84924"/>
    <w:rsid w:val="00D8494A"/>
    <w:rsid w:val="00D849A0"/>
    <w:rsid w:val="00D8555D"/>
    <w:rsid w:val="00D85596"/>
    <w:rsid w:val="00D8559D"/>
    <w:rsid w:val="00D85697"/>
    <w:rsid w:val="00D8596E"/>
    <w:rsid w:val="00D863B0"/>
    <w:rsid w:val="00D863E2"/>
    <w:rsid w:val="00D864E4"/>
    <w:rsid w:val="00D86892"/>
    <w:rsid w:val="00D86A87"/>
    <w:rsid w:val="00D86E58"/>
    <w:rsid w:val="00D872B2"/>
    <w:rsid w:val="00D8732F"/>
    <w:rsid w:val="00D87483"/>
    <w:rsid w:val="00D8752F"/>
    <w:rsid w:val="00D87804"/>
    <w:rsid w:val="00D878EB"/>
    <w:rsid w:val="00D878FF"/>
    <w:rsid w:val="00D90960"/>
    <w:rsid w:val="00D90C8E"/>
    <w:rsid w:val="00D90FCE"/>
    <w:rsid w:val="00D917C7"/>
    <w:rsid w:val="00D917CC"/>
    <w:rsid w:val="00D91A36"/>
    <w:rsid w:val="00D920DD"/>
    <w:rsid w:val="00D922D6"/>
    <w:rsid w:val="00D92526"/>
    <w:rsid w:val="00D927D6"/>
    <w:rsid w:val="00D9292A"/>
    <w:rsid w:val="00D931CC"/>
    <w:rsid w:val="00D931CE"/>
    <w:rsid w:val="00D931DF"/>
    <w:rsid w:val="00D93660"/>
    <w:rsid w:val="00D936DB"/>
    <w:rsid w:val="00D93FE0"/>
    <w:rsid w:val="00D94571"/>
    <w:rsid w:val="00D951C2"/>
    <w:rsid w:val="00D95E5A"/>
    <w:rsid w:val="00D95F4E"/>
    <w:rsid w:val="00D961E2"/>
    <w:rsid w:val="00D9635E"/>
    <w:rsid w:val="00D964EC"/>
    <w:rsid w:val="00D96651"/>
    <w:rsid w:val="00D9688B"/>
    <w:rsid w:val="00D96BE6"/>
    <w:rsid w:val="00D96D91"/>
    <w:rsid w:val="00D9703C"/>
    <w:rsid w:val="00D972C6"/>
    <w:rsid w:val="00D975DA"/>
    <w:rsid w:val="00D97B87"/>
    <w:rsid w:val="00D97D92"/>
    <w:rsid w:val="00D97ED6"/>
    <w:rsid w:val="00DA0377"/>
    <w:rsid w:val="00DA03EF"/>
    <w:rsid w:val="00DA0C95"/>
    <w:rsid w:val="00DA1058"/>
    <w:rsid w:val="00DA1711"/>
    <w:rsid w:val="00DA17F9"/>
    <w:rsid w:val="00DA1B9E"/>
    <w:rsid w:val="00DA1BAE"/>
    <w:rsid w:val="00DA1D29"/>
    <w:rsid w:val="00DA2409"/>
    <w:rsid w:val="00DA2A57"/>
    <w:rsid w:val="00DA2C3A"/>
    <w:rsid w:val="00DA358D"/>
    <w:rsid w:val="00DA363A"/>
    <w:rsid w:val="00DA3982"/>
    <w:rsid w:val="00DA3A0F"/>
    <w:rsid w:val="00DA3CBA"/>
    <w:rsid w:val="00DA3DF2"/>
    <w:rsid w:val="00DA4442"/>
    <w:rsid w:val="00DA4B94"/>
    <w:rsid w:val="00DA4CA4"/>
    <w:rsid w:val="00DA4CFD"/>
    <w:rsid w:val="00DA4FEA"/>
    <w:rsid w:val="00DA53F5"/>
    <w:rsid w:val="00DA5506"/>
    <w:rsid w:val="00DA5B13"/>
    <w:rsid w:val="00DA6092"/>
    <w:rsid w:val="00DA610A"/>
    <w:rsid w:val="00DA64E7"/>
    <w:rsid w:val="00DA67A3"/>
    <w:rsid w:val="00DA6A7F"/>
    <w:rsid w:val="00DA7216"/>
    <w:rsid w:val="00DA73F4"/>
    <w:rsid w:val="00DA7AE6"/>
    <w:rsid w:val="00DA7FC9"/>
    <w:rsid w:val="00DB006C"/>
    <w:rsid w:val="00DB00E4"/>
    <w:rsid w:val="00DB042B"/>
    <w:rsid w:val="00DB13CB"/>
    <w:rsid w:val="00DB14A5"/>
    <w:rsid w:val="00DB1BD3"/>
    <w:rsid w:val="00DB1DE6"/>
    <w:rsid w:val="00DB1ED5"/>
    <w:rsid w:val="00DB21F8"/>
    <w:rsid w:val="00DB2437"/>
    <w:rsid w:val="00DB256B"/>
    <w:rsid w:val="00DB2B61"/>
    <w:rsid w:val="00DB2DEC"/>
    <w:rsid w:val="00DB3019"/>
    <w:rsid w:val="00DB388C"/>
    <w:rsid w:val="00DB3BB5"/>
    <w:rsid w:val="00DB3CE5"/>
    <w:rsid w:val="00DB3D26"/>
    <w:rsid w:val="00DB3E73"/>
    <w:rsid w:val="00DB4051"/>
    <w:rsid w:val="00DB437D"/>
    <w:rsid w:val="00DB4827"/>
    <w:rsid w:val="00DB4F2C"/>
    <w:rsid w:val="00DB5511"/>
    <w:rsid w:val="00DB57E4"/>
    <w:rsid w:val="00DB5E76"/>
    <w:rsid w:val="00DB6290"/>
    <w:rsid w:val="00DB6537"/>
    <w:rsid w:val="00DB6E5B"/>
    <w:rsid w:val="00DB782A"/>
    <w:rsid w:val="00DC0053"/>
    <w:rsid w:val="00DC05D2"/>
    <w:rsid w:val="00DC0637"/>
    <w:rsid w:val="00DC0F03"/>
    <w:rsid w:val="00DC0FCA"/>
    <w:rsid w:val="00DC1113"/>
    <w:rsid w:val="00DC11F1"/>
    <w:rsid w:val="00DC160D"/>
    <w:rsid w:val="00DC1A66"/>
    <w:rsid w:val="00DC1C2E"/>
    <w:rsid w:val="00DC1ECF"/>
    <w:rsid w:val="00DC26FD"/>
    <w:rsid w:val="00DC2B00"/>
    <w:rsid w:val="00DC2C39"/>
    <w:rsid w:val="00DC310E"/>
    <w:rsid w:val="00DC3532"/>
    <w:rsid w:val="00DC39B7"/>
    <w:rsid w:val="00DC3C46"/>
    <w:rsid w:val="00DC4150"/>
    <w:rsid w:val="00DC4873"/>
    <w:rsid w:val="00DC4EE3"/>
    <w:rsid w:val="00DC4F29"/>
    <w:rsid w:val="00DC54BF"/>
    <w:rsid w:val="00DC5739"/>
    <w:rsid w:val="00DC5AFD"/>
    <w:rsid w:val="00DC5C36"/>
    <w:rsid w:val="00DC5EC0"/>
    <w:rsid w:val="00DC6367"/>
    <w:rsid w:val="00DC694B"/>
    <w:rsid w:val="00DC6FBA"/>
    <w:rsid w:val="00DC7399"/>
    <w:rsid w:val="00DC74E4"/>
    <w:rsid w:val="00DC7967"/>
    <w:rsid w:val="00DD007C"/>
    <w:rsid w:val="00DD029A"/>
    <w:rsid w:val="00DD02BF"/>
    <w:rsid w:val="00DD0D1F"/>
    <w:rsid w:val="00DD0EA0"/>
    <w:rsid w:val="00DD0EB1"/>
    <w:rsid w:val="00DD1041"/>
    <w:rsid w:val="00DD1469"/>
    <w:rsid w:val="00DD2184"/>
    <w:rsid w:val="00DD2278"/>
    <w:rsid w:val="00DD2490"/>
    <w:rsid w:val="00DD257B"/>
    <w:rsid w:val="00DD2914"/>
    <w:rsid w:val="00DD2B2F"/>
    <w:rsid w:val="00DD2D95"/>
    <w:rsid w:val="00DD33CD"/>
    <w:rsid w:val="00DD3833"/>
    <w:rsid w:val="00DD3982"/>
    <w:rsid w:val="00DD4273"/>
    <w:rsid w:val="00DD43D1"/>
    <w:rsid w:val="00DD4451"/>
    <w:rsid w:val="00DD48C3"/>
    <w:rsid w:val="00DD49E7"/>
    <w:rsid w:val="00DD52DD"/>
    <w:rsid w:val="00DD5545"/>
    <w:rsid w:val="00DD5554"/>
    <w:rsid w:val="00DD55B7"/>
    <w:rsid w:val="00DD5610"/>
    <w:rsid w:val="00DD58BB"/>
    <w:rsid w:val="00DD5A30"/>
    <w:rsid w:val="00DD608D"/>
    <w:rsid w:val="00DD6209"/>
    <w:rsid w:val="00DD6444"/>
    <w:rsid w:val="00DD64A9"/>
    <w:rsid w:val="00DD711D"/>
    <w:rsid w:val="00DD71C3"/>
    <w:rsid w:val="00DD7441"/>
    <w:rsid w:val="00DD75AA"/>
    <w:rsid w:val="00DD79B6"/>
    <w:rsid w:val="00DD7AB5"/>
    <w:rsid w:val="00DD7C0C"/>
    <w:rsid w:val="00DD7CA1"/>
    <w:rsid w:val="00DD7ECF"/>
    <w:rsid w:val="00DD7EDD"/>
    <w:rsid w:val="00DE0094"/>
    <w:rsid w:val="00DE02C6"/>
    <w:rsid w:val="00DE02E3"/>
    <w:rsid w:val="00DE043B"/>
    <w:rsid w:val="00DE087F"/>
    <w:rsid w:val="00DE0F25"/>
    <w:rsid w:val="00DE1610"/>
    <w:rsid w:val="00DE1962"/>
    <w:rsid w:val="00DE1BEB"/>
    <w:rsid w:val="00DE3CA6"/>
    <w:rsid w:val="00DE3D0C"/>
    <w:rsid w:val="00DE439B"/>
    <w:rsid w:val="00DE4502"/>
    <w:rsid w:val="00DE486C"/>
    <w:rsid w:val="00DE4C8E"/>
    <w:rsid w:val="00DE4D97"/>
    <w:rsid w:val="00DE4DCF"/>
    <w:rsid w:val="00DE4FFD"/>
    <w:rsid w:val="00DE5DC1"/>
    <w:rsid w:val="00DE6074"/>
    <w:rsid w:val="00DE632E"/>
    <w:rsid w:val="00DE63BD"/>
    <w:rsid w:val="00DE68A6"/>
    <w:rsid w:val="00DE6FE1"/>
    <w:rsid w:val="00DE77E8"/>
    <w:rsid w:val="00DE784F"/>
    <w:rsid w:val="00DF010D"/>
    <w:rsid w:val="00DF0186"/>
    <w:rsid w:val="00DF0216"/>
    <w:rsid w:val="00DF0350"/>
    <w:rsid w:val="00DF07CA"/>
    <w:rsid w:val="00DF0A9C"/>
    <w:rsid w:val="00DF0FC0"/>
    <w:rsid w:val="00DF1139"/>
    <w:rsid w:val="00DF1B07"/>
    <w:rsid w:val="00DF1F16"/>
    <w:rsid w:val="00DF256D"/>
    <w:rsid w:val="00DF2C1B"/>
    <w:rsid w:val="00DF2E0F"/>
    <w:rsid w:val="00DF3E23"/>
    <w:rsid w:val="00DF3E3C"/>
    <w:rsid w:val="00DF4957"/>
    <w:rsid w:val="00DF4992"/>
    <w:rsid w:val="00DF4B72"/>
    <w:rsid w:val="00DF4BFB"/>
    <w:rsid w:val="00DF51D0"/>
    <w:rsid w:val="00DF536B"/>
    <w:rsid w:val="00DF5442"/>
    <w:rsid w:val="00DF5877"/>
    <w:rsid w:val="00DF5D49"/>
    <w:rsid w:val="00DF5FED"/>
    <w:rsid w:val="00DF62F5"/>
    <w:rsid w:val="00DF6382"/>
    <w:rsid w:val="00DF63FD"/>
    <w:rsid w:val="00DF6898"/>
    <w:rsid w:val="00DF70B2"/>
    <w:rsid w:val="00DF74BD"/>
    <w:rsid w:val="00DF7508"/>
    <w:rsid w:val="00DF765F"/>
    <w:rsid w:val="00DF7B9A"/>
    <w:rsid w:val="00DF7D54"/>
    <w:rsid w:val="00DF7F66"/>
    <w:rsid w:val="00E0036D"/>
    <w:rsid w:val="00E003C1"/>
    <w:rsid w:val="00E012C9"/>
    <w:rsid w:val="00E01336"/>
    <w:rsid w:val="00E018B7"/>
    <w:rsid w:val="00E01923"/>
    <w:rsid w:val="00E01AD0"/>
    <w:rsid w:val="00E01FC2"/>
    <w:rsid w:val="00E020B1"/>
    <w:rsid w:val="00E0225D"/>
    <w:rsid w:val="00E02706"/>
    <w:rsid w:val="00E027A1"/>
    <w:rsid w:val="00E02B27"/>
    <w:rsid w:val="00E03250"/>
    <w:rsid w:val="00E032DD"/>
    <w:rsid w:val="00E03774"/>
    <w:rsid w:val="00E038D9"/>
    <w:rsid w:val="00E03A14"/>
    <w:rsid w:val="00E03ABD"/>
    <w:rsid w:val="00E03F56"/>
    <w:rsid w:val="00E03F68"/>
    <w:rsid w:val="00E049AB"/>
    <w:rsid w:val="00E0501C"/>
    <w:rsid w:val="00E0508F"/>
    <w:rsid w:val="00E050EB"/>
    <w:rsid w:val="00E05199"/>
    <w:rsid w:val="00E05910"/>
    <w:rsid w:val="00E05951"/>
    <w:rsid w:val="00E05CE6"/>
    <w:rsid w:val="00E05FA7"/>
    <w:rsid w:val="00E064BC"/>
    <w:rsid w:val="00E065AE"/>
    <w:rsid w:val="00E06675"/>
    <w:rsid w:val="00E06718"/>
    <w:rsid w:val="00E0691D"/>
    <w:rsid w:val="00E06920"/>
    <w:rsid w:val="00E06DE7"/>
    <w:rsid w:val="00E06DFA"/>
    <w:rsid w:val="00E06E48"/>
    <w:rsid w:val="00E06E71"/>
    <w:rsid w:val="00E07000"/>
    <w:rsid w:val="00E07505"/>
    <w:rsid w:val="00E07F0A"/>
    <w:rsid w:val="00E07F6E"/>
    <w:rsid w:val="00E1039E"/>
    <w:rsid w:val="00E106DF"/>
    <w:rsid w:val="00E10BC4"/>
    <w:rsid w:val="00E10D31"/>
    <w:rsid w:val="00E10E79"/>
    <w:rsid w:val="00E10F01"/>
    <w:rsid w:val="00E118D0"/>
    <w:rsid w:val="00E11B38"/>
    <w:rsid w:val="00E11BE1"/>
    <w:rsid w:val="00E11D50"/>
    <w:rsid w:val="00E12143"/>
    <w:rsid w:val="00E122AC"/>
    <w:rsid w:val="00E1237A"/>
    <w:rsid w:val="00E124BF"/>
    <w:rsid w:val="00E12652"/>
    <w:rsid w:val="00E12698"/>
    <w:rsid w:val="00E12979"/>
    <w:rsid w:val="00E12A25"/>
    <w:rsid w:val="00E12A72"/>
    <w:rsid w:val="00E12CB0"/>
    <w:rsid w:val="00E131AA"/>
    <w:rsid w:val="00E134AF"/>
    <w:rsid w:val="00E137D6"/>
    <w:rsid w:val="00E1396E"/>
    <w:rsid w:val="00E14242"/>
    <w:rsid w:val="00E1436A"/>
    <w:rsid w:val="00E1468D"/>
    <w:rsid w:val="00E14B23"/>
    <w:rsid w:val="00E14CE1"/>
    <w:rsid w:val="00E1509B"/>
    <w:rsid w:val="00E158A1"/>
    <w:rsid w:val="00E1625E"/>
    <w:rsid w:val="00E16641"/>
    <w:rsid w:val="00E16C5A"/>
    <w:rsid w:val="00E16D0F"/>
    <w:rsid w:val="00E1729E"/>
    <w:rsid w:val="00E1783B"/>
    <w:rsid w:val="00E17C50"/>
    <w:rsid w:val="00E17CEF"/>
    <w:rsid w:val="00E17ECB"/>
    <w:rsid w:val="00E200DD"/>
    <w:rsid w:val="00E2076D"/>
    <w:rsid w:val="00E207E8"/>
    <w:rsid w:val="00E2086B"/>
    <w:rsid w:val="00E20A81"/>
    <w:rsid w:val="00E20B90"/>
    <w:rsid w:val="00E20D8A"/>
    <w:rsid w:val="00E215EB"/>
    <w:rsid w:val="00E219F4"/>
    <w:rsid w:val="00E21C3E"/>
    <w:rsid w:val="00E21C89"/>
    <w:rsid w:val="00E21D99"/>
    <w:rsid w:val="00E22691"/>
    <w:rsid w:val="00E229A5"/>
    <w:rsid w:val="00E22C73"/>
    <w:rsid w:val="00E22CD3"/>
    <w:rsid w:val="00E22EB6"/>
    <w:rsid w:val="00E2314E"/>
    <w:rsid w:val="00E231BB"/>
    <w:rsid w:val="00E23788"/>
    <w:rsid w:val="00E239DE"/>
    <w:rsid w:val="00E23AC1"/>
    <w:rsid w:val="00E23DC2"/>
    <w:rsid w:val="00E25011"/>
    <w:rsid w:val="00E25377"/>
    <w:rsid w:val="00E2545C"/>
    <w:rsid w:val="00E25499"/>
    <w:rsid w:val="00E254A0"/>
    <w:rsid w:val="00E254B4"/>
    <w:rsid w:val="00E26196"/>
    <w:rsid w:val="00E263E3"/>
    <w:rsid w:val="00E263F6"/>
    <w:rsid w:val="00E26A3E"/>
    <w:rsid w:val="00E26DA5"/>
    <w:rsid w:val="00E2740E"/>
    <w:rsid w:val="00E27668"/>
    <w:rsid w:val="00E2778D"/>
    <w:rsid w:val="00E27C2E"/>
    <w:rsid w:val="00E27C41"/>
    <w:rsid w:val="00E300C0"/>
    <w:rsid w:val="00E30420"/>
    <w:rsid w:val="00E306DD"/>
    <w:rsid w:val="00E30E96"/>
    <w:rsid w:val="00E313F8"/>
    <w:rsid w:val="00E315EA"/>
    <w:rsid w:val="00E316F6"/>
    <w:rsid w:val="00E31C3C"/>
    <w:rsid w:val="00E31D42"/>
    <w:rsid w:val="00E32023"/>
    <w:rsid w:val="00E320CE"/>
    <w:rsid w:val="00E32292"/>
    <w:rsid w:val="00E328F9"/>
    <w:rsid w:val="00E32AE1"/>
    <w:rsid w:val="00E32F77"/>
    <w:rsid w:val="00E3307B"/>
    <w:rsid w:val="00E33579"/>
    <w:rsid w:val="00E33E2E"/>
    <w:rsid w:val="00E3403D"/>
    <w:rsid w:val="00E345DE"/>
    <w:rsid w:val="00E346B4"/>
    <w:rsid w:val="00E34A98"/>
    <w:rsid w:val="00E34ADE"/>
    <w:rsid w:val="00E34E77"/>
    <w:rsid w:val="00E35389"/>
    <w:rsid w:val="00E358B6"/>
    <w:rsid w:val="00E35B32"/>
    <w:rsid w:val="00E35ED9"/>
    <w:rsid w:val="00E3623F"/>
    <w:rsid w:val="00E362E0"/>
    <w:rsid w:val="00E363D0"/>
    <w:rsid w:val="00E363D1"/>
    <w:rsid w:val="00E36453"/>
    <w:rsid w:val="00E3669E"/>
    <w:rsid w:val="00E369FE"/>
    <w:rsid w:val="00E36DD2"/>
    <w:rsid w:val="00E3752E"/>
    <w:rsid w:val="00E37764"/>
    <w:rsid w:val="00E37B9B"/>
    <w:rsid w:val="00E37CE2"/>
    <w:rsid w:val="00E37DA9"/>
    <w:rsid w:val="00E37E83"/>
    <w:rsid w:val="00E400CD"/>
    <w:rsid w:val="00E40193"/>
    <w:rsid w:val="00E40271"/>
    <w:rsid w:val="00E4047E"/>
    <w:rsid w:val="00E40803"/>
    <w:rsid w:val="00E40B10"/>
    <w:rsid w:val="00E40BE1"/>
    <w:rsid w:val="00E40E51"/>
    <w:rsid w:val="00E40E67"/>
    <w:rsid w:val="00E41038"/>
    <w:rsid w:val="00E41337"/>
    <w:rsid w:val="00E415A3"/>
    <w:rsid w:val="00E417D1"/>
    <w:rsid w:val="00E4198D"/>
    <w:rsid w:val="00E41A51"/>
    <w:rsid w:val="00E42163"/>
    <w:rsid w:val="00E42B9E"/>
    <w:rsid w:val="00E42EA8"/>
    <w:rsid w:val="00E4385B"/>
    <w:rsid w:val="00E43A12"/>
    <w:rsid w:val="00E4460C"/>
    <w:rsid w:val="00E44748"/>
    <w:rsid w:val="00E44A81"/>
    <w:rsid w:val="00E44C5F"/>
    <w:rsid w:val="00E44F0E"/>
    <w:rsid w:val="00E45185"/>
    <w:rsid w:val="00E45554"/>
    <w:rsid w:val="00E456CD"/>
    <w:rsid w:val="00E4579D"/>
    <w:rsid w:val="00E45826"/>
    <w:rsid w:val="00E458F1"/>
    <w:rsid w:val="00E45A73"/>
    <w:rsid w:val="00E46282"/>
    <w:rsid w:val="00E465A5"/>
    <w:rsid w:val="00E465AF"/>
    <w:rsid w:val="00E467CF"/>
    <w:rsid w:val="00E46B47"/>
    <w:rsid w:val="00E4757D"/>
    <w:rsid w:val="00E4792F"/>
    <w:rsid w:val="00E47A6D"/>
    <w:rsid w:val="00E47EBE"/>
    <w:rsid w:val="00E5004E"/>
    <w:rsid w:val="00E50324"/>
    <w:rsid w:val="00E50921"/>
    <w:rsid w:val="00E50A9D"/>
    <w:rsid w:val="00E50E89"/>
    <w:rsid w:val="00E50FEC"/>
    <w:rsid w:val="00E51749"/>
    <w:rsid w:val="00E51858"/>
    <w:rsid w:val="00E51D16"/>
    <w:rsid w:val="00E523C3"/>
    <w:rsid w:val="00E524B3"/>
    <w:rsid w:val="00E524C0"/>
    <w:rsid w:val="00E533DF"/>
    <w:rsid w:val="00E5365F"/>
    <w:rsid w:val="00E542BE"/>
    <w:rsid w:val="00E54398"/>
    <w:rsid w:val="00E54E5F"/>
    <w:rsid w:val="00E5553C"/>
    <w:rsid w:val="00E555B1"/>
    <w:rsid w:val="00E5579F"/>
    <w:rsid w:val="00E557BF"/>
    <w:rsid w:val="00E55930"/>
    <w:rsid w:val="00E55C5C"/>
    <w:rsid w:val="00E55E54"/>
    <w:rsid w:val="00E56020"/>
    <w:rsid w:val="00E5615F"/>
    <w:rsid w:val="00E561C9"/>
    <w:rsid w:val="00E56412"/>
    <w:rsid w:val="00E56498"/>
    <w:rsid w:val="00E56A84"/>
    <w:rsid w:val="00E56BED"/>
    <w:rsid w:val="00E56D38"/>
    <w:rsid w:val="00E56EDB"/>
    <w:rsid w:val="00E56FE6"/>
    <w:rsid w:val="00E5713C"/>
    <w:rsid w:val="00E57545"/>
    <w:rsid w:val="00E576FD"/>
    <w:rsid w:val="00E57808"/>
    <w:rsid w:val="00E579A8"/>
    <w:rsid w:val="00E579FE"/>
    <w:rsid w:val="00E57C48"/>
    <w:rsid w:val="00E57C66"/>
    <w:rsid w:val="00E57C6E"/>
    <w:rsid w:val="00E60321"/>
    <w:rsid w:val="00E606F3"/>
    <w:rsid w:val="00E60902"/>
    <w:rsid w:val="00E60A7B"/>
    <w:rsid w:val="00E60A9C"/>
    <w:rsid w:val="00E61251"/>
    <w:rsid w:val="00E615E5"/>
    <w:rsid w:val="00E61642"/>
    <w:rsid w:val="00E618EC"/>
    <w:rsid w:val="00E628C5"/>
    <w:rsid w:val="00E62D62"/>
    <w:rsid w:val="00E62D8D"/>
    <w:rsid w:val="00E63779"/>
    <w:rsid w:val="00E63D3B"/>
    <w:rsid w:val="00E63F34"/>
    <w:rsid w:val="00E64309"/>
    <w:rsid w:val="00E6474F"/>
    <w:rsid w:val="00E6558D"/>
    <w:rsid w:val="00E655C9"/>
    <w:rsid w:val="00E65927"/>
    <w:rsid w:val="00E6601B"/>
    <w:rsid w:val="00E66279"/>
    <w:rsid w:val="00E66306"/>
    <w:rsid w:val="00E66362"/>
    <w:rsid w:val="00E66511"/>
    <w:rsid w:val="00E66731"/>
    <w:rsid w:val="00E66E03"/>
    <w:rsid w:val="00E670BF"/>
    <w:rsid w:val="00E671F2"/>
    <w:rsid w:val="00E6759F"/>
    <w:rsid w:val="00E67939"/>
    <w:rsid w:val="00E67978"/>
    <w:rsid w:val="00E6797F"/>
    <w:rsid w:val="00E67EAD"/>
    <w:rsid w:val="00E7021E"/>
    <w:rsid w:val="00E703E7"/>
    <w:rsid w:val="00E7059E"/>
    <w:rsid w:val="00E707F0"/>
    <w:rsid w:val="00E707F8"/>
    <w:rsid w:val="00E70D81"/>
    <w:rsid w:val="00E71071"/>
    <w:rsid w:val="00E71495"/>
    <w:rsid w:val="00E714C6"/>
    <w:rsid w:val="00E72289"/>
    <w:rsid w:val="00E72685"/>
    <w:rsid w:val="00E726D6"/>
    <w:rsid w:val="00E72706"/>
    <w:rsid w:val="00E72DCB"/>
    <w:rsid w:val="00E7324E"/>
    <w:rsid w:val="00E73739"/>
    <w:rsid w:val="00E73BB9"/>
    <w:rsid w:val="00E73C2A"/>
    <w:rsid w:val="00E73DBA"/>
    <w:rsid w:val="00E73F08"/>
    <w:rsid w:val="00E73F0F"/>
    <w:rsid w:val="00E7480F"/>
    <w:rsid w:val="00E74F70"/>
    <w:rsid w:val="00E75207"/>
    <w:rsid w:val="00E7566D"/>
    <w:rsid w:val="00E75878"/>
    <w:rsid w:val="00E75947"/>
    <w:rsid w:val="00E76463"/>
    <w:rsid w:val="00E76ACE"/>
    <w:rsid w:val="00E76CB5"/>
    <w:rsid w:val="00E77264"/>
    <w:rsid w:val="00E777E7"/>
    <w:rsid w:val="00E77BA7"/>
    <w:rsid w:val="00E77BAC"/>
    <w:rsid w:val="00E77CBE"/>
    <w:rsid w:val="00E77F0D"/>
    <w:rsid w:val="00E77F45"/>
    <w:rsid w:val="00E80760"/>
    <w:rsid w:val="00E81CF6"/>
    <w:rsid w:val="00E8207B"/>
    <w:rsid w:val="00E82216"/>
    <w:rsid w:val="00E82A5D"/>
    <w:rsid w:val="00E82D2C"/>
    <w:rsid w:val="00E83048"/>
    <w:rsid w:val="00E836AD"/>
    <w:rsid w:val="00E83C58"/>
    <w:rsid w:val="00E84361"/>
    <w:rsid w:val="00E845B3"/>
    <w:rsid w:val="00E84A83"/>
    <w:rsid w:val="00E84BF5"/>
    <w:rsid w:val="00E84BFF"/>
    <w:rsid w:val="00E84EB1"/>
    <w:rsid w:val="00E852AA"/>
    <w:rsid w:val="00E85373"/>
    <w:rsid w:val="00E858D5"/>
    <w:rsid w:val="00E85977"/>
    <w:rsid w:val="00E85A20"/>
    <w:rsid w:val="00E85E0F"/>
    <w:rsid w:val="00E85EDB"/>
    <w:rsid w:val="00E86DF0"/>
    <w:rsid w:val="00E86E4A"/>
    <w:rsid w:val="00E873F7"/>
    <w:rsid w:val="00E878C7"/>
    <w:rsid w:val="00E90256"/>
    <w:rsid w:val="00E902E9"/>
    <w:rsid w:val="00E902F8"/>
    <w:rsid w:val="00E9044E"/>
    <w:rsid w:val="00E9059E"/>
    <w:rsid w:val="00E91023"/>
    <w:rsid w:val="00E91B17"/>
    <w:rsid w:val="00E91FCF"/>
    <w:rsid w:val="00E92610"/>
    <w:rsid w:val="00E93460"/>
    <w:rsid w:val="00E9386B"/>
    <w:rsid w:val="00E9392D"/>
    <w:rsid w:val="00E93CEE"/>
    <w:rsid w:val="00E942B4"/>
    <w:rsid w:val="00E94380"/>
    <w:rsid w:val="00E951CB"/>
    <w:rsid w:val="00E951E3"/>
    <w:rsid w:val="00E953A8"/>
    <w:rsid w:val="00E95442"/>
    <w:rsid w:val="00E9593D"/>
    <w:rsid w:val="00E95AF2"/>
    <w:rsid w:val="00E95D52"/>
    <w:rsid w:val="00E96024"/>
    <w:rsid w:val="00E96C1C"/>
    <w:rsid w:val="00E96E53"/>
    <w:rsid w:val="00E96EF9"/>
    <w:rsid w:val="00E97929"/>
    <w:rsid w:val="00E97EEF"/>
    <w:rsid w:val="00E97F80"/>
    <w:rsid w:val="00EA0159"/>
    <w:rsid w:val="00EA0260"/>
    <w:rsid w:val="00EA08D8"/>
    <w:rsid w:val="00EA0D4B"/>
    <w:rsid w:val="00EA0F18"/>
    <w:rsid w:val="00EA1575"/>
    <w:rsid w:val="00EA1710"/>
    <w:rsid w:val="00EA1D78"/>
    <w:rsid w:val="00EA1D86"/>
    <w:rsid w:val="00EA2609"/>
    <w:rsid w:val="00EA2779"/>
    <w:rsid w:val="00EA2886"/>
    <w:rsid w:val="00EA2913"/>
    <w:rsid w:val="00EA34C9"/>
    <w:rsid w:val="00EA373C"/>
    <w:rsid w:val="00EA3B0A"/>
    <w:rsid w:val="00EA4197"/>
    <w:rsid w:val="00EA4331"/>
    <w:rsid w:val="00EA4785"/>
    <w:rsid w:val="00EA4F2A"/>
    <w:rsid w:val="00EA518D"/>
    <w:rsid w:val="00EA5390"/>
    <w:rsid w:val="00EA585C"/>
    <w:rsid w:val="00EA5D21"/>
    <w:rsid w:val="00EA5D69"/>
    <w:rsid w:val="00EA6409"/>
    <w:rsid w:val="00EA6B09"/>
    <w:rsid w:val="00EA7A79"/>
    <w:rsid w:val="00EA7B8A"/>
    <w:rsid w:val="00EB0341"/>
    <w:rsid w:val="00EB0406"/>
    <w:rsid w:val="00EB0B54"/>
    <w:rsid w:val="00EB0F8F"/>
    <w:rsid w:val="00EB10C0"/>
    <w:rsid w:val="00EB13CD"/>
    <w:rsid w:val="00EB159B"/>
    <w:rsid w:val="00EB1C14"/>
    <w:rsid w:val="00EB1EE5"/>
    <w:rsid w:val="00EB1F22"/>
    <w:rsid w:val="00EB2142"/>
    <w:rsid w:val="00EB25CA"/>
    <w:rsid w:val="00EB284A"/>
    <w:rsid w:val="00EB2D27"/>
    <w:rsid w:val="00EB2E55"/>
    <w:rsid w:val="00EB32FA"/>
    <w:rsid w:val="00EB3419"/>
    <w:rsid w:val="00EB36FD"/>
    <w:rsid w:val="00EB3731"/>
    <w:rsid w:val="00EB38E8"/>
    <w:rsid w:val="00EB44A2"/>
    <w:rsid w:val="00EB477A"/>
    <w:rsid w:val="00EB5166"/>
    <w:rsid w:val="00EB5767"/>
    <w:rsid w:val="00EB5EE3"/>
    <w:rsid w:val="00EB629E"/>
    <w:rsid w:val="00EB6306"/>
    <w:rsid w:val="00EB6769"/>
    <w:rsid w:val="00EB6CC2"/>
    <w:rsid w:val="00EB6FD2"/>
    <w:rsid w:val="00EB72DD"/>
    <w:rsid w:val="00EB7B83"/>
    <w:rsid w:val="00EB7B9F"/>
    <w:rsid w:val="00EC0188"/>
    <w:rsid w:val="00EC0C89"/>
    <w:rsid w:val="00EC1329"/>
    <w:rsid w:val="00EC13D5"/>
    <w:rsid w:val="00EC1F0E"/>
    <w:rsid w:val="00EC2214"/>
    <w:rsid w:val="00EC2645"/>
    <w:rsid w:val="00EC2759"/>
    <w:rsid w:val="00EC280D"/>
    <w:rsid w:val="00EC28CB"/>
    <w:rsid w:val="00EC319F"/>
    <w:rsid w:val="00EC3C91"/>
    <w:rsid w:val="00EC3D56"/>
    <w:rsid w:val="00EC4155"/>
    <w:rsid w:val="00EC438C"/>
    <w:rsid w:val="00EC46AB"/>
    <w:rsid w:val="00EC49EF"/>
    <w:rsid w:val="00EC4E98"/>
    <w:rsid w:val="00EC55FB"/>
    <w:rsid w:val="00EC56D4"/>
    <w:rsid w:val="00EC5A89"/>
    <w:rsid w:val="00EC5E91"/>
    <w:rsid w:val="00EC600B"/>
    <w:rsid w:val="00EC604C"/>
    <w:rsid w:val="00EC63D0"/>
    <w:rsid w:val="00EC6A17"/>
    <w:rsid w:val="00EC6A6D"/>
    <w:rsid w:val="00EC6D6B"/>
    <w:rsid w:val="00EC6D9F"/>
    <w:rsid w:val="00EC71D3"/>
    <w:rsid w:val="00EC71E7"/>
    <w:rsid w:val="00EC7314"/>
    <w:rsid w:val="00EC74D1"/>
    <w:rsid w:val="00EC7A4B"/>
    <w:rsid w:val="00EC7BFF"/>
    <w:rsid w:val="00ED0093"/>
    <w:rsid w:val="00ED0176"/>
    <w:rsid w:val="00ED09A3"/>
    <w:rsid w:val="00ED0B6E"/>
    <w:rsid w:val="00ED0FA4"/>
    <w:rsid w:val="00ED0FF2"/>
    <w:rsid w:val="00ED1534"/>
    <w:rsid w:val="00ED17B7"/>
    <w:rsid w:val="00ED17C8"/>
    <w:rsid w:val="00ED1C0A"/>
    <w:rsid w:val="00ED23AC"/>
    <w:rsid w:val="00ED2680"/>
    <w:rsid w:val="00ED28A3"/>
    <w:rsid w:val="00ED2920"/>
    <w:rsid w:val="00ED3084"/>
    <w:rsid w:val="00ED325F"/>
    <w:rsid w:val="00ED3439"/>
    <w:rsid w:val="00ED374F"/>
    <w:rsid w:val="00ED3925"/>
    <w:rsid w:val="00ED3A55"/>
    <w:rsid w:val="00ED3AB3"/>
    <w:rsid w:val="00ED3D91"/>
    <w:rsid w:val="00ED49F0"/>
    <w:rsid w:val="00ED52C2"/>
    <w:rsid w:val="00ED588E"/>
    <w:rsid w:val="00ED6154"/>
    <w:rsid w:val="00ED634E"/>
    <w:rsid w:val="00ED709F"/>
    <w:rsid w:val="00ED7514"/>
    <w:rsid w:val="00ED7CDB"/>
    <w:rsid w:val="00ED7D32"/>
    <w:rsid w:val="00ED7D5A"/>
    <w:rsid w:val="00EE0009"/>
    <w:rsid w:val="00EE023E"/>
    <w:rsid w:val="00EE0319"/>
    <w:rsid w:val="00EE0B2B"/>
    <w:rsid w:val="00EE0F50"/>
    <w:rsid w:val="00EE1A49"/>
    <w:rsid w:val="00EE2574"/>
    <w:rsid w:val="00EE28E5"/>
    <w:rsid w:val="00EE2BBD"/>
    <w:rsid w:val="00EE3027"/>
    <w:rsid w:val="00EE32C6"/>
    <w:rsid w:val="00EE359D"/>
    <w:rsid w:val="00EE3678"/>
    <w:rsid w:val="00EE39DB"/>
    <w:rsid w:val="00EE44C9"/>
    <w:rsid w:val="00EE44E7"/>
    <w:rsid w:val="00EE45C3"/>
    <w:rsid w:val="00EE497A"/>
    <w:rsid w:val="00EE4D00"/>
    <w:rsid w:val="00EE5115"/>
    <w:rsid w:val="00EE5704"/>
    <w:rsid w:val="00EE5971"/>
    <w:rsid w:val="00EE5B03"/>
    <w:rsid w:val="00EE5C73"/>
    <w:rsid w:val="00EE6717"/>
    <w:rsid w:val="00EE6C59"/>
    <w:rsid w:val="00EE71D7"/>
    <w:rsid w:val="00EE7411"/>
    <w:rsid w:val="00EE7C5F"/>
    <w:rsid w:val="00EE7E3E"/>
    <w:rsid w:val="00EE7E6F"/>
    <w:rsid w:val="00EE7FBB"/>
    <w:rsid w:val="00EF0035"/>
    <w:rsid w:val="00EF016A"/>
    <w:rsid w:val="00EF0876"/>
    <w:rsid w:val="00EF0967"/>
    <w:rsid w:val="00EF0C4D"/>
    <w:rsid w:val="00EF107C"/>
    <w:rsid w:val="00EF135E"/>
    <w:rsid w:val="00EF17F6"/>
    <w:rsid w:val="00EF1855"/>
    <w:rsid w:val="00EF1BB1"/>
    <w:rsid w:val="00EF1C4F"/>
    <w:rsid w:val="00EF1FDE"/>
    <w:rsid w:val="00EF22FC"/>
    <w:rsid w:val="00EF2965"/>
    <w:rsid w:val="00EF2B97"/>
    <w:rsid w:val="00EF2C38"/>
    <w:rsid w:val="00EF3C11"/>
    <w:rsid w:val="00EF3F1F"/>
    <w:rsid w:val="00EF41D1"/>
    <w:rsid w:val="00EF41D3"/>
    <w:rsid w:val="00EF42E1"/>
    <w:rsid w:val="00EF453D"/>
    <w:rsid w:val="00EF4637"/>
    <w:rsid w:val="00EF4B7C"/>
    <w:rsid w:val="00EF4BF7"/>
    <w:rsid w:val="00EF4F0E"/>
    <w:rsid w:val="00EF52D1"/>
    <w:rsid w:val="00EF5431"/>
    <w:rsid w:val="00EF56D0"/>
    <w:rsid w:val="00EF5A5C"/>
    <w:rsid w:val="00EF61D0"/>
    <w:rsid w:val="00EF6228"/>
    <w:rsid w:val="00EF6297"/>
    <w:rsid w:val="00EF67F5"/>
    <w:rsid w:val="00EF6AB9"/>
    <w:rsid w:val="00EF74C4"/>
    <w:rsid w:val="00F0006B"/>
    <w:rsid w:val="00F0010B"/>
    <w:rsid w:val="00F003D0"/>
    <w:rsid w:val="00F0045A"/>
    <w:rsid w:val="00F005C0"/>
    <w:rsid w:val="00F00A6F"/>
    <w:rsid w:val="00F012DD"/>
    <w:rsid w:val="00F01419"/>
    <w:rsid w:val="00F019D8"/>
    <w:rsid w:val="00F01AD1"/>
    <w:rsid w:val="00F01AFE"/>
    <w:rsid w:val="00F01CD2"/>
    <w:rsid w:val="00F01E9E"/>
    <w:rsid w:val="00F0214D"/>
    <w:rsid w:val="00F022F1"/>
    <w:rsid w:val="00F02A0A"/>
    <w:rsid w:val="00F02D38"/>
    <w:rsid w:val="00F03698"/>
    <w:rsid w:val="00F03CBC"/>
    <w:rsid w:val="00F03F14"/>
    <w:rsid w:val="00F045C4"/>
    <w:rsid w:val="00F0471B"/>
    <w:rsid w:val="00F0493E"/>
    <w:rsid w:val="00F04CF2"/>
    <w:rsid w:val="00F04E22"/>
    <w:rsid w:val="00F05003"/>
    <w:rsid w:val="00F05383"/>
    <w:rsid w:val="00F05889"/>
    <w:rsid w:val="00F058AE"/>
    <w:rsid w:val="00F05911"/>
    <w:rsid w:val="00F05CCA"/>
    <w:rsid w:val="00F060A5"/>
    <w:rsid w:val="00F0638F"/>
    <w:rsid w:val="00F06FD6"/>
    <w:rsid w:val="00F06FE2"/>
    <w:rsid w:val="00F071F7"/>
    <w:rsid w:val="00F07715"/>
    <w:rsid w:val="00F0782C"/>
    <w:rsid w:val="00F07C66"/>
    <w:rsid w:val="00F07E30"/>
    <w:rsid w:val="00F10005"/>
    <w:rsid w:val="00F10397"/>
    <w:rsid w:val="00F1049F"/>
    <w:rsid w:val="00F10692"/>
    <w:rsid w:val="00F10C66"/>
    <w:rsid w:val="00F10D82"/>
    <w:rsid w:val="00F11513"/>
    <w:rsid w:val="00F11807"/>
    <w:rsid w:val="00F1189B"/>
    <w:rsid w:val="00F11D0B"/>
    <w:rsid w:val="00F120F8"/>
    <w:rsid w:val="00F1219D"/>
    <w:rsid w:val="00F12238"/>
    <w:rsid w:val="00F125B6"/>
    <w:rsid w:val="00F12921"/>
    <w:rsid w:val="00F12F08"/>
    <w:rsid w:val="00F131B4"/>
    <w:rsid w:val="00F1335A"/>
    <w:rsid w:val="00F1391E"/>
    <w:rsid w:val="00F13CF7"/>
    <w:rsid w:val="00F13D95"/>
    <w:rsid w:val="00F14584"/>
    <w:rsid w:val="00F14869"/>
    <w:rsid w:val="00F150DF"/>
    <w:rsid w:val="00F15AB7"/>
    <w:rsid w:val="00F15AF0"/>
    <w:rsid w:val="00F15E5A"/>
    <w:rsid w:val="00F15F65"/>
    <w:rsid w:val="00F16377"/>
    <w:rsid w:val="00F163D9"/>
    <w:rsid w:val="00F16E62"/>
    <w:rsid w:val="00F175B5"/>
    <w:rsid w:val="00F177ED"/>
    <w:rsid w:val="00F178A1"/>
    <w:rsid w:val="00F17968"/>
    <w:rsid w:val="00F17B0A"/>
    <w:rsid w:val="00F20090"/>
    <w:rsid w:val="00F200BF"/>
    <w:rsid w:val="00F20462"/>
    <w:rsid w:val="00F204B8"/>
    <w:rsid w:val="00F20CCB"/>
    <w:rsid w:val="00F2112D"/>
    <w:rsid w:val="00F21485"/>
    <w:rsid w:val="00F21E0A"/>
    <w:rsid w:val="00F220A1"/>
    <w:rsid w:val="00F22241"/>
    <w:rsid w:val="00F222EE"/>
    <w:rsid w:val="00F224CD"/>
    <w:rsid w:val="00F22815"/>
    <w:rsid w:val="00F22858"/>
    <w:rsid w:val="00F22A30"/>
    <w:rsid w:val="00F22C21"/>
    <w:rsid w:val="00F23101"/>
    <w:rsid w:val="00F231E6"/>
    <w:rsid w:val="00F232EF"/>
    <w:rsid w:val="00F238EF"/>
    <w:rsid w:val="00F238FE"/>
    <w:rsid w:val="00F2481C"/>
    <w:rsid w:val="00F24996"/>
    <w:rsid w:val="00F25110"/>
    <w:rsid w:val="00F25518"/>
    <w:rsid w:val="00F25D18"/>
    <w:rsid w:val="00F261CE"/>
    <w:rsid w:val="00F265D7"/>
    <w:rsid w:val="00F26AAC"/>
    <w:rsid w:val="00F27694"/>
    <w:rsid w:val="00F276A4"/>
    <w:rsid w:val="00F2783A"/>
    <w:rsid w:val="00F27985"/>
    <w:rsid w:val="00F279EA"/>
    <w:rsid w:val="00F27A06"/>
    <w:rsid w:val="00F27A8D"/>
    <w:rsid w:val="00F27B5F"/>
    <w:rsid w:val="00F27DAD"/>
    <w:rsid w:val="00F27EAB"/>
    <w:rsid w:val="00F300C7"/>
    <w:rsid w:val="00F3032C"/>
    <w:rsid w:val="00F303A6"/>
    <w:rsid w:val="00F304CF"/>
    <w:rsid w:val="00F30E69"/>
    <w:rsid w:val="00F30F96"/>
    <w:rsid w:val="00F3104B"/>
    <w:rsid w:val="00F3134F"/>
    <w:rsid w:val="00F31782"/>
    <w:rsid w:val="00F31924"/>
    <w:rsid w:val="00F31E98"/>
    <w:rsid w:val="00F31FCE"/>
    <w:rsid w:val="00F325A3"/>
    <w:rsid w:val="00F326F7"/>
    <w:rsid w:val="00F327CA"/>
    <w:rsid w:val="00F32855"/>
    <w:rsid w:val="00F32D38"/>
    <w:rsid w:val="00F331E0"/>
    <w:rsid w:val="00F33250"/>
    <w:rsid w:val="00F3331D"/>
    <w:rsid w:val="00F33B15"/>
    <w:rsid w:val="00F34582"/>
    <w:rsid w:val="00F347B7"/>
    <w:rsid w:val="00F34C01"/>
    <w:rsid w:val="00F34F66"/>
    <w:rsid w:val="00F350B3"/>
    <w:rsid w:val="00F351EC"/>
    <w:rsid w:val="00F3538C"/>
    <w:rsid w:val="00F355D6"/>
    <w:rsid w:val="00F35840"/>
    <w:rsid w:val="00F35D20"/>
    <w:rsid w:val="00F36002"/>
    <w:rsid w:val="00F36584"/>
    <w:rsid w:val="00F3658B"/>
    <w:rsid w:val="00F36658"/>
    <w:rsid w:val="00F368E7"/>
    <w:rsid w:val="00F36BD3"/>
    <w:rsid w:val="00F36E4E"/>
    <w:rsid w:val="00F36F1B"/>
    <w:rsid w:val="00F373E3"/>
    <w:rsid w:val="00F4031C"/>
    <w:rsid w:val="00F403A9"/>
    <w:rsid w:val="00F409D6"/>
    <w:rsid w:val="00F40A7D"/>
    <w:rsid w:val="00F40C20"/>
    <w:rsid w:val="00F40D75"/>
    <w:rsid w:val="00F41333"/>
    <w:rsid w:val="00F41616"/>
    <w:rsid w:val="00F416C3"/>
    <w:rsid w:val="00F42269"/>
    <w:rsid w:val="00F42A8E"/>
    <w:rsid w:val="00F42AEB"/>
    <w:rsid w:val="00F43154"/>
    <w:rsid w:val="00F4321A"/>
    <w:rsid w:val="00F434FE"/>
    <w:rsid w:val="00F435B3"/>
    <w:rsid w:val="00F438DF"/>
    <w:rsid w:val="00F43AC6"/>
    <w:rsid w:val="00F43CD6"/>
    <w:rsid w:val="00F43CFE"/>
    <w:rsid w:val="00F440EB"/>
    <w:rsid w:val="00F44210"/>
    <w:rsid w:val="00F445E2"/>
    <w:rsid w:val="00F445E4"/>
    <w:rsid w:val="00F44833"/>
    <w:rsid w:val="00F44847"/>
    <w:rsid w:val="00F44CDA"/>
    <w:rsid w:val="00F44D73"/>
    <w:rsid w:val="00F45046"/>
    <w:rsid w:val="00F4526C"/>
    <w:rsid w:val="00F45DEE"/>
    <w:rsid w:val="00F462F7"/>
    <w:rsid w:val="00F46308"/>
    <w:rsid w:val="00F463E3"/>
    <w:rsid w:val="00F46733"/>
    <w:rsid w:val="00F46780"/>
    <w:rsid w:val="00F46EF0"/>
    <w:rsid w:val="00F4746D"/>
    <w:rsid w:val="00F50098"/>
    <w:rsid w:val="00F5090C"/>
    <w:rsid w:val="00F50AE9"/>
    <w:rsid w:val="00F50B7F"/>
    <w:rsid w:val="00F50FE7"/>
    <w:rsid w:val="00F51084"/>
    <w:rsid w:val="00F512D3"/>
    <w:rsid w:val="00F5141F"/>
    <w:rsid w:val="00F514F4"/>
    <w:rsid w:val="00F515AC"/>
    <w:rsid w:val="00F51A30"/>
    <w:rsid w:val="00F52163"/>
    <w:rsid w:val="00F5227A"/>
    <w:rsid w:val="00F528E9"/>
    <w:rsid w:val="00F52AB6"/>
    <w:rsid w:val="00F52BA8"/>
    <w:rsid w:val="00F5331F"/>
    <w:rsid w:val="00F535B3"/>
    <w:rsid w:val="00F53648"/>
    <w:rsid w:val="00F53982"/>
    <w:rsid w:val="00F53ECE"/>
    <w:rsid w:val="00F54AE5"/>
    <w:rsid w:val="00F54B47"/>
    <w:rsid w:val="00F54D12"/>
    <w:rsid w:val="00F54F94"/>
    <w:rsid w:val="00F5508F"/>
    <w:rsid w:val="00F55359"/>
    <w:rsid w:val="00F556B3"/>
    <w:rsid w:val="00F556CF"/>
    <w:rsid w:val="00F56081"/>
    <w:rsid w:val="00F56F95"/>
    <w:rsid w:val="00F57340"/>
    <w:rsid w:val="00F579CE"/>
    <w:rsid w:val="00F57D9C"/>
    <w:rsid w:val="00F60187"/>
    <w:rsid w:val="00F6044B"/>
    <w:rsid w:val="00F6082C"/>
    <w:rsid w:val="00F61027"/>
    <w:rsid w:val="00F61706"/>
    <w:rsid w:val="00F61A66"/>
    <w:rsid w:val="00F61BE1"/>
    <w:rsid w:val="00F61E45"/>
    <w:rsid w:val="00F6203F"/>
    <w:rsid w:val="00F62052"/>
    <w:rsid w:val="00F629BC"/>
    <w:rsid w:val="00F63710"/>
    <w:rsid w:val="00F6384F"/>
    <w:rsid w:val="00F64418"/>
    <w:rsid w:val="00F645B1"/>
    <w:rsid w:val="00F6472E"/>
    <w:rsid w:val="00F64A0D"/>
    <w:rsid w:val="00F64A2A"/>
    <w:rsid w:val="00F64E00"/>
    <w:rsid w:val="00F65757"/>
    <w:rsid w:val="00F65B09"/>
    <w:rsid w:val="00F65DFA"/>
    <w:rsid w:val="00F65FA9"/>
    <w:rsid w:val="00F66847"/>
    <w:rsid w:val="00F66A8B"/>
    <w:rsid w:val="00F66DA3"/>
    <w:rsid w:val="00F66EEC"/>
    <w:rsid w:val="00F67BEA"/>
    <w:rsid w:val="00F7085F"/>
    <w:rsid w:val="00F70888"/>
    <w:rsid w:val="00F709F5"/>
    <w:rsid w:val="00F70AE5"/>
    <w:rsid w:val="00F710E4"/>
    <w:rsid w:val="00F7127F"/>
    <w:rsid w:val="00F719C3"/>
    <w:rsid w:val="00F71A14"/>
    <w:rsid w:val="00F71B00"/>
    <w:rsid w:val="00F71D83"/>
    <w:rsid w:val="00F728E0"/>
    <w:rsid w:val="00F72D12"/>
    <w:rsid w:val="00F72E73"/>
    <w:rsid w:val="00F73128"/>
    <w:rsid w:val="00F731A5"/>
    <w:rsid w:val="00F731FD"/>
    <w:rsid w:val="00F73317"/>
    <w:rsid w:val="00F73746"/>
    <w:rsid w:val="00F738A3"/>
    <w:rsid w:val="00F738E8"/>
    <w:rsid w:val="00F73A8E"/>
    <w:rsid w:val="00F73E64"/>
    <w:rsid w:val="00F744C8"/>
    <w:rsid w:val="00F74585"/>
    <w:rsid w:val="00F74680"/>
    <w:rsid w:val="00F751F0"/>
    <w:rsid w:val="00F75570"/>
    <w:rsid w:val="00F7613F"/>
    <w:rsid w:val="00F761FD"/>
    <w:rsid w:val="00F76B05"/>
    <w:rsid w:val="00F76DC4"/>
    <w:rsid w:val="00F772BC"/>
    <w:rsid w:val="00F774F5"/>
    <w:rsid w:val="00F77F80"/>
    <w:rsid w:val="00F800AA"/>
    <w:rsid w:val="00F80463"/>
    <w:rsid w:val="00F8051F"/>
    <w:rsid w:val="00F80A97"/>
    <w:rsid w:val="00F80C68"/>
    <w:rsid w:val="00F80EAE"/>
    <w:rsid w:val="00F81721"/>
    <w:rsid w:val="00F81EDA"/>
    <w:rsid w:val="00F82B05"/>
    <w:rsid w:val="00F832D1"/>
    <w:rsid w:val="00F83949"/>
    <w:rsid w:val="00F83B68"/>
    <w:rsid w:val="00F84A5E"/>
    <w:rsid w:val="00F84E0B"/>
    <w:rsid w:val="00F84F0A"/>
    <w:rsid w:val="00F850BA"/>
    <w:rsid w:val="00F857A8"/>
    <w:rsid w:val="00F85B0B"/>
    <w:rsid w:val="00F85BE6"/>
    <w:rsid w:val="00F865A2"/>
    <w:rsid w:val="00F86776"/>
    <w:rsid w:val="00F86784"/>
    <w:rsid w:val="00F8684B"/>
    <w:rsid w:val="00F8703F"/>
    <w:rsid w:val="00F87344"/>
    <w:rsid w:val="00F87936"/>
    <w:rsid w:val="00F87A2A"/>
    <w:rsid w:val="00F87A58"/>
    <w:rsid w:val="00F90553"/>
    <w:rsid w:val="00F90AB5"/>
    <w:rsid w:val="00F90B60"/>
    <w:rsid w:val="00F915C6"/>
    <w:rsid w:val="00F9165D"/>
    <w:rsid w:val="00F91889"/>
    <w:rsid w:val="00F91915"/>
    <w:rsid w:val="00F91D8A"/>
    <w:rsid w:val="00F91F33"/>
    <w:rsid w:val="00F91F77"/>
    <w:rsid w:val="00F92CD5"/>
    <w:rsid w:val="00F92CE8"/>
    <w:rsid w:val="00F934FF"/>
    <w:rsid w:val="00F935E1"/>
    <w:rsid w:val="00F938A2"/>
    <w:rsid w:val="00F93E31"/>
    <w:rsid w:val="00F93EEB"/>
    <w:rsid w:val="00F948C0"/>
    <w:rsid w:val="00F94986"/>
    <w:rsid w:val="00F94CD7"/>
    <w:rsid w:val="00F94F33"/>
    <w:rsid w:val="00F95293"/>
    <w:rsid w:val="00F95324"/>
    <w:rsid w:val="00F9549B"/>
    <w:rsid w:val="00F9565D"/>
    <w:rsid w:val="00F95A6F"/>
    <w:rsid w:val="00F961CE"/>
    <w:rsid w:val="00F9677C"/>
    <w:rsid w:val="00F968B0"/>
    <w:rsid w:val="00F96D43"/>
    <w:rsid w:val="00F96F5F"/>
    <w:rsid w:val="00F971CB"/>
    <w:rsid w:val="00F9724E"/>
    <w:rsid w:val="00F97F33"/>
    <w:rsid w:val="00FA0727"/>
    <w:rsid w:val="00FA0DF1"/>
    <w:rsid w:val="00FA0E31"/>
    <w:rsid w:val="00FA11D7"/>
    <w:rsid w:val="00FA1A0E"/>
    <w:rsid w:val="00FA1A74"/>
    <w:rsid w:val="00FA2019"/>
    <w:rsid w:val="00FA2F54"/>
    <w:rsid w:val="00FA31DE"/>
    <w:rsid w:val="00FA3246"/>
    <w:rsid w:val="00FA3ABE"/>
    <w:rsid w:val="00FA3E00"/>
    <w:rsid w:val="00FA402D"/>
    <w:rsid w:val="00FA407A"/>
    <w:rsid w:val="00FA462A"/>
    <w:rsid w:val="00FA4896"/>
    <w:rsid w:val="00FA4A28"/>
    <w:rsid w:val="00FA4F38"/>
    <w:rsid w:val="00FA5096"/>
    <w:rsid w:val="00FA578F"/>
    <w:rsid w:val="00FA5A8D"/>
    <w:rsid w:val="00FA5B8D"/>
    <w:rsid w:val="00FA5D97"/>
    <w:rsid w:val="00FA6597"/>
    <w:rsid w:val="00FA6A1A"/>
    <w:rsid w:val="00FA6C2E"/>
    <w:rsid w:val="00FA6E82"/>
    <w:rsid w:val="00FA6F0F"/>
    <w:rsid w:val="00FA70BD"/>
    <w:rsid w:val="00FA73BD"/>
    <w:rsid w:val="00FA79C9"/>
    <w:rsid w:val="00FA7C8B"/>
    <w:rsid w:val="00FA7DC0"/>
    <w:rsid w:val="00FA7F89"/>
    <w:rsid w:val="00FB02F4"/>
    <w:rsid w:val="00FB081C"/>
    <w:rsid w:val="00FB09A0"/>
    <w:rsid w:val="00FB0D43"/>
    <w:rsid w:val="00FB0E6F"/>
    <w:rsid w:val="00FB158B"/>
    <w:rsid w:val="00FB1949"/>
    <w:rsid w:val="00FB1F0F"/>
    <w:rsid w:val="00FB1FE4"/>
    <w:rsid w:val="00FB2289"/>
    <w:rsid w:val="00FB2367"/>
    <w:rsid w:val="00FB2EA1"/>
    <w:rsid w:val="00FB376B"/>
    <w:rsid w:val="00FB3B99"/>
    <w:rsid w:val="00FB41B4"/>
    <w:rsid w:val="00FB424D"/>
    <w:rsid w:val="00FB4E02"/>
    <w:rsid w:val="00FB4E8F"/>
    <w:rsid w:val="00FB5023"/>
    <w:rsid w:val="00FB5110"/>
    <w:rsid w:val="00FB51AB"/>
    <w:rsid w:val="00FB5903"/>
    <w:rsid w:val="00FB5AA6"/>
    <w:rsid w:val="00FB64D4"/>
    <w:rsid w:val="00FB64F8"/>
    <w:rsid w:val="00FB6E67"/>
    <w:rsid w:val="00FB7212"/>
    <w:rsid w:val="00FC0547"/>
    <w:rsid w:val="00FC07EF"/>
    <w:rsid w:val="00FC0A26"/>
    <w:rsid w:val="00FC0E4F"/>
    <w:rsid w:val="00FC119D"/>
    <w:rsid w:val="00FC128F"/>
    <w:rsid w:val="00FC13F2"/>
    <w:rsid w:val="00FC1491"/>
    <w:rsid w:val="00FC180C"/>
    <w:rsid w:val="00FC19DE"/>
    <w:rsid w:val="00FC1EDF"/>
    <w:rsid w:val="00FC1EF0"/>
    <w:rsid w:val="00FC1FAA"/>
    <w:rsid w:val="00FC202A"/>
    <w:rsid w:val="00FC22E9"/>
    <w:rsid w:val="00FC2900"/>
    <w:rsid w:val="00FC2AD5"/>
    <w:rsid w:val="00FC2B67"/>
    <w:rsid w:val="00FC2C6D"/>
    <w:rsid w:val="00FC2E66"/>
    <w:rsid w:val="00FC3090"/>
    <w:rsid w:val="00FC31F9"/>
    <w:rsid w:val="00FC333C"/>
    <w:rsid w:val="00FC391E"/>
    <w:rsid w:val="00FC3A3C"/>
    <w:rsid w:val="00FC3BAD"/>
    <w:rsid w:val="00FC4156"/>
    <w:rsid w:val="00FC4C14"/>
    <w:rsid w:val="00FC4EC9"/>
    <w:rsid w:val="00FC53CF"/>
    <w:rsid w:val="00FC58C9"/>
    <w:rsid w:val="00FC5AA5"/>
    <w:rsid w:val="00FC5E0D"/>
    <w:rsid w:val="00FC6512"/>
    <w:rsid w:val="00FC652C"/>
    <w:rsid w:val="00FC6769"/>
    <w:rsid w:val="00FC676C"/>
    <w:rsid w:val="00FC69D3"/>
    <w:rsid w:val="00FC6FFC"/>
    <w:rsid w:val="00FC742F"/>
    <w:rsid w:val="00FC75F9"/>
    <w:rsid w:val="00FC7626"/>
    <w:rsid w:val="00FC77A3"/>
    <w:rsid w:val="00FD0767"/>
    <w:rsid w:val="00FD0B53"/>
    <w:rsid w:val="00FD0C2E"/>
    <w:rsid w:val="00FD10BA"/>
    <w:rsid w:val="00FD1A82"/>
    <w:rsid w:val="00FD1B2B"/>
    <w:rsid w:val="00FD1B61"/>
    <w:rsid w:val="00FD1BFF"/>
    <w:rsid w:val="00FD1E2F"/>
    <w:rsid w:val="00FD1EEC"/>
    <w:rsid w:val="00FD21A5"/>
    <w:rsid w:val="00FD231C"/>
    <w:rsid w:val="00FD251F"/>
    <w:rsid w:val="00FD2A96"/>
    <w:rsid w:val="00FD2D22"/>
    <w:rsid w:val="00FD3024"/>
    <w:rsid w:val="00FD337C"/>
    <w:rsid w:val="00FD3BE6"/>
    <w:rsid w:val="00FD3C51"/>
    <w:rsid w:val="00FD4303"/>
    <w:rsid w:val="00FD4452"/>
    <w:rsid w:val="00FD4477"/>
    <w:rsid w:val="00FD4CF3"/>
    <w:rsid w:val="00FD509C"/>
    <w:rsid w:val="00FD5393"/>
    <w:rsid w:val="00FD54E5"/>
    <w:rsid w:val="00FD566A"/>
    <w:rsid w:val="00FD604E"/>
    <w:rsid w:val="00FD6066"/>
    <w:rsid w:val="00FD652F"/>
    <w:rsid w:val="00FD6D0F"/>
    <w:rsid w:val="00FD6D5E"/>
    <w:rsid w:val="00FD70AC"/>
    <w:rsid w:val="00FD7500"/>
    <w:rsid w:val="00FD7B30"/>
    <w:rsid w:val="00FE0159"/>
    <w:rsid w:val="00FE08D9"/>
    <w:rsid w:val="00FE0F65"/>
    <w:rsid w:val="00FE14EE"/>
    <w:rsid w:val="00FE16FF"/>
    <w:rsid w:val="00FE1A22"/>
    <w:rsid w:val="00FE24BF"/>
    <w:rsid w:val="00FE3109"/>
    <w:rsid w:val="00FE358C"/>
    <w:rsid w:val="00FE3659"/>
    <w:rsid w:val="00FE3814"/>
    <w:rsid w:val="00FE3BCE"/>
    <w:rsid w:val="00FE405A"/>
    <w:rsid w:val="00FE4221"/>
    <w:rsid w:val="00FE424B"/>
    <w:rsid w:val="00FE43E2"/>
    <w:rsid w:val="00FE47D4"/>
    <w:rsid w:val="00FE5190"/>
    <w:rsid w:val="00FE52B6"/>
    <w:rsid w:val="00FE5388"/>
    <w:rsid w:val="00FE5AA2"/>
    <w:rsid w:val="00FE5B4D"/>
    <w:rsid w:val="00FE5D25"/>
    <w:rsid w:val="00FE5F9F"/>
    <w:rsid w:val="00FE61CF"/>
    <w:rsid w:val="00FE6260"/>
    <w:rsid w:val="00FE6B35"/>
    <w:rsid w:val="00FE712D"/>
    <w:rsid w:val="00FE7660"/>
    <w:rsid w:val="00FF0187"/>
    <w:rsid w:val="00FF078B"/>
    <w:rsid w:val="00FF11AD"/>
    <w:rsid w:val="00FF13CB"/>
    <w:rsid w:val="00FF18E7"/>
    <w:rsid w:val="00FF1C58"/>
    <w:rsid w:val="00FF1E96"/>
    <w:rsid w:val="00FF1F40"/>
    <w:rsid w:val="00FF1F45"/>
    <w:rsid w:val="00FF25FB"/>
    <w:rsid w:val="00FF276F"/>
    <w:rsid w:val="00FF2775"/>
    <w:rsid w:val="00FF2D61"/>
    <w:rsid w:val="00FF2D6B"/>
    <w:rsid w:val="00FF2DB2"/>
    <w:rsid w:val="00FF329B"/>
    <w:rsid w:val="00FF4373"/>
    <w:rsid w:val="00FF47BF"/>
    <w:rsid w:val="00FF4A10"/>
    <w:rsid w:val="00FF5125"/>
    <w:rsid w:val="00FF573F"/>
    <w:rsid w:val="00FF5A9E"/>
    <w:rsid w:val="00FF60DC"/>
    <w:rsid w:val="00FF64C9"/>
    <w:rsid w:val="00FF6853"/>
    <w:rsid w:val="00FF6CB9"/>
    <w:rsid w:val="00FF7132"/>
    <w:rsid w:val="00FF71EF"/>
    <w:rsid w:val="00FF7291"/>
    <w:rsid w:val="00FF744A"/>
    <w:rsid w:val="00FF7621"/>
    <w:rsid w:val="00FF79A2"/>
    <w:rsid w:val="00FF7B37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18787F"/>
  <w15:docId w15:val="{D3958228-7EA2-4216-B7B9-133FF289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71A7"/>
    <w:rPr>
      <w:rFonts w:ascii="Courier New" w:hAnsi="Courier New"/>
      <w:sz w:val="16"/>
      <w:szCs w:val="24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F85B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48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rsid w:val="00C1544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rsid w:val="00691B57"/>
    <w:pPr>
      <w:keepNext/>
      <w:outlineLvl w:val="3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B687D"/>
    <w:rPr>
      <w:rFonts w:ascii="Arial" w:hAnsi="Arial" w:cs="Arial"/>
      <w:b/>
      <w:bCs/>
      <w:kern w:val="32"/>
      <w:sz w:val="32"/>
      <w:szCs w:val="32"/>
      <w:lang w:val="nl-NL" w:eastAsia="nl-NL" w:bidi="ar-SA"/>
    </w:rPr>
  </w:style>
  <w:style w:type="character" w:customStyle="1" w:styleId="Heading2Char">
    <w:name w:val="Heading 2 Char"/>
    <w:link w:val="Heading2"/>
    <w:rsid w:val="005243D7"/>
    <w:rPr>
      <w:rFonts w:ascii="Arial" w:hAnsi="Arial" w:cs="Arial"/>
      <w:b/>
      <w:bCs/>
      <w:i/>
      <w:iCs/>
      <w:sz w:val="28"/>
      <w:szCs w:val="28"/>
      <w:lang w:val="nl-NL" w:eastAsia="nl-NL" w:bidi="ar-SA"/>
    </w:rPr>
  </w:style>
  <w:style w:type="character" w:customStyle="1" w:styleId="Heading3Char">
    <w:name w:val="Heading 3 Char"/>
    <w:link w:val="Heading3"/>
    <w:rsid w:val="005B687D"/>
    <w:rPr>
      <w:b/>
      <w:bCs/>
      <w:sz w:val="27"/>
      <w:szCs w:val="27"/>
      <w:lang w:val="nl-NL" w:eastAsia="nl-NL" w:bidi="ar-SA"/>
    </w:rPr>
  </w:style>
  <w:style w:type="paragraph" w:styleId="NormalWeb">
    <w:name w:val="Normal (Web)"/>
    <w:basedOn w:val="Normal"/>
    <w:link w:val="NormalWebChar"/>
    <w:uiPriority w:val="99"/>
    <w:rsid w:val="00D721F8"/>
  </w:style>
  <w:style w:type="character" w:customStyle="1" w:styleId="NormalWebChar">
    <w:name w:val="Normal (Web) Char"/>
    <w:link w:val="NormalWeb"/>
    <w:rsid w:val="00D721F8"/>
    <w:rPr>
      <w:sz w:val="24"/>
      <w:szCs w:val="24"/>
      <w:lang w:val="nl-NL" w:eastAsia="nl-NL" w:bidi="ar-SA"/>
    </w:rPr>
  </w:style>
  <w:style w:type="table" w:styleId="TableGrid">
    <w:name w:val="Table Grid"/>
    <w:basedOn w:val="TableNormal"/>
    <w:uiPriority w:val="59"/>
    <w:rsid w:val="00C9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FB5AA6"/>
    <w:rPr>
      <w:color w:val="0000FF"/>
      <w:u w:val="single"/>
    </w:rPr>
  </w:style>
  <w:style w:type="character" w:styleId="CommentReference">
    <w:name w:val="annotation reference"/>
    <w:semiHidden/>
    <w:rsid w:val="008049D6"/>
    <w:rPr>
      <w:sz w:val="16"/>
      <w:szCs w:val="16"/>
    </w:rPr>
  </w:style>
  <w:style w:type="paragraph" w:styleId="CommentText">
    <w:name w:val="annotation text"/>
    <w:basedOn w:val="Normal"/>
    <w:semiHidden/>
    <w:rsid w:val="008049D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8049D6"/>
    <w:rPr>
      <w:b/>
      <w:bCs/>
    </w:rPr>
  </w:style>
  <w:style w:type="paragraph" w:styleId="BalloonText">
    <w:name w:val="Balloon Text"/>
    <w:basedOn w:val="Normal"/>
    <w:semiHidden/>
    <w:rsid w:val="008049D6"/>
    <w:rPr>
      <w:rFonts w:ascii="Tahoma" w:hAnsi="Tahoma" w:cs="Tahoma"/>
      <w:szCs w:val="16"/>
    </w:rPr>
  </w:style>
  <w:style w:type="paragraph" w:styleId="Header">
    <w:name w:val="header"/>
    <w:basedOn w:val="Normal"/>
    <w:rsid w:val="00D6425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6425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317A5"/>
  </w:style>
  <w:style w:type="paragraph" w:customStyle="1" w:styleId="StyleNormalWebCourierNew8pt">
    <w:name w:val="Style Normal (Web) + Courier New 8 pt"/>
    <w:basedOn w:val="NormalWeb"/>
    <w:link w:val="StyleNormalWebCourierNew8ptChar"/>
    <w:rsid w:val="00D721F8"/>
  </w:style>
  <w:style w:type="character" w:customStyle="1" w:styleId="StyleNormalWebCourierNew8ptChar">
    <w:name w:val="Style Normal (Web) + Courier New 8 pt Char"/>
    <w:link w:val="StyleNormalWebCourierNew8pt"/>
    <w:rsid w:val="00D721F8"/>
    <w:rPr>
      <w:rFonts w:ascii="Courier New" w:hAnsi="Courier New"/>
      <w:sz w:val="16"/>
      <w:szCs w:val="24"/>
      <w:lang w:val="nl-NL" w:eastAsia="nl-NL" w:bidi="ar-SA"/>
    </w:rPr>
  </w:style>
  <w:style w:type="character" w:styleId="FollowedHyperlink">
    <w:name w:val="FollowedHyperlink"/>
    <w:rsid w:val="002A5CF9"/>
    <w:rPr>
      <w:color w:val="800080"/>
      <w:u w:val="single"/>
    </w:rPr>
  </w:style>
  <w:style w:type="paragraph" w:customStyle="1" w:styleId="hcp1">
    <w:name w:val="hcp1"/>
    <w:basedOn w:val="Normal"/>
    <w:rsid w:val="00DF7508"/>
  </w:style>
  <w:style w:type="paragraph" w:styleId="HTMLPreformatted">
    <w:name w:val="HTML Preformatted"/>
    <w:basedOn w:val="Normal"/>
    <w:link w:val="HTMLPreformattedChar"/>
    <w:uiPriority w:val="99"/>
    <w:rsid w:val="00EE3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styleId="Strong">
    <w:name w:val="Strong"/>
    <w:rsid w:val="00F85BE6"/>
    <w:rPr>
      <w:b/>
      <w:bCs/>
    </w:rPr>
  </w:style>
  <w:style w:type="paragraph" w:styleId="BodyText3">
    <w:name w:val="Body Text 3"/>
    <w:basedOn w:val="Normal"/>
    <w:rsid w:val="00F85BE6"/>
    <w:pPr>
      <w:spacing w:before="100" w:beforeAutospacing="1" w:after="100" w:afterAutospacing="1"/>
    </w:pPr>
  </w:style>
  <w:style w:type="character" w:styleId="Emphasis">
    <w:name w:val="Emphasis"/>
    <w:rsid w:val="00F85BE6"/>
    <w:rPr>
      <w:i/>
      <w:iCs/>
    </w:rPr>
  </w:style>
  <w:style w:type="character" w:styleId="HTMLCode">
    <w:name w:val="HTML Code"/>
    <w:rsid w:val="00CB2DCE"/>
    <w:rPr>
      <w:rFonts w:ascii="Courier New" w:eastAsia="Times New Roman" w:hAnsi="Courier New" w:cs="Courier New"/>
      <w:sz w:val="20"/>
      <w:szCs w:val="20"/>
    </w:rPr>
  </w:style>
  <w:style w:type="paragraph" w:customStyle="1" w:styleId="hcp3">
    <w:name w:val="hcp3"/>
    <w:basedOn w:val="Normal"/>
    <w:rsid w:val="00B1399D"/>
    <w:pPr>
      <w:spacing w:before="100" w:beforeAutospacing="1" w:after="100" w:afterAutospacing="1"/>
      <w:jc w:val="center"/>
    </w:pPr>
  </w:style>
  <w:style w:type="paragraph" w:customStyle="1" w:styleId="hcp8">
    <w:name w:val="hcp8"/>
    <w:basedOn w:val="Normal"/>
    <w:rsid w:val="00B1399D"/>
    <w:pPr>
      <w:spacing w:before="100" w:beforeAutospacing="1" w:after="100" w:afterAutospacing="1"/>
      <w:jc w:val="right"/>
    </w:pPr>
  </w:style>
  <w:style w:type="paragraph" w:customStyle="1" w:styleId="hcp9">
    <w:name w:val="hcp9"/>
    <w:basedOn w:val="Normal"/>
    <w:rsid w:val="00B1399D"/>
    <w:pPr>
      <w:spacing w:before="100" w:beforeAutospacing="1" w:after="100" w:afterAutospacing="1"/>
      <w:jc w:val="right"/>
    </w:pPr>
    <w:rPr>
      <w:sz w:val="18"/>
      <w:szCs w:val="18"/>
    </w:rPr>
  </w:style>
  <w:style w:type="character" w:customStyle="1" w:styleId="hcp4">
    <w:name w:val="hcp4"/>
    <w:rsid w:val="00B1399D"/>
    <w:rPr>
      <w:sz w:val="18"/>
      <w:szCs w:val="18"/>
    </w:rPr>
  </w:style>
  <w:style w:type="paragraph" w:customStyle="1" w:styleId="gew-indent">
    <w:name w:val="gew-indent"/>
    <w:basedOn w:val="Normal"/>
    <w:rsid w:val="00471143"/>
    <w:pPr>
      <w:spacing w:before="100" w:beforeAutospacing="1" w:after="100" w:afterAutospacing="1"/>
    </w:pPr>
  </w:style>
  <w:style w:type="paragraph" w:customStyle="1" w:styleId="hcp11">
    <w:name w:val="hcp11"/>
    <w:basedOn w:val="Normal"/>
    <w:rsid w:val="00B600E4"/>
    <w:pPr>
      <w:spacing w:before="100" w:beforeAutospacing="1" w:after="100" w:afterAutospacing="1"/>
      <w:jc w:val="right"/>
    </w:pPr>
  </w:style>
  <w:style w:type="character" w:customStyle="1" w:styleId="hcp5">
    <w:name w:val="hcp5"/>
    <w:rsid w:val="00B600E4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691B57"/>
    <w:rPr>
      <w:sz w:val="20"/>
      <w:szCs w:val="20"/>
      <w:lang w:eastAsia="en-US"/>
    </w:rPr>
  </w:style>
  <w:style w:type="paragraph" w:styleId="EndnoteText">
    <w:name w:val="endnote text"/>
    <w:basedOn w:val="Normal"/>
    <w:semiHidden/>
    <w:rsid w:val="00AF09AE"/>
    <w:rPr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5243D7"/>
    <w:pPr>
      <w:ind w:left="480"/>
    </w:pPr>
  </w:style>
  <w:style w:type="paragraph" w:styleId="TOC2">
    <w:name w:val="toc 2"/>
    <w:basedOn w:val="Normal"/>
    <w:next w:val="Normal"/>
    <w:autoRedefine/>
    <w:uiPriority w:val="39"/>
    <w:rsid w:val="005243D7"/>
    <w:pPr>
      <w:ind w:left="240"/>
    </w:pPr>
  </w:style>
  <w:style w:type="paragraph" w:customStyle="1" w:styleId="stylenormalwebcouriernew8pt0">
    <w:name w:val="stylenormalwebcouriernew8pt"/>
    <w:basedOn w:val="Normal"/>
    <w:rsid w:val="002C2BAC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qFormat/>
    <w:rsid w:val="00C775E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C775E0"/>
    <w:rPr>
      <w:rFonts w:ascii="Cambria" w:eastAsia="Times New Roman" w:hAnsi="Cambria" w:cs="Times New Roman"/>
      <w:sz w:val="24"/>
      <w:szCs w:val="24"/>
      <w:lang w:val="nl-NL" w:eastAsia="nl-NL"/>
    </w:rPr>
  </w:style>
  <w:style w:type="paragraph" w:styleId="NoSpacing">
    <w:name w:val="No Spacing"/>
    <w:uiPriority w:val="1"/>
    <w:qFormat/>
    <w:rsid w:val="007B5D5E"/>
    <w:pPr>
      <w:ind w:left="708"/>
    </w:pPr>
    <w:rPr>
      <w:rFonts w:ascii="Courier New" w:hAnsi="Courier New"/>
      <w:sz w:val="16"/>
      <w:szCs w:val="24"/>
      <w:lang w:val="en-GB" w:eastAsia="nl-NL"/>
    </w:rPr>
  </w:style>
  <w:style w:type="paragraph" w:styleId="TOC4">
    <w:name w:val="toc 4"/>
    <w:basedOn w:val="Normal"/>
    <w:next w:val="Normal"/>
    <w:autoRedefine/>
    <w:uiPriority w:val="39"/>
    <w:unhideWhenUsed/>
    <w:rsid w:val="00763AB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763AB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763AB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763AB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763AB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763AB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FD1B6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200B4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0200B4"/>
    <w:rPr>
      <w:rFonts w:ascii="Consolas" w:eastAsiaTheme="minorHAnsi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2B305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6126C"/>
    <w:rPr>
      <w:color w:val="605E5C"/>
      <w:shd w:val="clear" w:color="auto" w:fill="E1DFDD"/>
    </w:rPr>
  </w:style>
  <w:style w:type="paragraph" w:customStyle="1" w:styleId="paragraphparagraph-sc-10e3u8p-0">
    <w:name w:val="paragraph__paragraph-sc-10e3u8p-0"/>
    <w:basedOn w:val="Normal"/>
    <w:rsid w:val="00C66566"/>
    <w:pPr>
      <w:spacing w:before="100" w:beforeAutospacing="1" w:after="100" w:afterAutospacing="1"/>
    </w:pPr>
    <w:rPr>
      <w:rFonts w:ascii="Times New Roman" w:hAnsi="Times New Roman"/>
      <w:sz w:val="24"/>
      <w:lang w:val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566"/>
    <w:rPr>
      <w:rFonts w:ascii="Courier New" w:hAnsi="Courier New" w:cs="Courier New"/>
      <w:lang w:eastAsia="nl-NL"/>
    </w:rPr>
  </w:style>
  <w:style w:type="character" w:customStyle="1" w:styleId="text-sc-1g6etse-0">
    <w:name w:val="text-sc-1g6etse-0"/>
    <w:basedOn w:val="DefaultParagraphFont"/>
    <w:rsid w:val="00C66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957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57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3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326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56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7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025">
      <w:bodyDiv w:val="1"/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24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795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8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7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609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2240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9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9084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225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710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7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094">
      <w:bodyDiv w:val="1"/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368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63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5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0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55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86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8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7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8935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29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9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8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478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23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5366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15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202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03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160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96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91667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321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27380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20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38823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47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4669356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3504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910553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5173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746499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5551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723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3325637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44200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12374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31808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540739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6795641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77863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8600690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295930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2959301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861766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5692353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63063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7946185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432423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3368941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350461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6912362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294835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5245312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812262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48141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41768258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9633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5445594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864670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3676721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97496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791515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116266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808427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9529900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237305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5252289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611651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3011953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569468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3989434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699206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5988818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214111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4005621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782809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6850727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44547632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2565747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50250222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3367185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987391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375013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84153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24043839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869160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03024978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933287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454963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017103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510245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69902274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136503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322002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194061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21537631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116168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959092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732022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05549654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429301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672445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9432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721631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291226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45144583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549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2337821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512357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539780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738538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15977108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455901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1381835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165873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8540993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945851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80040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5534576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026047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580771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301085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46000093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906270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29419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771828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81436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301807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8280964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6225551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05475595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6104951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483894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47216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3325626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6050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3561606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6973724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27293350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96257945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306936457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6216519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67391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6802569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20676245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2332724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601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8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638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223">
          <w:marLeft w:val="0"/>
          <w:marRight w:val="0"/>
          <w:marTop w:val="0"/>
          <w:marBottom w:val="0"/>
          <w:divBdr>
            <w:top w:val="single" w:sz="12" w:space="9" w:color="C9CCD0"/>
            <w:left w:val="single" w:sz="12" w:space="9" w:color="C9CCD0"/>
            <w:bottom w:val="single" w:sz="12" w:space="9" w:color="C9CCD0"/>
            <w:right w:val="single" w:sz="12" w:space="9" w:color="C9CCD0"/>
          </w:divBdr>
          <w:divsChild>
            <w:div w:id="2082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25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9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7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88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41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56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40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901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6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94223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757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315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88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8949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345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740456">
                                                                          <w:marLeft w:val="240"/>
                                                                          <w:marRight w:val="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205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348670">
                                                                                  <w:marLeft w:val="240"/>
                                                                                  <w:marRight w:val="24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327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5090339">
                                                                                          <w:marLeft w:val="240"/>
                                                                                          <w:marRight w:val="24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502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179797">
                                                                                                  <w:marLeft w:val="240"/>
                                                                                                  <w:marRight w:val="24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23428">
                                                                                                      <w:marLeft w:val="24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2187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1349096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21754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425868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806219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1052398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521089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7065264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909239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00671448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994284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1511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8340073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803320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38071699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135638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6972254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1771040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402627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96871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46609084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936299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72540502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85427575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1129852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48701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6190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61977134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33293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153303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6019428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627319599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4190336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0864178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39581444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0537088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9043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6457162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8687993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12746976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0388208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176699490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24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2569966">
                                                                                                                              <w:marLeft w:val="24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72011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82381327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47934359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41332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414661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1799107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28491483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0582247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13336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59398684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300817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4472601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706146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362839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564253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806945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443359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3676496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187643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36317786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354419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9589473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786870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7234957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11330360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6976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180531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181201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002463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310491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92140908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655531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61408109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291319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58702637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1541439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25908414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884442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3041941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6953624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96089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20013803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94813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3562745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685079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23104551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1707589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6228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135183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655542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237951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256144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165255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976028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9026841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4909441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0139426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9677586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424592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829826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3137980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4816065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6764992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047748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98431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02935904">
                                                                                                                  <w:marLeft w:val="24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7343623">
                                                                                                                      <w:marLeft w:val="2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97699034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19628261">
                                                                                                          <w:marLeft w:val="24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8563189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30114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7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3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2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2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2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9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11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89711">
      <w:bodyDiv w:val="1"/>
      <w:marLeft w:val="4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1244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de-x/nam-nft-genserver/security/dependabot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mailto:react-dom@17.0.1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yargs-parser@20.2.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blog/author/infin8x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ebpack@5.11.0" TargetMode="External"/><Relationship Id="rId10" Type="http://schemas.openxmlformats.org/officeDocument/2006/relationships/hyperlink" Target="https://github.blog/2020-06-01-keep-all-your-packages-up-to-date-with-dependabot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npmjs.com/" TargetMode="External"/><Relationship Id="rId14" Type="http://schemas.openxmlformats.org/officeDocument/2006/relationships/hyperlink" Target="mailto:braces@2.3.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bb\Application%20Data\Microsoft\Templates\Bugzill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ABF6B-3E6C-41AD-B25B-F7F574DF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Bugzilla.dot</Template>
  <TotalTime>16310</TotalTime>
  <Pages>19</Pages>
  <Words>6814</Words>
  <Characters>37478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ORTEC bv</Company>
  <LinksUpToDate>false</LinksUpToDate>
  <CharactersWithSpaces>44204</CharactersWithSpaces>
  <SharedDoc>false</SharedDoc>
  <HLinks>
    <vt:vector size="906" baseType="variant">
      <vt:variant>
        <vt:i4>1769510</vt:i4>
      </vt:variant>
      <vt:variant>
        <vt:i4>891</vt:i4>
      </vt:variant>
      <vt:variant>
        <vt:i4>0</vt:i4>
      </vt:variant>
      <vt:variant>
        <vt:i4>5</vt:i4>
      </vt:variant>
      <vt:variant>
        <vt:lpwstr>mailto:genrem@ortec.nl</vt:lpwstr>
      </vt:variant>
      <vt:variant>
        <vt:lpwstr/>
      </vt:variant>
      <vt:variant>
        <vt:i4>6094854</vt:i4>
      </vt:variant>
      <vt:variant>
        <vt:i4>888</vt:i4>
      </vt:variant>
      <vt:variant>
        <vt:i4>0</vt:i4>
      </vt:variant>
      <vt:variant>
        <vt:i4>5</vt:i4>
      </vt:variant>
      <vt:variant>
        <vt:lpwstr>http://www.ortec.com/</vt:lpwstr>
      </vt:variant>
      <vt:variant>
        <vt:lpwstr/>
      </vt:variant>
      <vt:variant>
        <vt:i4>8323097</vt:i4>
      </vt:variant>
      <vt:variant>
        <vt:i4>885</vt:i4>
      </vt:variant>
      <vt:variant>
        <vt:i4>0</vt:i4>
      </vt:variant>
      <vt:variant>
        <vt:i4>5</vt:i4>
      </vt:variant>
      <vt:variant>
        <vt:lpwstr>mailto:Rob.vanBerkum@ortec.com</vt:lpwstr>
      </vt:variant>
      <vt:variant>
        <vt:lpwstr/>
      </vt:variant>
      <vt:variant>
        <vt:i4>6094854</vt:i4>
      </vt:variant>
      <vt:variant>
        <vt:i4>882</vt:i4>
      </vt:variant>
      <vt:variant>
        <vt:i4>0</vt:i4>
      </vt:variant>
      <vt:variant>
        <vt:i4>5</vt:i4>
      </vt:variant>
      <vt:variant>
        <vt:lpwstr>http://www.ortec.com/</vt:lpwstr>
      </vt:variant>
      <vt:variant>
        <vt:lpwstr/>
      </vt:variant>
      <vt:variant>
        <vt:i4>8323097</vt:i4>
      </vt:variant>
      <vt:variant>
        <vt:i4>879</vt:i4>
      </vt:variant>
      <vt:variant>
        <vt:i4>0</vt:i4>
      </vt:variant>
      <vt:variant>
        <vt:i4>5</vt:i4>
      </vt:variant>
      <vt:variant>
        <vt:lpwstr>mailto:Rob.vanBerkum@ortec.com</vt:lpwstr>
      </vt:variant>
      <vt:variant>
        <vt:lpwstr/>
      </vt:variant>
      <vt:variant>
        <vt:i4>1114170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_Toc314555874</vt:lpwstr>
      </vt:variant>
      <vt:variant>
        <vt:i4>1114170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_Toc314555873</vt:lpwstr>
      </vt:variant>
      <vt:variant>
        <vt:i4>1114170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_Toc314555872</vt:lpwstr>
      </vt:variant>
      <vt:variant>
        <vt:i4>1114170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_Toc314555871</vt:lpwstr>
      </vt:variant>
      <vt:variant>
        <vt:i4>1114170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_Toc314555870</vt:lpwstr>
      </vt:variant>
      <vt:variant>
        <vt:i4>1048634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_Toc314555869</vt:lpwstr>
      </vt:variant>
      <vt:variant>
        <vt:i4>1048634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_Toc314555868</vt:lpwstr>
      </vt:variant>
      <vt:variant>
        <vt:i4>1048634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_Toc314555867</vt:lpwstr>
      </vt:variant>
      <vt:variant>
        <vt:i4>1048634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_Toc314555866</vt:lpwstr>
      </vt:variant>
      <vt:variant>
        <vt:i4>1048634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_Toc314555865</vt:lpwstr>
      </vt:variant>
      <vt:variant>
        <vt:i4>1048634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_Toc314555864</vt:lpwstr>
      </vt:variant>
      <vt:variant>
        <vt:i4>1048634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_Toc314555863</vt:lpwstr>
      </vt:variant>
      <vt:variant>
        <vt:i4>1048634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_Toc314555862</vt:lpwstr>
      </vt:variant>
      <vt:variant>
        <vt:i4>1048634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_Toc314555861</vt:lpwstr>
      </vt:variant>
      <vt:variant>
        <vt:i4>1048634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_Toc314555860</vt:lpwstr>
      </vt:variant>
      <vt:variant>
        <vt:i4>1245242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_Toc314555859</vt:lpwstr>
      </vt:variant>
      <vt:variant>
        <vt:i4>1245242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_Toc314555858</vt:lpwstr>
      </vt:variant>
      <vt:variant>
        <vt:i4>1245242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_Toc314555857</vt:lpwstr>
      </vt:variant>
      <vt:variant>
        <vt:i4>1245242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_Toc314555856</vt:lpwstr>
      </vt:variant>
      <vt:variant>
        <vt:i4>1245242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_Toc314555855</vt:lpwstr>
      </vt:variant>
      <vt:variant>
        <vt:i4>1245242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_Toc314555854</vt:lpwstr>
      </vt:variant>
      <vt:variant>
        <vt:i4>1245242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_Toc314555853</vt:lpwstr>
      </vt:variant>
      <vt:variant>
        <vt:i4>1245242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_Toc314555852</vt:lpwstr>
      </vt:variant>
      <vt:variant>
        <vt:i4>1245242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_Toc314555851</vt:lpwstr>
      </vt:variant>
      <vt:variant>
        <vt:i4>1245242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_Toc314555850</vt:lpwstr>
      </vt:variant>
      <vt:variant>
        <vt:i4>1179706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_Toc314555849</vt:lpwstr>
      </vt:variant>
      <vt:variant>
        <vt:i4>1179706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_Toc314555848</vt:lpwstr>
      </vt:variant>
      <vt:variant>
        <vt:i4>1179706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_Toc314555847</vt:lpwstr>
      </vt:variant>
      <vt:variant>
        <vt:i4>1179706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_Toc314555846</vt:lpwstr>
      </vt:variant>
      <vt:variant>
        <vt:i4>1179706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_Toc314555845</vt:lpwstr>
      </vt:variant>
      <vt:variant>
        <vt:i4>1179706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_Toc314555844</vt:lpwstr>
      </vt:variant>
      <vt:variant>
        <vt:i4>1179706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_Toc314555843</vt:lpwstr>
      </vt:variant>
      <vt:variant>
        <vt:i4>1179706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_Toc314555842</vt:lpwstr>
      </vt:variant>
      <vt:variant>
        <vt:i4>1179706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_Toc314555841</vt:lpwstr>
      </vt:variant>
      <vt:variant>
        <vt:i4>1179706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_Toc314555840</vt:lpwstr>
      </vt:variant>
      <vt:variant>
        <vt:i4>1376314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_Toc314555839</vt:lpwstr>
      </vt:variant>
      <vt:variant>
        <vt:i4>1376314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_Toc314555838</vt:lpwstr>
      </vt:variant>
      <vt:variant>
        <vt:i4>1376314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_Toc314555837</vt:lpwstr>
      </vt:variant>
      <vt:variant>
        <vt:i4>1376314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_Toc314555836</vt:lpwstr>
      </vt:variant>
      <vt:variant>
        <vt:i4>1376314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_Toc314555835</vt:lpwstr>
      </vt:variant>
      <vt:variant>
        <vt:i4>1376314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_Toc314555834</vt:lpwstr>
      </vt:variant>
      <vt:variant>
        <vt:i4>1376314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_Toc314555833</vt:lpwstr>
      </vt:variant>
      <vt:variant>
        <vt:i4>1376314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_Toc314555832</vt:lpwstr>
      </vt:variant>
      <vt:variant>
        <vt:i4>1376314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_Toc314555831</vt:lpwstr>
      </vt:variant>
      <vt:variant>
        <vt:i4>1376314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_Toc314555830</vt:lpwstr>
      </vt:variant>
      <vt:variant>
        <vt:i4>1310778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_Toc314555829</vt:lpwstr>
      </vt:variant>
      <vt:variant>
        <vt:i4>1310778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_Toc314555828</vt:lpwstr>
      </vt:variant>
      <vt:variant>
        <vt:i4>1310778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_Toc314555827</vt:lpwstr>
      </vt:variant>
      <vt:variant>
        <vt:i4>1310778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_Toc314555826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_Toc314555825</vt:lpwstr>
      </vt:variant>
      <vt:variant>
        <vt:i4>1310778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_Toc314555824</vt:lpwstr>
      </vt:variant>
      <vt:variant>
        <vt:i4>1310778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_Toc314555823</vt:lpwstr>
      </vt:variant>
      <vt:variant>
        <vt:i4>1310778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_Toc314555822</vt:lpwstr>
      </vt:variant>
      <vt:variant>
        <vt:i4>1310778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_Toc314555821</vt:lpwstr>
      </vt:variant>
      <vt:variant>
        <vt:i4>1310778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_Toc314555820</vt:lpwstr>
      </vt:variant>
      <vt:variant>
        <vt:i4>1507386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_Toc314555819</vt:lpwstr>
      </vt:variant>
      <vt:variant>
        <vt:i4>1507386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_Toc314555818</vt:lpwstr>
      </vt:variant>
      <vt:variant>
        <vt:i4>1507386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_Toc314555817</vt:lpwstr>
      </vt:variant>
      <vt:variant>
        <vt:i4>1507386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_Toc314555816</vt:lpwstr>
      </vt:variant>
      <vt:variant>
        <vt:i4>1507386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_Toc314555815</vt:lpwstr>
      </vt:variant>
      <vt:variant>
        <vt:i4>1507386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_Toc314555814</vt:lpwstr>
      </vt:variant>
      <vt:variant>
        <vt:i4>1507386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_Toc314555813</vt:lpwstr>
      </vt:variant>
      <vt:variant>
        <vt:i4>1507386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_Toc314555812</vt:lpwstr>
      </vt:variant>
      <vt:variant>
        <vt:i4>1507386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_Toc314555811</vt:lpwstr>
      </vt:variant>
      <vt:variant>
        <vt:i4>1507386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_Toc314555810</vt:lpwstr>
      </vt:variant>
      <vt:variant>
        <vt:i4>1441850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_Toc314555809</vt:lpwstr>
      </vt:variant>
      <vt:variant>
        <vt:i4>1441850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_Toc314555808</vt:lpwstr>
      </vt:variant>
      <vt:variant>
        <vt:i4>1441850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_Toc314555807</vt:lpwstr>
      </vt:variant>
      <vt:variant>
        <vt:i4>1441850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_Toc314555806</vt:lpwstr>
      </vt:variant>
      <vt:variant>
        <vt:i4>1441850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_Toc314555805</vt:lpwstr>
      </vt:variant>
      <vt:variant>
        <vt:i4>1441850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_Toc314555804</vt:lpwstr>
      </vt:variant>
      <vt:variant>
        <vt:i4>1441850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_Toc314555803</vt:lpwstr>
      </vt:variant>
      <vt:variant>
        <vt:i4>1441850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_Toc314555802</vt:lpwstr>
      </vt:variant>
      <vt:variant>
        <vt:i4>1441850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_Toc314555801</vt:lpwstr>
      </vt:variant>
      <vt:variant>
        <vt:i4>1441850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_Toc314555800</vt:lpwstr>
      </vt:variant>
      <vt:variant>
        <vt:i4>2031669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_Toc314555799</vt:lpwstr>
      </vt:variant>
      <vt:variant>
        <vt:i4>2031669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_Toc314555798</vt:lpwstr>
      </vt:variant>
      <vt:variant>
        <vt:i4>2031669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_Toc314555797</vt:lpwstr>
      </vt:variant>
      <vt:variant>
        <vt:i4>2031669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_Toc314555796</vt:lpwstr>
      </vt:variant>
      <vt:variant>
        <vt:i4>2031669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_Toc314555795</vt:lpwstr>
      </vt:variant>
      <vt:variant>
        <vt:i4>2031669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_Toc314555794</vt:lpwstr>
      </vt:variant>
      <vt:variant>
        <vt:i4>2031669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_Toc314555793</vt:lpwstr>
      </vt:variant>
      <vt:variant>
        <vt:i4>2031669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_Toc314555792</vt:lpwstr>
      </vt:variant>
      <vt:variant>
        <vt:i4>2031669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_Toc314555791</vt:lpwstr>
      </vt:variant>
      <vt:variant>
        <vt:i4>2031669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_Toc314555790</vt:lpwstr>
      </vt:variant>
      <vt:variant>
        <vt:i4>1966133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_Toc314555789</vt:lpwstr>
      </vt:variant>
      <vt:variant>
        <vt:i4>1966133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_Toc314555788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_Toc314555787</vt:lpwstr>
      </vt:variant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_Toc314555786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_Toc314555785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_Toc314555784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_Toc314555783</vt:lpwstr>
      </vt:variant>
      <vt:variant>
        <vt:i4>1966133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_Toc314555782</vt:lpwstr>
      </vt:variant>
      <vt:variant>
        <vt:i4>1966133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_Toc314555781</vt:lpwstr>
      </vt:variant>
      <vt:variant>
        <vt:i4>1966133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_Toc314555780</vt:lpwstr>
      </vt:variant>
      <vt:variant>
        <vt:i4>1114165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_Toc314555779</vt:lpwstr>
      </vt:variant>
      <vt:variant>
        <vt:i4>1114165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_Toc314555778</vt:lpwstr>
      </vt:variant>
      <vt:variant>
        <vt:i4>1114165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_Toc314555777</vt:lpwstr>
      </vt:variant>
      <vt:variant>
        <vt:i4>1114165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_Toc314555776</vt:lpwstr>
      </vt:variant>
      <vt:variant>
        <vt:i4>1114165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_Toc314555775</vt:lpwstr>
      </vt:variant>
      <vt:variant>
        <vt:i4>1114165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_Toc314555774</vt:lpwstr>
      </vt:variant>
      <vt:variant>
        <vt:i4>1114165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_Toc314555773</vt:lpwstr>
      </vt:variant>
      <vt:variant>
        <vt:i4>1114165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_Toc314555772</vt:lpwstr>
      </vt:variant>
      <vt:variant>
        <vt:i4>1114165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_Toc314555771</vt:lpwstr>
      </vt:variant>
      <vt:variant>
        <vt:i4>1114165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_Toc314555770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_Toc314555769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_Toc314555768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_Toc314555767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_Toc314555766</vt:lpwstr>
      </vt:variant>
      <vt:variant>
        <vt:i4>1048629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_Toc314555765</vt:lpwstr>
      </vt:variant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_Toc314555764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_Toc314555763</vt:lpwstr>
      </vt:variant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_Toc314555762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_Toc314555761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_Toc314555760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_Toc314555759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_Toc314555758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_Toc314555757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_Toc314555756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_Toc314555755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_Toc314555754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_Toc314555753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_Toc314555752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_Toc314555751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_Toc314555750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_Toc314555749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_Toc314555748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_Toc314555747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_Toc314555746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_Toc314555745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_Toc314555744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_Toc314555743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_Toc314555742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_Toc314555741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_Toc314555740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_Toc314555739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_Toc314555738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_Toc314555737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_Toc314555736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_Toc314555735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_Toc314555734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_Toc314555733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_Toc314555732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_Toc314555731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_Toc314555730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_Toc314555729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van Berkum</dc:creator>
  <cp:lastModifiedBy>Rob van Berkum</cp:lastModifiedBy>
  <cp:revision>137</cp:revision>
  <cp:lastPrinted>2012-08-27T13:52:00Z</cp:lastPrinted>
  <dcterms:created xsi:type="dcterms:W3CDTF">2012-03-13T10:22:00Z</dcterms:created>
  <dcterms:modified xsi:type="dcterms:W3CDTF">2020-12-18T16:15:00Z</dcterms:modified>
</cp:coreProperties>
</file>